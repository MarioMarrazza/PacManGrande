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666"/>
      </w:tblGrid>
      <w:tr w:rsidR="00C048CB" w:rsidRPr="009443B9" w14:paraId="3F01CA05" w14:textId="77777777" w:rsidTr="006E594F">
        <w:trPr>
          <w:trHeight w:val="998"/>
        </w:trPr>
        <w:tc>
          <w:tcPr>
            <w:tcW w:w="9666" w:type="dxa"/>
            <w:tcBorders>
              <w:bottom w:val="single" w:sz="4" w:space="0" w:color="auto"/>
            </w:tcBorders>
            <w:vAlign w:val="bottom"/>
          </w:tcPr>
          <w:p w14:paraId="2CA7DE24" w14:textId="6AD197B4" w:rsidR="00C048CB" w:rsidRPr="009443B9" w:rsidRDefault="003D588F" w:rsidP="00CF1679">
            <w:pPr>
              <w:pStyle w:val="berschrift1ohneNummerierung"/>
            </w:pPr>
            <w:r w:rsidRPr="000205A9">
              <w:t>M</w:t>
            </w:r>
            <w:r w:rsidR="008401B3">
              <w:t>226</w:t>
            </w:r>
            <w:r w:rsidR="00C41BF9">
              <w:t>b</w:t>
            </w:r>
            <w:r w:rsidR="001C5778">
              <w:t xml:space="preserve"> </w:t>
            </w:r>
            <w:r w:rsidR="00D77454">
              <w:t>–</w:t>
            </w:r>
            <w:r w:rsidR="001C5778">
              <w:t xml:space="preserve"> </w:t>
            </w:r>
            <w:r w:rsidR="00D77454">
              <w:t>Objektorientiert implementieren</w:t>
            </w:r>
          </w:p>
        </w:tc>
      </w:tr>
      <w:tr w:rsidR="00C048CB" w:rsidRPr="009443B9" w14:paraId="71E949A2" w14:textId="77777777" w:rsidTr="006E594F">
        <w:tc>
          <w:tcPr>
            <w:tcW w:w="9666" w:type="dxa"/>
            <w:tcBorders>
              <w:top w:val="single" w:sz="4" w:space="0" w:color="auto"/>
            </w:tcBorders>
            <w:vAlign w:val="bottom"/>
          </w:tcPr>
          <w:p w14:paraId="42AFEB79" w14:textId="77777777" w:rsidR="00C049D3" w:rsidRPr="009443B9" w:rsidRDefault="001A672E" w:rsidP="008401B3">
            <w:pPr>
              <w:rPr>
                <w:rFonts w:cs="Arial"/>
              </w:rPr>
            </w:pPr>
            <w:r>
              <w:rPr>
                <w:rFonts w:cs="Arial"/>
                <w:color w:val="76923C" w:themeColor="accent3" w:themeShade="BF"/>
                <w:sz w:val="28"/>
              </w:rPr>
              <w:t>Projekt - PacManGrande</w:t>
            </w:r>
          </w:p>
        </w:tc>
      </w:tr>
      <w:tr w:rsidR="00C048CB" w:rsidRPr="009443B9" w14:paraId="738D4A7D" w14:textId="77777777" w:rsidTr="006E594F">
        <w:trPr>
          <w:trHeight w:val="4674"/>
        </w:trPr>
        <w:tc>
          <w:tcPr>
            <w:tcW w:w="9666" w:type="dxa"/>
            <w:vAlign w:val="bottom"/>
          </w:tcPr>
          <w:p w14:paraId="1DBAD366" w14:textId="77777777" w:rsidR="000205A9" w:rsidRDefault="000205A9" w:rsidP="009443B9">
            <w:pPr>
              <w:rPr>
                <w:rFonts w:cs="Arial"/>
              </w:rPr>
            </w:pPr>
          </w:p>
          <w:p w14:paraId="234CBA29" w14:textId="77777777" w:rsidR="00A323FB" w:rsidRDefault="00B22490" w:rsidP="00A323FB">
            <w:pPr>
              <w:pStyle w:val="Verzeichnis3"/>
              <w:keepNext/>
              <w:ind w:left="0"/>
            </w:pPr>
            <w:r>
              <w:rPr>
                <w:noProof/>
                <w:lang w:eastAsia="de-CH"/>
              </w:rPr>
              <w:drawing>
                <wp:inline distT="0" distB="0" distL="0" distR="0" wp14:anchorId="40BFE900" wp14:editId="1D5A8C41">
                  <wp:extent cx="5818022" cy="3871389"/>
                  <wp:effectExtent l="0" t="0" r="0" b="0"/>
                  <wp:docPr id="2" name="Grafik 2" descr="Bildergebnis für Pac-Ma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ac-Ma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585" cy="388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E8305" w14:textId="663BFA4B" w:rsidR="007232BF" w:rsidRPr="009443B9" w:rsidRDefault="00A323FB" w:rsidP="00A323FB">
            <w:pPr>
              <w:pStyle w:val="Beschriftung"/>
              <w:jc w:val="both"/>
            </w:pPr>
            <w:bookmarkStart w:id="0" w:name="_Toc27504989"/>
            <w:r>
              <w:t xml:space="preserve">Abbildung </w:t>
            </w:r>
            <w:fldSimple w:instr=" SEQ Abbildung \* ARABIC ">
              <w:r w:rsidR="00C55C53">
                <w:rPr>
                  <w:noProof/>
                </w:rPr>
                <w:t>1</w:t>
              </w:r>
            </w:fldSimple>
            <w:r>
              <w:t xml:space="preserve">: Titelbild - Quelle: </w:t>
            </w:r>
            <w:r w:rsidRPr="009C37AC">
              <w:t>https://www.mentalfloss.com/article/90920/10-fast-facts-about-pac-man</w:t>
            </w:r>
            <w:bookmarkEnd w:id="0"/>
          </w:p>
          <w:p w14:paraId="634545A2" w14:textId="77777777" w:rsidR="00565167" w:rsidRPr="009443B9" w:rsidRDefault="00565167" w:rsidP="009443B9">
            <w:pPr>
              <w:rPr>
                <w:rFonts w:cs="Arial"/>
              </w:rPr>
            </w:pPr>
          </w:p>
        </w:tc>
      </w:tr>
      <w:tr w:rsidR="00C048CB" w:rsidRPr="009443B9" w14:paraId="36F4D5B9" w14:textId="77777777" w:rsidTr="006E594F">
        <w:trPr>
          <w:trHeight w:val="3819"/>
        </w:trPr>
        <w:tc>
          <w:tcPr>
            <w:tcW w:w="9666" w:type="dxa"/>
            <w:vAlign w:val="bottom"/>
          </w:tcPr>
          <w:p w14:paraId="0E6F9A2B" w14:textId="77777777" w:rsidR="00762141" w:rsidRPr="009E551F" w:rsidRDefault="00762141" w:rsidP="009E551F">
            <w:pPr>
              <w:rPr>
                <w:b/>
                <w:sz w:val="28"/>
              </w:rPr>
            </w:pPr>
            <w:r w:rsidRPr="009E551F">
              <w:rPr>
                <w:b/>
                <w:sz w:val="28"/>
              </w:rPr>
              <w:t>Dokumentattribute</w:t>
            </w:r>
          </w:p>
          <w:tbl>
            <w:tblPr>
              <w:tblW w:w="955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3336"/>
              <w:gridCol w:w="1802"/>
              <w:gridCol w:w="2791"/>
            </w:tblGrid>
            <w:tr w:rsidR="00762141" w:rsidRPr="009443B9" w14:paraId="3469DCF9" w14:textId="77777777" w:rsidTr="0097393B">
              <w:tc>
                <w:tcPr>
                  <w:tcW w:w="1650" w:type="dxa"/>
                  <w:vAlign w:val="center"/>
                </w:tcPr>
                <w:p w14:paraId="6A7A27BB" w14:textId="77777777" w:rsidR="00762141" w:rsidRPr="009443B9" w:rsidRDefault="00762141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Autor</w:t>
                  </w:r>
                </w:p>
              </w:tc>
              <w:tc>
                <w:tcPr>
                  <w:tcW w:w="3348" w:type="dxa"/>
                  <w:vAlign w:val="center"/>
                </w:tcPr>
                <w:p w14:paraId="6B530F0B" w14:textId="2B16003D" w:rsidR="00762141" w:rsidRPr="009443B9" w:rsidRDefault="00762141" w:rsidP="009443B9">
                  <w:pPr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fldChar w:fldCharType="begin"/>
                  </w:r>
                  <w:r w:rsidRPr="009443B9">
                    <w:rPr>
                      <w:rFonts w:cs="Arial"/>
                    </w:rPr>
                    <w:instrText xml:space="preserve"> AUTHOR   \* MERGEFORMAT </w:instrText>
                  </w:r>
                  <w:r w:rsidRPr="009443B9">
                    <w:rPr>
                      <w:rFonts w:cs="Arial"/>
                    </w:rPr>
                    <w:fldChar w:fldCharType="separate"/>
                  </w:r>
                  <w:r w:rsidR="00C55C53">
                    <w:rPr>
                      <w:rFonts w:cs="Arial"/>
                      <w:noProof/>
                    </w:rPr>
                    <w:t>Marrazza Mario</w:t>
                  </w:r>
                  <w:r w:rsidRPr="009443B9">
                    <w:rPr>
                      <w:rFonts w:cs="Arial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14:paraId="6C74F83A" w14:textId="77777777" w:rsidR="00762141" w:rsidRPr="009443B9" w:rsidRDefault="00691E2A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Adresse</w:t>
                  </w:r>
                </w:p>
              </w:tc>
              <w:tc>
                <w:tcPr>
                  <w:tcW w:w="2860" w:type="dxa"/>
                  <w:vAlign w:val="center"/>
                </w:tcPr>
                <w:p w14:paraId="5E63C42D" w14:textId="77777777" w:rsidR="00762141" w:rsidRPr="009443B9" w:rsidRDefault="006B6541" w:rsidP="009443B9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lang w:val="de-DE"/>
                    </w:rPr>
                    <w:t>Teufenerstrasse 41</w:t>
                  </w:r>
                </w:p>
              </w:tc>
            </w:tr>
            <w:tr w:rsidR="00691E2A" w:rsidRPr="009443B9" w14:paraId="675BC88F" w14:textId="77777777" w:rsidTr="0097393B">
              <w:tc>
                <w:tcPr>
                  <w:tcW w:w="1650" w:type="dxa"/>
                  <w:vAlign w:val="center"/>
                </w:tcPr>
                <w:p w14:paraId="5C4F0224" w14:textId="77777777" w:rsidR="00691E2A" w:rsidRPr="009443B9" w:rsidRDefault="00691E2A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Klasse</w:t>
                  </w:r>
                </w:p>
              </w:tc>
              <w:tc>
                <w:tcPr>
                  <w:tcW w:w="3348" w:type="dxa"/>
                  <w:vAlign w:val="center"/>
                </w:tcPr>
                <w:p w14:paraId="5E11F612" w14:textId="77777777" w:rsidR="00691E2A" w:rsidRPr="009443B9" w:rsidRDefault="00691E2A" w:rsidP="009443B9">
                  <w:pPr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IFZ-826</w:t>
                  </w:r>
                  <w:r w:rsidR="003D588F">
                    <w:rPr>
                      <w:rFonts w:cs="Arial"/>
                    </w:rPr>
                    <w:t>-003</w:t>
                  </w:r>
                  <w:r w:rsidR="008401B3">
                    <w:rPr>
                      <w:rFonts w:cs="Arial"/>
                    </w:rPr>
                    <w:t>a</w:t>
                  </w:r>
                </w:p>
              </w:tc>
              <w:tc>
                <w:tcPr>
                  <w:tcW w:w="1701" w:type="dxa"/>
                  <w:vAlign w:val="center"/>
                </w:tcPr>
                <w:p w14:paraId="7219E5F4" w14:textId="77777777" w:rsidR="00691E2A" w:rsidRPr="009443B9" w:rsidRDefault="009E5952" w:rsidP="009443B9">
                  <w:pPr>
                    <w:pStyle w:val="StandardFet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Dozent</w:t>
                  </w:r>
                </w:p>
              </w:tc>
              <w:tc>
                <w:tcPr>
                  <w:tcW w:w="2860" w:type="dxa"/>
                  <w:vAlign w:val="center"/>
                </w:tcPr>
                <w:p w14:paraId="6697C48A" w14:textId="77777777" w:rsidR="00691E2A" w:rsidRPr="00BD0A3F" w:rsidRDefault="008401B3" w:rsidP="009443B9">
                  <w:pPr>
                    <w:rPr>
                      <w:rFonts w:cs="Arial"/>
                      <w:lang w:val="de-DE"/>
                    </w:rPr>
                  </w:pPr>
                  <w:r>
                    <w:rPr>
                      <w:rFonts w:cs="Arial"/>
                      <w:lang w:val="de-DE"/>
                    </w:rPr>
                    <w:t>Sven Schirmer</w:t>
                  </w:r>
                </w:p>
              </w:tc>
            </w:tr>
            <w:tr w:rsidR="00762141" w:rsidRPr="009443B9" w14:paraId="6AADBECE" w14:textId="77777777" w:rsidTr="0097393B">
              <w:tc>
                <w:tcPr>
                  <w:tcW w:w="1650" w:type="dxa"/>
                  <w:vAlign w:val="center"/>
                </w:tcPr>
                <w:p w14:paraId="4729FB67" w14:textId="77777777" w:rsidR="00762141" w:rsidRPr="009443B9" w:rsidRDefault="00762141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Dateiname</w:t>
                  </w:r>
                </w:p>
              </w:tc>
              <w:tc>
                <w:tcPr>
                  <w:tcW w:w="3348" w:type="dxa"/>
                  <w:vAlign w:val="center"/>
                </w:tcPr>
                <w:p w14:paraId="309E7603" w14:textId="6A0F5F21" w:rsidR="00762141" w:rsidRPr="008401B3" w:rsidRDefault="00565167" w:rsidP="009443B9">
                  <w:pPr>
                    <w:rPr>
                      <w:rFonts w:cs="Arial"/>
                      <w:lang w:val="en-AU"/>
                    </w:rPr>
                  </w:pPr>
                  <w:r w:rsidRPr="009443B9">
                    <w:rPr>
                      <w:rFonts w:cs="Arial"/>
                    </w:rPr>
                    <w:fldChar w:fldCharType="begin"/>
                  </w:r>
                  <w:r w:rsidRPr="008401B3">
                    <w:rPr>
                      <w:rFonts w:cs="Arial"/>
                      <w:lang w:val="en-AU"/>
                    </w:rPr>
                    <w:instrText xml:space="preserve"> FILENAME   \* MERGEFORMAT </w:instrText>
                  </w:r>
                  <w:r w:rsidRPr="009443B9">
                    <w:rPr>
                      <w:rFonts w:cs="Arial"/>
                    </w:rPr>
                    <w:fldChar w:fldCharType="separate"/>
                  </w:r>
                  <w:r w:rsidR="000C6EB9">
                    <w:rPr>
                      <w:rFonts w:cs="Arial"/>
                      <w:noProof/>
                      <w:lang w:val="en-AU"/>
                    </w:rPr>
                    <w:t>M226b_PacManGrande.docx</w:t>
                  </w:r>
                  <w:r w:rsidRPr="009443B9">
                    <w:rPr>
                      <w:rFonts w:cs="Arial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14:paraId="4A221187" w14:textId="77777777" w:rsidR="00762141" w:rsidRPr="009443B9" w:rsidRDefault="0097393B" w:rsidP="0097393B">
                  <w:pPr>
                    <w:pStyle w:val="StandardFet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Modulnummer</w:t>
                  </w:r>
                </w:p>
              </w:tc>
              <w:tc>
                <w:tcPr>
                  <w:tcW w:w="2860" w:type="dxa"/>
                  <w:vAlign w:val="center"/>
                </w:tcPr>
                <w:p w14:paraId="180749FA" w14:textId="77777777" w:rsidR="00762141" w:rsidRPr="009443B9" w:rsidRDefault="008401B3" w:rsidP="0097393B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M226</w:t>
                  </w:r>
                  <w:r w:rsidR="00C604BB">
                    <w:rPr>
                      <w:rFonts w:cs="Arial"/>
                    </w:rPr>
                    <w:t>b</w:t>
                  </w:r>
                </w:p>
              </w:tc>
            </w:tr>
            <w:tr w:rsidR="00BD1721" w:rsidRPr="009443B9" w14:paraId="293B2800" w14:textId="77777777" w:rsidTr="0097393B">
              <w:tc>
                <w:tcPr>
                  <w:tcW w:w="1650" w:type="dxa"/>
                  <w:vAlign w:val="center"/>
                </w:tcPr>
                <w:p w14:paraId="267DCD83" w14:textId="77777777" w:rsidR="00BD1721" w:rsidRPr="009443B9" w:rsidRDefault="00BD1721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Ausgabe vom</w:t>
                  </w:r>
                </w:p>
              </w:tc>
              <w:tc>
                <w:tcPr>
                  <w:tcW w:w="3348" w:type="dxa"/>
                  <w:vAlign w:val="center"/>
                </w:tcPr>
                <w:p w14:paraId="4341EAEA" w14:textId="5AC4EF9F" w:rsidR="00BD1721" w:rsidRPr="009443B9" w:rsidRDefault="00BD1721" w:rsidP="009443B9">
                  <w:pPr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fldChar w:fldCharType="begin"/>
                  </w:r>
                  <w:r w:rsidRPr="009443B9">
                    <w:rPr>
                      <w:rFonts w:cs="Arial"/>
                    </w:rPr>
                    <w:instrText xml:space="preserve"> DATE   \* MERGEFORMAT </w:instrText>
                  </w:r>
                  <w:r w:rsidRPr="009443B9">
                    <w:rPr>
                      <w:rFonts w:cs="Arial"/>
                    </w:rPr>
                    <w:fldChar w:fldCharType="separate"/>
                  </w:r>
                  <w:r w:rsidR="000C6EB9">
                    <w:rPr>
                      <w:rFonts w:cs="Arial"/>
                      <w:noProof/>
                    </w:rPr>
                    <w:t>17.12.2019</w:t>
                  </w:r>
                  <w:r w:rsidRPr="009443B9">
                    <w:rPr>
                      <w:rFonts w:cs="Arial"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14:paraId="52DDE20E" w14:textId="77777777" w:rsidR="00BD1721" w:rsidRPr="009443B9" w:rsidRDefault="00691E2A" w:rsidP="009443B9">
                  <w:pPr>
                    <w:pStyle w:val="StandardFett"/>
                    <w:rPr>
                      <w:rFonts w:cs="Arial"/>
                    </w:rPr>
                  </w:pPr>
                  <w:r w:rsidRPr="009443B9">
                    <w:rPr>
                      <w:rFonts w:cs="Arial"/>
                    </w:rPr>
                    <w:t>Abgabedatum</w:t>
                  </w:r>
                </w:p>
              </w:tc>
              <w:tc>
                <w:tcPr>
                  <w:tcW w:w="2860" w:type="dxa"/>
                  <w:vAlign w:val="center"/>
                </w:tcPr>
                <w:p w14:paraId="25362521" w14:textId="628DCD3F" w:rsidR="00BD1721" w:rsidRPr="009443B9" w:rsidRDefault="0097393B" w:rsidP="009443B9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fldChar w:fldCharType="begin"/>
                  </w:r>
                  <w:r>
                    <w:rPr>
                      <w:rFonts w:cs="Arial"/>
                    </w:rPr>
                    <w:instrText xml:space="preserve"> DATE   \* MERGEFORMAT </w:instrText>
                  </w:r>
                  <w:r>
                    <w:rPr>
                      <w:rFonts w:cs="Arial"/>
                    </w:rPr>
                    <w:fldChar w:fldCharType="separate"/>
                  </w:r>
                  <w:r w:rsidR="000C6EB9">
                    <w:rPr>
                      <w:rFonts w:cs="Arial"/>
                      <w:noProof/>
                    </w:rPr>
                    <w:t>17.12.2019</w:t>
                  </w:r>
                  <w:r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5D7A46A3" w14:textId="77777777" w:rsidR="00C048CB" w:rsidRPr="009443B9" w:rsidRDefault="00C048CB" w:rsidP="009443B9">
            <w:pPr>
              <w:pStyle w:val="StandardFett"/>
              <w:rPr>
                <w:rFonts w:cs="Arial"/>
              </w:rPr>
            </w:pPr>
          </w:p>
        </w:tc>
      </w:tr>
    </w:tbl>
    <w:p w14:paraId="7A8A2250" w14:textId="77777777" w:rsidR="006E594F" w:rsidRDefault="006E594F">
      <w:pPr>
        <w:spacing w:after="0" w:line="240" w:lineRule="auto"/>
        <w:jc w:val="left"/>
      </w:pPr>
      <w:r>
        <w:br w:type="page"/>
      </w:r>
    </w:p>
    <w:p w14:paraId="3D145474" w14:textId="77777777" w:rsidR="006E594F" w:rsidRDefault="006E594F" w:rsidP="006E594F"/>
    <w:p w14:paraId="4B3BF4E3" w14:textId="166BB53B" w:rsidR="006E594F" w:rsidRDefault="006E594F" w:rsidP="006E594F">
      <w:pPr>
        <w:pStyle w:val="berschrift1ohneNummerierung"/>
      </w:pPr>
      <w:r>
        <w:t>Projektbeschreibung</w:t>
      </w:r>
    </w:p>
    <w:p w14:paraId="364703E5" w14:textId="3D40A0C8" w:rsidR="006E594F" w:rsidRDefault="006E594F" w:rsidP="005D5528">
      <w:r>
        <w:t xml:space="preserve">PacManGrande ein von Mario Marrazza entwickeltes </w:t>
      </w:r>
      <w:proofErr w:type="spellStart"/>
      <w:r>
        <w:t>PacMan</w:t>
      </w:r>
      <w:proofErr w:type="spellEnd"/>
      <w:r>
        <w:t xml:space="preserve"> Spiel welches in Java programmiert wird und auf die </w:t>
      </w:r>
      <w:proofErr w:type="spellStart"/>
      <w:r>
        <w:t>PApplet</w:t>
      </w:r>
      <w:proofErr w:type="spellEnd"/>
      <w:r>
        <w:t xml:space="preserve"> </w:t>
      </w:r>
      <w:proofErr w:type="spellStart"/>
      <w:r>
        <w:t>Librarys</w:t>
      </w:r>
      <w:proofErr w:type="spellEnd"/>
      <w:r>
        <w:t xml:space="preserve"> von Processing </w:t>
      </w:r>
      <w:proofErr w:type="spellStart"/>
      <w:r>
        <w:t>zugreifft</w:t>
      </w:r>
      <w:proofErr w:type="spellEnd"/>
      <w:r>
        <w:t>.</w:t>
      </w:r>
    </w:p>
    <w:p w14:paraId="69B7F35F" w14:textId="5E6726C4" w:rsidR="00A323FB" w:rsidRPr="00BB53D8" w:rsidRDefault="00A323FB" w:rsidP="00A323FB">
      <w:pPr>
        <w:pStyle w:val="Haupttitel12pt"/>
        <w:rPr>
          <w:rFonts w:ascii="Verdana" w:hAnsi="Verdana"/>
        </w:rPr>
      </w:pPr>
      <w:r w:rsidRPr="00BB53D8">
        <w:rPr>
          <w:rFonts w:ascii="Verdana" w:hAnsi="Verdana"/>
        </w:rPr>
        <w:t>Änderungskontrolle</w:t>
      </w:r>
    </w:p>
    <w:tbl>
      <w:tblPr>
        <w:tblW w:w="980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459"/>
        <w:gridCol w:w="2693"/>
        <w:gridCol w:w="4698"/>
      </w:tblGrid>
      <w:tr w:rsidR="00A323FB" w:rsidRPr="00BB53D8" w14:paraId="347159F5" w14:textId="77777777" w:rsidTr="00AB079E">
        <w:trPr>
          <w:tblHeader/>
        </w:trPr>
        <w:tc>
          <w:tcPr>
            <w:tcW w:w="951" w:type="dxa"/>
            <w:tcBorders>
              <w:top w:val="single" w:sz="4" w:space="0" w:color="auto"/>
            </w:tcBorders>
          </w:tcPr>
          <w:p w14:paraId="51006332" w14:textId="77777777" w:rsidR="00A323FB" w:rsidRPr="00BB53D8" w:rsidRDefault="00A323FB" w:rsidP="00AC21CD">
            <w:pPr>
              <w:pStyle w:val="StandardFett"/>
            </w:pPr>
            <w:r w:rsidRPr="00BB53D8">
              <w:t>Version</w:t>
            </w:r>
          </w:p>
        </w:tc>
        <w:tc>
          <w:tcPr>
            <w:tcW w:w="1459" w:type="dxa"/>
            <w:tcBorders>
              <w:top w:val="single" w:sz="4" w:space="0" w:color="auto"/>
            </w:tcBorders>
          </w:tcPr>
          <w:p w14:paraId="16EA4D48" w14:textId="77777777" w:rsidR="00A323FB" w:rsidRPr="00BB53D8" w:rsidRDefault="00A323FB" w:rsidP="00AC21CD">
            <w:pPr>
              <w:pStyle w:val="StandardFett"/>
            </w:pPr>
            <w:r w:rsidRPr="00BB53D8">
              <w:t>Datum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5A38E03" w14:textId="77777777" w:rsidR="00A323FB" w:rsidRPr="00BB53D8" w:rsidRDefault="00A323FB" w:rsidP="00AB079E">
            <w:pPr>
              <w:pStyle w:val="StandardFett"/>
              <w:jc w:val="center"/>
            </w:pPr>
            <w:r w:rsidRPr="00BB53D8">
              <w:t>Ausführende Stelle</w:t>
            </w:r>
          </w:p>
        </w:tc>
        <w:tc>
          <w:tcPr>
            <w:tcW w:w="4698" w:type="dxa"/>
            <w:tcBorders>
              <w:top w:val="single" w:sz="4" w:space="0" w:color="auto"/>
            </w:tcBorders>
          </w:tcPr>
          <w:p w14:paraId="5E8BCE2C" w14:textId="77777777" w:rsidR="00A323FB" w:rsidRPr="00BB53D8" w:rsidRDefault="00A323FB" w:rsidP="00AC21CD">
            <w:pPr>
              <w:pStyle w:val="StandardFett"/>
            </w:pPr>
            <w:r w:rsidRPr="00BB53D8">
              <w:t>Bemerkung / Art der Änderung</w:t>
            </w:r>
          </w:p>
        </w:tc>
      </w:tr>
      <w:tr w:rsidR="00A323FB" w:rsidRPr="00BB53D8" w14:paraId="5E561098" w14:textId="77777777" w:rsidTr="00AB079E">
        <w:tc>
          <w:tcPr>
            <w:tcW w:w="951" w:type="dxa"/>
          </w:tcPr>
          <w:p w14:paraId="7B94DC06" w14:textId="77777777" w:rsidR="00A323FB" w:rsidRPr="00BB53D8" w:rsidRDefault="00A323FB" w:rsidP="00AC21CD">
            <w:pPr>
              <w:rPr>
                <w:szCs w:val="22"/>
              </w:rPr>
            </w:pPr>
            <w:r w:rsidRPr="00BB53D8">
              <w:rPr>
                <w:szCs w:val="22"/>
              </w:rPr>
              <w:t>01</w:t>
            </w:r>
          </w:p>
        </w:tc>
        <w:tc>
          <w:tcPr>
            <w:tcW w:w="1459" w:type="dxa"/>
          </w:tcPr>
          <w:p w14:paraId="18C9D216" w14:textId="77777777" w:rsidR="00A323FB" w:rsidRPr="00BB53D8" w:rsidRDefault="005266D2" w:rsidP="00AC21CD">
            <w:pPr>
              <w:rPr>
                <w:szCs w:val="22"/>
              </w:rPr>
            </w:pPr>
            <w:r>
              <w:rPr>
                <w:szCs w:val="22"/>
              </w:rPr>
              <w:t>06</w:t>
            </w:r>
            <w:r w:rsidR="00AB079E">
              <w:rPr>
                <w:szCs w:val="22"/>
              </w:rPr>
              <w:t>.11.2019</w:t>
            </w:r>
          </w:p>
        </w:tc>
        <w:tc>
          <w:tcPr>
            <w:tcW w:w="2693" w:type="dxa"/>
          </w:tcPr>
          <w:p w14:paraId="118D4BDE" w14:textId="77777777" w:rsidR="00A323FB" w:rsidRPr="00BB53D8" w:rsidRDefault="00CD4FF4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14:paraId="74A44E20" w14:textId="77777777" w:rsidR="00A323FB" w:rsidRPr="00BB53D8" w:rsidRDefault="00A3590D" w:rsidP="00A3590D">
            <w:pPr>
              <w:rPr>
                <w:szCs w:val="22"/>
              </w:rPr>
            </w:pPr>
            <w:r>
              <w:rPr>
                <w:szCs w:val="22"/>
              </w:rPr>
              <w:t xml:space="preserve">Erstellung der Dokumentation </w:t>
            </w:r>
          </w:p>
        </w:tc>
      </w:tr>
      <w:tr w:rsidR="00A323FB" w:rsidRPr="005266D2" w14:paraId="40C9B128" w14:textId="77777777" w:rsidTr="00AB079E">
        <w:tc>
          <w:tcPr>
            <w:tcW w:w="951" w:type="dxa"/>
          </w:tcPr>
          <w:p w14:paraId="26C77182" w14:textId="77777777" w:rsidR="00A323FB" w:rsidRPr="00BB53D8" w:rsidRDefault="00A323FB" w:rsidP="00AC21CD">
            <w:pPr>
              <w:rPr>
                <w:szCs w:val="22"/>
              </w:rPr>
            </w:pPr>
            <w:r w:rsidRPr="00BB53D8">
              <w:rPr>
                <w:szCs w:val="22"/>
              </w:rPr>
              <w:t>02</w:t>
            </w:r>
          </w:p>
        </w:tc>
        <w:tc>
          <w:tcPr>
            <w:tcW w:w="1459" w:type="dxa"/>
          </w:tcPr>
          <w:p w14:paraId="4C5A5D58" w14:textId="77777777" w:rsidR="00A323FB" w:rsidRPr="00BB53D8" w:rsidRDefault="005266D2" w:rsidP="00CD4FF4">
            <w:pPr>
              <w:rPr>
                <w:szCs w:val="22"/>
              </w:rPr>
            </w:pPr>
            <w:r>
              <w:rPr>
                <w:szCs w:val="22"/>
              </w:rPr>
              <w:t>06.11.2019</w:t>
            </w:r>
          </w:p>
        </w:tc>
        <w:tc>
          <w:tcPr>
            <w:tcW w:w="2693" w:type="dxa"/>
          </w:tcPr>
          <w:p w14:paraId="41BBDFFF" w14:textId="77777777" w:rsidR="00A323FB" w:rsidRPr="00BB53D8" w:rsidRDefault="00A323FB" w:rsidP="00AB079E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14:paraId="5F8D0A1C" w14:textId="77777777" w:rsidR="00A323FB" w:rsidRPr="005266D2" w:rsidRDefault="005266D2" w:rsidP="00AC21CD">
            <w:pPr>
              <w:jc w:val="left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 xml:space="preserve">Tag 1 </w:t>
            </w:r>
            <w:r>
              <w:rPr>
                <w:szCs w:val="22"/>
                <w:lang w:val="en-AU"/>
              </w:rPr>
              <w:t xml:space="preserve">– Start des </w:t>
            </w:r>
            <w:proofErr w:type="spellStart"/>
            <w:r>
              <w:rPr>
                <w:szCs w:val="22"/>
                <w:lang w:val="en-AU"/>
              </w:rPr>
              <w:t>Projekts</w:t>
            </w:r>
            <w:proofErr w:type="spellEnd"/>
          </w:p>
        </w:tc>
      </w:tr>
      <w:tr w:rsidR="00A323FB" w:rsidRPr="005266D2" w14:paraId="5DAD3BDA" w14:textId="77777777" w:rsidTr="00AB079E">
        <w:tc>
          <w:tcPr>
            <w:tcW w:w="951" w:type="dxa"/>
          </w:tcPr>
          <w:p w14:paraId="149E3555" w14:textId="77777777" w:rsidR="00A323FB" w:rsidRPr="005266D2" w:rsidRDefault="00A323FB" w:rsidP="00AC21CD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03</w:t>
            </w:r>
          </w:p>
        </w:tc>
        <w:tc>
          <w:tcPr>
            <w:tcW w:w="1459" w:type="dxa"/>
          </w:tcPr>
          <w:p w14:paraId="1470C3A4" w14:textId="77777777" w:rsidR="00A323FB" w:rsidRPr="005266D2" w:rsidRDefault="005266D2" w:rsidP="00CD4FF4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13.11.2019</w:t>
            </w:r>
          </w:p>
        </w:tc>
        <w:tc>
          <w:tcPr>
            <w:tcW w:w="2693" w:type="dxa"/>
          </w:tcPr>
          <w:p w14:paraId="450E222D" w14:textId="77777777" w:rsidR="00A323FB" w:rsidRPr="005266D2" w:rsidRDefault="00A323FB" w:rsidP="00AB079E">
            <w:pPr>
              <w:jc w:val="center"/>
              <w:rPr>
                <w:szCs w:val="22"/>
                <w:lang w:val="en-AU"/>
              </w:rPr>
            </w:pPr>
            <w:bookmarkStart w:id="1" w:name="OLE_LINK12"/>
            <w:bookmarkStart w:id="2" w:name="OLE_LINK13"/>
            <w:bookmarkStart w:id="3" w:name="OLE_LINK14"/>
            <w:bookmarkStart w:id="4" w:name="OLE_LINK15"/>
            <w:r w:rsidRPr="005266D2">
              <w:rPr>
                <w:szCs w:val="22"/>
                <w:lang w:val="en-AU"/>
              </w:rPr>
              <w:t>Mario Marrazza</w:t>
            </w:r>
            <w:bookmarkEnd w:id="1"/>
            <w:bookmarkEnd w:id="2"/>
            <w:bookmarkEnd w:id="3"/>
            <w:bookmarkEnd w:id="4"/>
          </w:p>
        </w:tc>
        <w:tc>
          <w:tcPr>
            <w:tcW w:w="4698" w:type="dxa"/>
          </w:tcPr>
          <w:p w14:paraId="4A41E9A5" w14:textId="77777777" w:rsidR="00A323FB" w:rsidRPr="005266D2" w:rsidRDefault="005266D2" w:rsidP="00AC21CD">
            <w:pPr>
              <w:jc w:val="lef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 xml:space="preserve">Tag 2 – </w:t>
            </w:r>
            <w:proofErr w:type="spellStart"/>
            <w:r>
              <w:rPr>
                <w:szCs w:val="22"/>
                <w:lang w:val="en-AU"/>
              </w:rPr>
              <w:t>Dokumentationen</w:t>
            </w:r>
            <w:proofErr w:type="spellEnd"/>
            <w:r>
              <w:rPr>
                <w:szCs w:val="22"/>
                <w:lang w:val="en-AU"/>
              </w:rPr>
              <w:t xml:space="preserve"> &amp; UML </w:t>
            </w:r>
            <w:proofErr w:type="spellStart"/>
            <w:r>
              <w:rPr>
                <w:szCs w:val="22"/>
                <w:lang w:val="en-AU"/>
              </w:rPr>
              <w:t>Klassendiagramm</w:t>
            </w:r>
            <w:proofErr w:type="spellEnd"/>
          </w:p>
        </w:tc>
      </w:tr>
      <w:tr w:rsidR="00A323FB" w:rsidRPr="005266D2" w14:paraId="44BD1D53" w14:textId="77777777" w:rsidTr="00AB079E">
        <w:tc>
          <w:tcPr>
            <w:tcW w:w="951" w:type="dxa"/>
          </w:tcPr>
          <w:p w14:paraId="59DDFD06" w14:textId="77777777" w:rsidR="00A323FB" w:rsidRPr="005266D2" w:rsidRDefault="00A323FB" w:rsidP="00AC21CD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04</w:t>
            </w:r>
          </w:p>
        </w:tc>
        <w:tc>
          <w:tcPr>
            <w:tcW w:w="1459" w:type="dxa"/>
          </w:tcPr>
          <w:p w14:paraId="3440BF6C" w14:textId="21D91C09" w:rsidR="00A323FB" w:rsidRPr="005266D2" w:rsidRDefault="00C14606" w:rsidP="00AC21CD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18.11.2019</w:t>
            </w:r>
          </w:p>
        </w:tc>
        <w:tc>
          <w:tcPr>
            <w:tcW w:w="2693" w:type="dxa"/>
          </w:tcPr>
          <w:p w14:paraId="32FC6FD2" w14:textId="77777777" w:rsidR="00A323FB" w:rsidRPr="005266D2" w:rsidRDefault="00A323FB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14:paraId="195AA01C" w14:textId="60445A89" w:rsidR="00A323FB" w:rsidRPr="002155ED" w:rsidRDefault="00AC21CD" w:rsidP="00AC21CD">
            <w:pPr>
              <w:jc w:val="left"/>
              <w:rPr>
                <w:szCs w:val="22"/>
              </w:rPr>
            </w:pPr>
            <w:r>
              <w:t>Tag 3 - Verbesserungen an das UML Klassendiagramm</w:t>
            </w:r>
          </w:p>
        </w:tc>
      </w:tr>
      <w:tr w:rsidR="00A323FB" w:rsidRPr="005266D2" w14:paraId="2B8EAE1F" w14:textId="77777777" w:rsidTr="00AB079E">
        <w:tc>
          <w:tcPr>
            <w:tcW w:w="951" w:type="dxa"/>
          </w:tcPr>
          <w:p w14:paraId="261ADA1D" w14:textId="77777777" w:rsidR="00A323FB" w:rsidRPr="005266D2" w:rsidRDefault="00A323FB" w:rsidP="00AC21CD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05</w:t>
            </w:r>
          </w:p>
        </w:tc>
        <w:tc>
          <w:tcPr>
            <w:tcW w:w="1459" w:type="dxa"/>
          </w:tcPr>
          <w:p w14:paraId="6F2E3FA8" w14:textId="34F94627" w:rsidR="00A323FB" w:rsidRPr="005266D2" w:rsidRDefault="00C14606" w:rsidP="00AC21CD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25.11.2019</w:t>
            </w:r>
          </w:p>
        </w:tc>
        <w:tc>
          <w:tcPr>
            <w:tcW w:w="2693" w:type="dxa"/>
          </w:tcPr>
          <w:p w14:paraId="5C4D07EA" w14:textId="77777777" w:rsidR="00A323FB" w:rsidRPr="005266D2" w:rsidRDefault="00A323FB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14:paraId="12358DD4" w14:textId="54CCAA32" w:rsidR="00A323FB" w:rsidRPr="0096166F" w:rsidRDefault="0096166F" w:rsidP="00AC21CD">
            <w:r>
              <w:t xml:space="preserve">Tag 4 – Erzeugung der </w:t>
            </w:r>
            <w:proofErr w:type="spellStart"/>
            <w:r>
              <w:t>PacMan</w:t>
            </w:r>
            <w:proofErr w:type="spellEnd"/>
            <w:r>
              <w:t xml:space="preserve"> Entity und Bewegungsfunktion</w:t>
            </w:r>
          </w:p>
        </w:tc>
      </w:tr>
      <w:tr w:rsidR="00CD4FF4" w:rsidRPr="005266D2" w14:paraId="62790BDD" w14:textId="77777777" w:rsidTr="00AB079E">
        <w:tc>
          <w:tcPr>
            <w:tcW w:w="951" w:type="dxa"/>
          </w:tcPr>
          <w:p w14:paraId="1BBAA644" w14:textId="77777777" w:rsidR="00CD4FF4" w:rsidRPr="005266D2" w:rsidRDefault="00CD4FF4" w:rsidP="00AC21CD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06</w:t>
            </w:r>
          </w:p>
        </w:tc>
        <w:tc>
          <w:tcPr>
            <w:tcW w:w="1459" w:type="dxa"/>
          </w:tcPr>
          <w:p w14:paraId="628951B9" w14:textId="2021C952" w:rsidR="00CD4FF4" w:rsidRPr="005266D2" w:rsidRDefault="00C14606" w:rsidP="00AC21CD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28.11.2019</w:t>
            </w:r>
          </w:p>
        </w:tc>
        <w:tc>
          <w:tcPr>
            <w:tcW w:w="2693" w:type="dxa"/>
          </w:tcPr>
          <w:p w14:paraId="491109F0" w14:textId="77777777" w:rsidR="00CD4FF4" w:rsidRPr="005266D2" w:rsidRDefault="00CD4FF4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14:paraId="2DB70CF6" w14:textId="6BEECFE3" w:rsidR="00CD4FF4" w:rsidRPr="00A87071" w:rsidRDefault="00A87071" w:rsidP="00AC21CD">
            <w:r>
              <w:t xml:space="preserve">Tag 5 – Erzeugung der </w:t>
            </w:r>
            <w:proofErr w:type="spellStart"/>
            <w:r>
              <w:t>Map</w:t>
            </w:r>
            <w:proofErr w:type="spellEnd"/>
          </w:p>
        </w:tc>
      </w:tr>
      <w:tr w:rsidR="00CD4FF4" w:rsidRPr="005266D2" w14:paraId="3D6E0C3E" w14:textId="77777777" w:rsidTr="00AB079E">
        <w:tc>
          <w:tcPr>
            <w:tcW w:w="951" w:type="dxa"/>
          </w:tcPr>
          <w:p w14:paraId="58C8F699" w14:textId="77777777" w:rsidR="00CD4FF4" w:rsidRPr="005266D2" w:rsidRDefault="00CD4FF4" w:rsidP="00AC21CD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07</w:t>
            </w:r>
          </w:p>
        </w:tc>
        <w:tc>
          <w:tcPr>
            <w:tcW w:w="1459" w:type="dxa"/>
          </w:tcPr>
          <w:p w14:paraId="30A93934" w14:textId="5239F79D" w:rsidR="00CD4FF4" w:rsidRPr="005266D2" w:rsidRDefault="00C14606" w:rsidP="00AC21CD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01.12.2019</w:t>
            </w:r>
          </w:p>
        </w:tc>
        <w:tc>
          <w:tcPr>
            <w:tcW w:w="2693" w:type="dxa"/>
          </w:tcPr>
          <w:p w14:paraId="67044FC3" w14:textId="77777777" w:rsidR="00CD4FF4" w:rsidRPr="005266D2" w:rsidRDefault="00CD4FF4" w:rsidP="00AB079E">
            <w:pPr>
              <w:jc w:val="center"/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14:paraId="2B74DDCF" w14:textId="43C7F592" w:rsidR="00CD4FF4" w:rsidRPr="00A87071" w:rsidRDefault="00A87071" w:rsidP="00AC21CD">
            <w:r>
              <w:t xml:space="preserve">Tag 6 – Erzeugung der </w:t>
            </w:r>
            <w:proofErr w:type="spellStart"/>
            <w:r>
              <w:t>Map</w:t>
            </w:r>
            <w:proofErr w:type="spellEnd"/>
            <w:r>
              <w:t xml:space="preserve"> V2</w:t>
            </w:r>
          </w:p>
        </w:tc>
      </w:tr>
      <w:tr w:rsidR="00A87071" w:rsidRPr="005266D2" w14:paraId="4601686F" w14:textId="77777777" w:rsidTr="00AB079E">
        <w:tc>
          <w:tcPr>
            <w:tcW w:w="951" w:type="dxa"/>
          </w:tcPr>
          <w:p w14:paraId="77B1E4E1" w14:textId="6DD04A54" w:rsidR="00A87071" w:rsidRPr="005266D2" w:rsidRDefault="00A87071" w:rsidP="00A87071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08</w:t>
            </w:r>
          </w:p>
        </w:tc>
        <w:tc>
          <w:tcPr>
            <w:tcW w:w="1459" w:type="dxa"/>
          </w:tcPr>
          <w:p w14:paraId="7EA68DF6" w14:textId="60175806" w:rsidR="00A87071" w:rsidRDefault="00A87071" w:rsidP="00A87071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10.12.2019</w:t>
            </w:r>
          </w:p>
        </w:tc>
        <w:tc>
          <w:tcPr>
            <w:tcW w:w="2693" w:type="dxa"/>
          </w:tcPr>
          <w:p w14:paraId="56A10AE1" w14:textId="666FDF73" w:rsidR="00A87071" w:rsidRPr="005266D2" w:rsidRDefault="00A87071" w:rsidP="00A87071">
            <w:pPr>
              <w:jc w:val="center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Mario Marrazza</w:t>
            </w:r>
          </w:p>
        </w:tc>
        <w:tc>
          <w:tcPr>
            <w:tcW w:w="4698" w:type="dxa"/>
          </w:tcPr>
          <w:p w14:paraId="7B2B44F5" w14:textId="223A9344" w:rsidR="00A87071" w:rsidRDefault="00A87071" w:rsidP="00A87071">
            <w:r>
              <w:t xml:space="preserve">Tag 7 – Erzeugung der </w:t>
            </w:r>
            <w:proofErr w:type="spellStart"/>
            <w:r>
              <w:t>Map</w:t>
            </w:r>
            <w:proofErr w:type="spellEnd"/>
            <w:r>
              <w:t xml:space="preserve"> V3</w:t>
            </w:r>
          </w:p>
        </w:tc>
      </w:tr>
      <w:tr w:rsidR="00A87071" w:rsidRPr="00BB53D8" w14:paraId="765767F8" w14:textId="77777777" w:rsidTr="00AB079E">
        <w:tc>
          <w:tcPr>
            <w:tcW w:w="951" w:type="dxa"/>
          </w:tcPr>
          <w:p w14:paraId="41D86949" w14:textId="137BCF72" w:rsidR="00A87071" w:rsidRPr="005266D2" w:rsidRDefault="00A87071" w:rsidP="00A87071">
            <w:pPr>
              <w:rPr>
                <w:szCs w:val="22"/>
                <w:lang w:val="en-AU"/>
              </w:rPr>
            </w:pPr>
            <w:r w:rsidRPr="005266D2">
              <w:rPr>
                <w:szCs w:val="22"/>
                <w:lang w:val="en-AU"/>
              </w:rPr>
              <w:t>0</w:t>
            </w:r>
            <w:r>
              <w:rPr>
                <w:szCs w:val="22"/>
                <w:lang w:val="en-AU"/>
              </w:rPr>
              <w:t>9</w:t>
            </w:r>
          </w:p>
        </w:tc>
        <w:tc>
          <w:tcPr>
            <w:tcW w:w="1459" w:type="dxa"/>
          </w:tcPr>
          <w:p w14:paraId="264BE94B" w14:textId="3912F3E8" w:rsidR="00A87071" w:rsidRPr="005266D2" w:rsidRDefault="00A87071" w:rsidP="00A87071">
            <w:pPr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12.12.2019</w:t>
            </w:r>
          </w:p>
        </w:tc>
        <w:tc>
          <w:tcPr>
            <w:tcW w:w="2693" w:type="dxa"/>
          </w:tcPr>
          <w:p w14:paraId="49419892" w14:textId="77777777" w:rsidR="00A87071" w:rsidRPr="00BB53D8" w:rsidRDefault="00A87071" w:rsidP="00A87071">
            <w:pPr>
              <w:jc w:val="center"/>
              <w:rPr>
                <w:szCs w:val="22"/>
              </w:rPr>
            </w:pPr>
            <w:r w:rsidRPr="005266D2">
              <w:rPr>
                <w:szCs w:val="22"/>
                <w:lang w:val="en-AU"/>
              </w:rPr>
              <w:t xml:space="preserve">Mario </w:t>
            </w:r>
            <w:r w:rsidRPr="00BB53D8">
              <w:rPr>
                <w:szCs w:val="22"/>
              </w:rPr>
              <w:t>Marrazza</w:t>
            </w:r>
          </w:p>
        </w:tc>
        <w:tc>
          <w:tcPr>
            <w:tcW w:w="4698" w:type="dxa"/>
          </w:tcPr>
          <w:p w14:paraId="7486E6F6" w14:textId="1555F5D1" w:rsidR="00A87071" w:rsidRPr="00A87071" w:rsidRDefault="00F92CCF" w:rsidP="00F92CCF">
            <w:r>
              <w:t xml:space="preserve">Tag 8 – Projekt </w:t>
            </w:r>
            <w:proofErr w:type="spellStart"/>
            <w:r>
              <w:t>neustart</w:t>
            </w:r>
            <w:proofErr w:type="spellEnd"/>
          </w:p>
        </w:tc>
      </w:tr>
      <w:tr w:rsidR="00A87071" w:rsidRPr="00BB53D8" w14:paraId="45465F3B" w14:textId="77777777" w:rsidTr="00AB079E">
        <w:tc>
          <w:tcPr>
            <w:tcW w:w="951" w:type="dxa"/>
          </w:tcPr>
          <w:p w14:paraId="123C97FF" w14:textId="646D9FB9" w:rsidR="00A87071" w:rsidRPr="00BB53D8" w:rsidRDefault="00A87071" w:rsidP="00A87071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59" w:type="dxa"/>
          </w:tcPr>
          <w:p w14:paraId="399FD1B3" w14:textId="246589D3" w:rsidR="00A87071" w:rsidRPr="00BB53D8" w:rsidRDefault="00A87071" w:rsidP="00A87071">
            <w:pPr>
              <w:rPr>
                <w:szCs w:val="22"/>
              </w:rPr>
            </w:pPr>
            <w:r>
              <w:rPr>
                <w:szCs w:val="22"/>
              </w:rPr>
              <w:t>16.12.2019</w:t>
            </w:r>
          </w:p>
        </w:tc>
        <w:tc>
          <w:tcPr>
            <w:tcW w:w="2693" w:type="dxa"/>
          </w:tcPr>
          <w:p w14:paraId="433CA57B" w14:textId="77777777" w:rsidR="00A87071" w:rsidRPr="00BB53D8" w:rsidRDefault="00A87071" w:rsidP="00A87071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14:paraId="08A53747" w14:textId="3E8A9A48" w:rsidR="00A87071" w:rsidRPr="00A87071" w:rsidRDefault="00A87071" w:rsidP="00A87071">
            <w:r>
              <w:t>Tag 9 – Schreiben des Map.txt Files</w:t>
            </w:r>
          </w:p>
        </w:tc>
      </w:tr>
      <w:tr w:rsidR="00A87071" w:rsidRPr="00BB53D8" w14:paraId="00E201B4" w14:textId="77777777" w:rsidTr="00AB079E">
        <w:tc>
          <w:tcPr>
            <w:tcW w:w="951" w:type="dxa"/>
          </w:tcPr>
          <w:p w14:paraId="37C03C5E" w14:textId="69085192" w:rsidR="00A87071" w:rsidRPr="00BB53D8" w:rsidRDefault="00A87071" w:rsidP="00A87071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1459" w:type="dxa"/>
          </w:tcPr>
          <w:p w14:paraId="64D8A522" w14:textId="5A6FCEA5" w:rsidR="00A87071" w:rsidRPr="00BB53D8" w:rsidRDefault="00A87071" w:rsidP="00A8707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 w:rsidR="00F6172A">
              <w:rPr>
                <w:szCs w:val="22"/>
              </w:rPr>
              <w:t>7</w:t>
            </w:r>
            <w:r>
              <w:rPr>
                <w:szCs w:val="22"/>
              </w:rPr>
              <w:t>.12.2019</w:t>
            </w:r>
          </w:p>
        </w:tc>
        <w:tc>
          <w:tcPr>
            <w:tcW w:w="2693" w:type="dxa"/>
          </w:tcPr>
          <w:p w14:paraId="6643F206" w14:textId="77777777" w:rsidR="00A87071" w:rsidRPr="00BB53D8" w:rsidRDefault="00A87071" w:rsidP="00A87071">
            <w:pPr>
              <w:jc w:val="center"/>
              <w:rPr>
                <w:szCs w:val="22"/>
              </w:rPr>
            </w:pPr>
            <w:r w:rsidRPr="00BB53D8"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14:paraId="57A8C6DD" w14:textId="521DDF0F" w:rsidR="00A87071" w:rsidRPr="00F6172A" w:rsidRDefault="00F6172A" w:rsidP="00A87071">
            <w:r>
              <w:t>Tag 10 – Erzeugung der Entitys</w:t>
            </w:r>
          </w:p>
        </w:tc>
      </w:tr>
      <w:tr w:rsidR="00F6172A" w:rsidRPr="00BB53D8" w14:paraId="754A2B88" w14:textId="77777777" w:rsidTr="00AB079E">
        <w:tc>
          <w:tcPr>
            <w:tcW w:w="951" w:type="dxa"/>
          </w:tcPr>
          <w:p w14:paraId="4AF589E3" w14:textId="49FF8EEB" w:rsidR="00F6172A" w:rsidRDefault="00F6172A" w:rsidP="00A87071">
            <w:pPr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1459" w:type="dxa"/>
          </w:tcPr>
          <w:p w14:paraId="48B7A900" w14:textId="3FCCF6CE" w:rsidR="00F6172A" w:rsidRDefault="00F6172A" w:rsidP="00A87071">
            <w:pPr>
              <w:rPr>
                <w:szCs w:val="22"/>
              </w:rPr>
            </w:pPr>
            <w:r>
              <w:rPr>
                <w:szCs w:val="22"/>
              </w:rPr>
              <w:t>17.12.2019</w:t>
            </w:r>
          </w:p>
        </w:tc>
        <w:tc>
          <w:tcPr>
            <w:tcW w:w="2693" w:type="dxa"/>
          </w:tcPr>
          <w:p w14:paraId="48DB2F2E" w14:textId="3BD7BD4E" w:rsidR="00F6172A" w:rsidRPr="00BB53D8" w:rsidRDefault="00F6172A" w:rsidP="00A87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Mario Marrazza</w:t>
            </w:r>
          </w:p>
        </w:tc>
        <w:tc>
          <w:tcPr>
            <w:tcW w:w="4698" w:type="dxa"/>
          </w:tcPr>
          <w:p w14:paraId="1BADCACF" w14:textId="21726774" w:rsidR="00F6172A" w:rsidRDefault="00F6172A" w:rsidP="00A87071">
            <w:r>
              <w:t xml:space="preserve">Schlussreflektion / </w:t>
            </w:r>
            <w:proofErr w:type="spellStart"/>
            <w:r>
              <w:t>vervollständigung</w:t>
            </w:r>
            <w:proofErr w:type="spellEnd"/>
            <w:r>
              <w:t xml:space="preserve"> der Dokumentation</w:t>
            </w:r>
          </w:p>
        </w:tc>
      </w:tr>
    </w:tbl>
    <w:p w14:paraId="71F648E6" w14:textId="5FAAC907" w:rsidR="00D945F3" w:rsidRDefault="00FB61E5" w:rsidP="00FB61E5">
      <w:pPr>
        <w:pStyle w:val="Beschriftung"/>
        <w:rPr>
          <w:rFonts w:cs="Arial"/>
          <w:b w:val="0"/>
          <w:szCs w:val="22"/>
        </w:rPr>
      </w:pPr>
      <w:bookmarkStart w:id="5" w:name="_Toc27504987"/>
      <w:r>
        <w:t xml:space="preserve">Tabelle </w:t>
      </w:r>
      <w:fldSimple w:instr=" SEQ Tabelle \* ARABIC ">
        <w:r w:rsidR="00C55C53">
          <w:rPr>
            <w:noProof/>
          </w:rPr>
          <w:t>1</w:t>
        </w:r>
      </w:fldSimple>
      <w:r>
        <w:t>: Änderungskontrolle</w:t>
      </w:r>
      <w:bookmarkEnd w:id="5"/>
    </w:p>
    <w:p w14:paraId="53AFBEEF" w14:textId="74184CF5" w:rsidR="00FB61E5" w:rsidRDefault="00FB61E5" w:rsidP="0097393B">
      <w:pPr>
        <w:spacing w:after="0"/>
        <w:rPr>
          <w:rFonts w:cs="Arial"/>
          <w:b/>
          <w:szCs w:val="22"/>
        </w:rPr>
      </w:pPr>
    </w:p>
    <w:p w14:paraId="634D4AAA" w14:textId="77777777" w:rsidR="00FB61E5" w:rsidRPr="00795CB2" w:rsidRDefault="00FB61E5" w:rsidP="0097393B">
      <w:pPr>
        <w:spacing w:after="0"/>
        <w:rPr>
          <w:rFonts w:cs="Arial"/>
          <w:b/>
          <w:szCs w:val="22"/>
        </w:rPr>
        <w:sectPr w:rsidR="00FB61E5" w:rsidRPr="00795CB2" w:rsidSect="006E594F">
          <w:headerReference w:type="default" r:id="rId9"/>
          <w:footerReference w:type="default" r:id="rId10"/>
          <w:pgSz w:w="11900" w:h="16840" w:code="9"/>
          <w:pgMar w:top="851" w:right="816" w:bottom="993" w:left="1418" w:header="765" w:footer="284" w:gutter="0"/>
          <w:cols w:space="708"/>
          <w:titlePg/>
          <w:docGrid w:linePitch="299"/>
        </w:sectPr>
      </w:pPr>
    </w:p>
    <w:p w14:paraId="10579725" w14:textId="77777777" w:rsidR="00B64D92" w:rsidRPr="000205A9" w:rsidRDefault="00B64D92" w:rsidP="00CF1679">
      <w:pPr>
        <w:pStyle w:val="berschrift1ohneNummerierung"/>
      </w:pPr>
      <w:r w:rsidRPr="000205A9">
        <w:lastRenderedPageBreak/>
        <w:t>Inhaltsverzeichnis</w:t>
      </w:r>
    </w:p>
    <w:p w14:paraId="60D047E4" w14:textId="1BB3F0D4" w:rsidR="00C55C53" w:rsidRDefault="00B64D92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504116" w:history="1">
        <w:r w:rsidR="00C55C53" w:rsidRPr="0036231F">
          <w:rPr>
            <w:rStyle w:val="Hyperlink"/>
            <w:noProof/>
          </w:rPr>
          <w:t>1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1 – Start des Projekts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_Toc27504116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4</w:t>
        </w:r>
        <w:r w:rsidR="00C55C53">
          <w:rPr>
            <w:noProof/>
            <w:webHidden/>
          </w:rPr>
          <w:fldChar w:fldCharType="end"/>
        </w:r>
      </w:hyperlink>
    </w:p>
    <w:p w14:paraId="3162D5E3" w14:textId="2DF59D43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17" w:history="1">
        <w:r w:rsidR="00C55C53" w:rsidRPr="0036231F">
          <w:rPr>
            <w:rStyle w:val="Hyperlink"/>
            <w:noProof/>
          </w:rPr>
          <w:t>1.1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_Toc27504117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4</w:t>
        </w:r>
        <w:r w:rsidR="00C55C53">
          <w:rPr>
            <w:noProof/>
            <w:webHidden/>
          </w:rPr>
          <w:fldChar w:fldCharType="end"/>
        </w:r>
      </w:hyperlink>
    </w:p>
    <w:p w14:paraId="37B43A0F" w14:textId="679A20C2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18" w:history="1">
        <w:r w:rsidR="00C55C53" w:rsidRPr="0036231F">
          <w:rPr>
            <w:rStyle w:val="Hyperlink"/>
            <w:noProof/>
          </w:rPr>
          <w:t>2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2 – Dokumentationen &amp; UML Klassendiagramm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_Toc27504118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5</w:t>
        </w:r>
        <w:r w:rsidR="00C55C53">
          <w:rPr>
            <w:noProof/>
            <w:webHidden/>
          </w:rPr>
          <w:fldChar w:fldCharType="end"/>
        </w:r>
      </w:hyperlink>
    </w:p>
    <w:p w14:paraId="18242E10" w14:textId="02692ADE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19" w:history="1">
        <w:r w:rsidR="00C55C53" w:rsidRPr="0036231F">
          <w:rPr>
            <w:rStyle w:val="Hyperlink"/>
            <w:noProof/>
          </w:rPr>
          <w:t>2.1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_Toc27504119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5</w:t>
        </w:r>
        <w:r w:rsidR="00C55C53">
          <w:rPr>
            <w:noProof/>
            <w:webHidden/>
          </w:rPr>
          <w:fldChar w:fldCharType="end"/>
        </w:r>
      </w:hyperlink>
    </w:p>
    <w:p w14:paraId="3F07E2C5" w14:textId="5CBEC067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20" w:history="1">
        <w:r w:rsidR="00C55C53" w:rsidRPr="0036231F">
          <w:rPr>
            <w:rStyle w:val="Hyperlink"/>
            <w:noProof/>
          </w:rPr>
          <w:t>3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3 – Verbesserungen an das UML Klassendiagramm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_Toc27504120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7</w:t>
        </w:r>
        <w:r w:rsidR="00C55C53">
          <w:rPr>
            <w:noProof/>
            <w:webHidden/>
          </w:rPr>
          <w:fldChar w:fldCharType="end"/>
        </w:r>
      </w:hyperlink>
    </w:p>
    <w:p w14:paraId="2C9379EE" w14:textId="3FA41E8E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21" w:history="1">
        <w:r w:rsidR="00C55C53" w:rsidRPr="0036231F">
          <w:rPr>
            <w:rStyle w:val="Hyperlink"/>
            <w:noProof/>
          </w:rPr>
          <w:t>3.1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_Toc27504121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7</w:t>
        </w:r>
        <w:r w:rsidR="00C55C53">
          <w:rPr>
            <w:noProof/>
            <w:webHidden/>
          </w:rPr>
          <w:fldChar w:fldCharType="end"/>
        </w:r>
      </w:hyperlink>
    </w:p>
    <w:p w14:paraId="30B97B8D" w14:textId="125F9F4B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22" w:history="1">
        <w:r w:rsidR="00C55C53" w:rsidRPr="0036231F">
          <w:rPr>
            <w:rStyle w:val="Hyperlink"/>
            <w:noProof/>
          </w:rPr>
          <w:t>4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4 – Erzeugung der PacMan Entity und Bewegungsfunktion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_Toc27504122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8</w:t>
        </w:r>
        <w:r w:rsidR="00C55C53">
          <w:rPr>
            <w:noProof/>
            <w:webHidden/>
          </w:rPr>
          <w:fldChar w:fldCharType="end"/>
        </w:r>
      </w:hyperlink>
    </w:p>
    <w:p w14:paraId="56C58CC3" w14:textId="5BA3B5B2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23" w:history="1">
        <w:r w:rsidR="00C55C53" w:rsidRPr="0036231F">
          <w:rPr>
            <w:rStyle w:val="Hyperlink"/>
            <w:noProof/>
          </w:rPr>
          <w:t>4.1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_Toc27504123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8</w:t>
        </w:r>
        <w:r w:rsidR="00C55C53">
          <w:rPr>
            <w:noProof/>
            <w:webHidden/>
          </w:rPr>
          <w:fldChar w:fldCharType="end"/>
        </w:r>
      </w:hyperlink>
    </w:p>
    <w:p w14:paraId="73B60C0C" w14:textId="0B78E883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24" w:history="1">
        <w:r w:rsidR="00C55C53" w:rsidRPr="0036231F">
          <w:rPr>
            <w:rStyle w:val="Hyperlink"/>
            <w:noProof/>
          </w:rPr>
          <w:t>5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5 – Erzeugung der Map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_Toc27504124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9</w:t>
        </w:r>
        <w:r w:rsidR="00C55C53">
          <w:rPr>
            <w:noProof/>
            <w:webHidden/>
          </w:rPr>
          <w:fldChar w:fldCharType="end"/>
        </w:r>
      </w:hyperlink>
    </w:p>
    <w:p w14:paraId="29F92830" w14:textId="1443D778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25" w:history="1">
        <w:r w:rsidR="00C55C53" w:rsidRPr="0036231F">
          <w:rPr>
            <w:rStyle w:val="Hyperlink"/>
            <w:noProof/>
          </w:rPr>
          <w:t>5.1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_Toc27504125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9</w:t>
        </w:r>
        <w:r w:rsidR="00C55C53">
          <w:rPr>
            <w:noProof/>
            <w:webHidden/>
          </w:rPr>
          <w:fldChar w:fldCharType="end"/>
        </w:r>
      </w:hyperlink>
    </w:p>
    <w:p w14:paraId="56878EC8" w14:textId="7837F83B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26" w:history="1">
        <w:r w:rsidR="00C55C53" w:rsidRPr="0036231F">
          <w:rPr>
            <w:rStyle w:val="Hyperlink"/>
            <w:noProof/>
          </w:rPr>
          <w:t>6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6 – Erzeugung der Map V2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_Toc27504126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9</w:t>
        </w:r>
        <w:r w:rsidR="00C55C53">
          <w:rPr>
            <w:noProof/>
            <w:webHidden/>
          </w:rPr>
          <w:fldChar w:fldCharType="end"/>
        </w:r>
      </w:hyperlink>
    </w:p>
    <w:p w14:paraId="297D643A" w14:textId="31B39BF4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27" w:history="1">
        <w:r w:rsidR="00C55C53" w:rsidRPr="0036231F">
          <w:rPr>
            <w:rStyle w:val="Hyperlink"/>
            <w:noProof/>
          </w:rPr>
          <w:t>6.1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_Toc27504127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9</w:t>
        </w:r>
        <w:r w:rsidR="00C55C53">
          <w:rPr>
            <w:noProof/>
            <w:webHidden/>
          </w:rPr>
          <w:fldChar w:fldCharType="end"/>
        </w:r>
      </w:hyperlink>
    </w:p>
    <w:p w14:paraId="4A7AC92E" w14:textId="1DFE5908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28" w:history="1">
        <w:r w:rsidR="00C55C53" w:rsidRPr="0036231F">
          <w:rPr>
            <w:rStyle w:val="Hyperlink"/>
            <w:noProof/>
          </w:rPr>
          <w:t>7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7 – Erzeugung der Map V3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_Toc27504128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10</w:t>
        </w:r>
        <w:r w:rsidR="00C55C53">
          <w:rPr>
            <w:noProof/>
            <w:webHidden/>
          </w:rPr>
          <w:fldChar w:fldCharType="end"/>
        </w:r>
      </w:hyperlink>
    </w:p>
    <w:p w14:paraId="6384C7D2" w14:textId="3B4B8579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29" w:history="1">
        <w:r w:rsidR="00C55C53" w:rsidRPr="0036231F">
          <w:rPr>
            <w:rStyle w:val="Hyperlink"/>
            <w:noProof/>
          </w:rPr>
          <w:t>7.1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_Toc27504129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10</w:t>
        </w:r>
        <w:r w:rsidR="00C55C53">
          <w:rPr>
            <w:noProof/>
            <w:webHidden/>
          </w:rPr>
          <w:fldChar w:fldCharType="end"/>
        </w:r>
      </w:hyperlink>
    </w:p>
    <w:p w14:paraId="77F2A285" w14:textId="4F3E6A40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30" w:history="1">
        <w:r w:rsidR="00C55C53" w:rsidRPr="0036231F">
          <w:rPr>
            <w:rStyle w:val="Hyperlink"/>
            <w:noProof/>
          </w:rPr>
          <w:t>8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8 – Projekt neustart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_Toc27504130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11</w:t>
        </w:r>
        <w:r w:rsidR="00C55C53">
          <w:rPr>
            <w:noProof/>
            <w:webHidden/>
          </w:rPr>
          <w:fldChar w:fldCharType="end"/>
        </w:r>
      </w:hyperlink>
    </w:p>
    <w:p w14:paraId="3251C35A" w14:textId="12220A9A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31" w:history="1">
        <w:r w:rsidR="00C55C53" w:rsidRPr="0036231F">
          <w:rPr>
            <w:rStyle w:val="Hyperlink"/>
            <w:noProof/>
          </w:rPr>
          <w:t>8.1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_Toc27504131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11</w:t>
        </w:r>
        <w:r w:rsidR="00C55C53">
          <w:rPr>
            <w:noProof/>
            <w:webHidden/>
          </w:rPr>
          <w:fldChar w:fldCharType="end"/>
        </w:r>
      </w:hyperlink>
    </w:p>
    <w:p w14:paraId="05C01111" w14:textId="6BC26B69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32" w:history="1">
        <w:r w:rsidR="00C55C53" w:rsidRPr="0036231F">
          <w:rPr>
            <w:rStyle w:val="Hyperlink"/>
            <w:noProof/>
          </w:rPr>
          <w:t>9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9 – Schreiben des Map.txt Files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_Toc27504132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12</w:t>
        </w:r>
        <w:r w:rsidR="00C55C53">
          <w:rPr>
            <w:noProof/>
            <w:webHidden/>
          </w:rPr>
          <w:fldChar w:fldCharType="end"/>
        </w:r>
      </w:hyperlink>
    </w:p>
    <w:p w14:paraId="345B6396" w14:textId="4741DB9D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33" w:history="1">
        <w:r w:rsidR="00C55C53" w:rsidRPr="0036231F">
          <w:rPr>
            <w:rStyle w:val="Hyperlink"/>
            <w:noProof/>
          </w:rPr>
          <w:t>9.1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_Toc27504133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12</w:t>
        </w:r>
        <w:r w:rsidR="00C55C53">
          <w:rPr>
            <w:noProof/>
            <w:webHidden/>
          </w:rPr>
          <w:fldChar w:fldCharType="end"/>
        </w:r>
      </w:hyperlink>
    </w:p>
    <w:p w14:paraId="310843FD" w14:textId="223C7132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34" w:history="1">
        <w:r w:rsidR="00C55C53" w:rsidRPr="0036231F">
          <w:rPr>
            <w:rStyle w:val="Hyperlink"/>
            <w:noProof/>
          </w:rPr>
          <w:t>10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Tag 10 – Erzeugung der Entitys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_Toc27504134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13</w:t>
        </w:r>
        <w:r w:rsidR="00C55C53">
          <w:rPr>
            <w:noProof/>
            <w:webHidden/>
          </w:rPr>
          <w:fldChar w:fldCharType="end"/>
        </w:r>
      </w:hyperlink>
    </w:p>
    <w:p w14:paraId="25251A3A" w14:textId="385F52EA" w:rsidR="00C55C53" w:rsidRDefault="0032017B">
      <w:pPr>
        <w:pStyle w:val="Verzeichnis2"/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135" w:history="1">
        <w:r w:rsidR="00C55C53" w:rsidRPr="0036231F">
          <w:rPr>
            <w:rStyle w:val="Hyperlink"/>
            <w:noProof/>
          </w:rPr>
          <w:t>10.1</w:t>
        </w:r>
        <w:r w:rsidR="00C55C53">
          <w:rPr>
            <w:rFonts w:asciiTheme="minorHAnsi" w:eastAsiaTheme="minorEastAsia" w:hAnsiTheme="minorHAnsi" w:cstheme="minorBidi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Inhalt/ ausgeführte Arbeiten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_Toc27504135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13</w:t>
        </w:r>
        <w:r w:rsidR="00C55C53">
          <w:rPr>
            <w:noProof/>
            <w:webHidden/>
          </w:rPr>
          <w:fldChar w:fldCharType="end"/>
        </w:r>
      </w:hyperlink>
    </w:p>
    <w:p w14:paraId="1B6BEA54" w14:textId="3BD5D7EF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36" w:history="1">
        <w:r w:rsidR="00C55C53" w:rsidRPr="0036231F">
          <w:rPr>
            <w:rStyle w:val="Hyperlink"/>
            <w:noProof/>
          </w:rPr>
          <w:t>11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Abbildungverzeichnis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_Toc27504136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17</w:t>
        </w:r>
        <w:r w:rsidR="00C55C53">
          <w:rPr>
            <w:noProof/>
            <w:webHidden/>
          </w:rPr>
          <w:fldChar w:fldCharType="end"/>
        </w:r>
      </w:hyperlink>
    </w:p>
    <w:p w14:paraId="16096864" w14:textId="443072BC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37" w:history="1">
        <w:r w:rsidR="00C55C53" w:rsidRPr="0036231F">
          <w:rPr>
            <w:rStyle w:val="Hyperlink"/>
            <w:noProof/>
          </w:rPr>
          <w:t>12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Tabellenverzeichniss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_Toc27504137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17</w:t>
        </w:r>
        <w:r w:rsidR="00C55C53">
          <w:rPr>
            <w:noProof/>
            <w:webHidden/>
          </w:rPr>
          <w:fldChar w:fldCharType="end"/>
        </w:r>
      </w:hyperlink>
    </w:p>
    <w:p w14:paraId="01F68FEF" w14:textId="7E48C564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38" w:history="1">
        <w:r w:rsidR="00C55C53" w:rsidRPr="0036231F">
          <w:rPr>
            <w:rStyle w:val="Hyperlink"/>
            <w:noProof/>
          </w:rPr>
          <w:t>13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  <w:lang w:val="de-DE"/>
          </w:rPr>
          <w:t>Literaturverzeichnis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_Toc27504138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17</w:t>
        </w:r>
        <w:r w:rsidR="00C55C53">
          <w:rPr>
            <w:noProof/>
            <w:webHidden/>
          </w:rPr>
          <w:fldChar w:fldCharType="end"/>
        </w:r>
      </w:hyperlink>
    </w:p>
    <w:p w14:paraId="6AFC81DD" w14:textId="5C430BDE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39" w:history="1">
        <w:r w:rsidR="00C55C53" w:rsidRPr="0036231F">
          <w:rPr>
            <w:rStyle w:val="Hyperlink"/>
            <w:noProof/>
          </w:rPr>
          <w:t>14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Selbstständigkeitserklärung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_Toc27504139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18</w:t>
        </w:r>
        <w:r w:rsidR="00C55C53">
          <w:rPr>
            <w:noProof/>
            <w:webHidden/>
          </w:rPr>
          <w:fldChar w:fldCharType="end"/>
        </w:r>
      </w:hyperlink>
    </w:p>
    <w:p w14:paraId="740EE469" w14:textId="3659CEEA" w:rsidR="00C55C53" w:rsidRDefault="0032017B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Cs w:val="22"/>
          <w:lang w:eastAsia="de-CH"/>
        </w:rPr>
      </w:pPr>
      <w:hyperlink w:anchor="_Toc27504140" w:history="1">
        <w:r w:rsidR="00C55C53" w:rsidRPr="0036231F">
          <w:rPr>
            <w:rStyle w:val="Hyperlink"/>
            <w:noProof/>
          </w:rPr>
          <w:t>15</w:t>
        </w:r>
        <w:r w:rsidR="00C55C53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  <w:lang w:eastAsia="de-CH"/>
          </w:rPr>
          <w:tab/>
        </w:r>
        <w:r w:rsidR="00C55C53" w:rsidRPr="0036231F">
          <w:rPr>
            <w:rStyle w:val="Hyperlink"/>
            <w:noProof/>
          </w:rPr>
          <w:t>Anhang</w:t>
        </w:r>
        <w:r w:rsidR="00C55C53">
          <w:rPr>
            <w:noProof/>
            <w:webHidden/>
          </w:rPr>
          <w:tab/>
        </w:r>
        <w:r w:rsidR="00C55C53">
          <w:rPr>
            <w:noProof/>
            <w:webHidden/>
          </w:rPr>
          <w:fldChar w:fldCharType="begin"/>
        </w:r>
        <w:r w:rsidR="00C55C53">
          <w:rPr>
            <w:noProof/>
            <w:webHidden/>
          </w:rPr>
          <w:instrText xml:space="preserve"> PAGEREF _Toc27504140 \h </w:instrText>
        </w:r>
        <w:r w:rsidR="00C55C53">
          <w:rPr>
            <w:noProof/>
            <w:webHidden/>
          </w:rPr>
        </w:r>
        <w:r w:rsidR="00C55C53">
          <w:rPr>
            <w:noProof/>
            <w:webHidden/>
          </w:rPr>
          <w:fldChar w:fldCharType="separate"/>
        </w:r>
        <w:r w:rsidR="00C55C53">
          <w:rPr>
            <w:noProof/>
            <w:webHidden/>
          </w:rPr>
          <w:t>1</w:t>
        </w:r>
        <w:r w:rsidR="00C55C53">
          <w:rPr>
            <w:noProof/>
            <w:webHidden/>
          </w:rPr>
          <w:fldChar w:fldCharType="end"/>
        </w:r>
      </w:hyperlink>
    </w:p>
    <w:p w14:paraId="119F13C0" w14:textId="38564636" w:rsidR="00795CB2" w:rsidRDefault="00B64D92" w:rsidP="00D10267">
      <w:pPr>
        <w:pStyle w:val="Verzeichnis3"/>
        <w:rPr>
          <w:rFonts w:cs="Arial"/>
        </w:rPr>
      </w:pPr>
      <w:r>
        <w:fldChar w:fldCharType="end"/>
      </w:r>
    </w:p>
    <w:p w14:paraId="1EC563F9" w14:textId="77777777" w:rsidR="00795CB2" w:rsidRPr="009443B9" w:rsidRDefault="00795CB2" w:rsidP="009443B9">
      <w:pPr>
        <w:rPr>
          <w:rFonts w:cs="Arial"/>
        </w:rPr>
        <w:sectPr w:rsidR="00795CB2" w:rsidRPr="009443B9" w:rsidSect="00B2497E">
          <w:headerReference w:type="default" r:id="rId11"/>
          <w:pgSz w:w="11900" w:h="16840" w:code="9"/>
          <w:pgMar w:top="1882" w:right="816" w:bottom="993" w:left="1418" w:header="765" w:footer="284" w:gutter="0"/>
          <w:cols w:space="708"/>
          <w:docGrid w:linePitch="272"/>
        </w:sectPr>
      </w:pPr>
    </w:p>
    <w:p w14:paraId="15991C47" w14:textId="56A45D7F" w:rsidR="00A86184" w:rsidRDefault="00BE0248" w:rsidP="00CF1679">
      <w:pPr>
        <w:pStyle w:val="berschrift1"/>
      </w:pPr>
      <w:bookmarkStart w:id="6" w:name="_Toc27504116"/>
      <w:r>
        <w:lastRenderedPageBreak/>
        <w:t xml:space="preserve">Tag 1 – </w:t>
      </w:r>
      <w:r w:rsidR="000B13B7">
        <w:t>Start des Projekts</w:t>
      </w:r>
      <w:bookmarkEnd w:id="6"/>
    </w:p>
    <w:p w14:paraId="2DDE9AF3" w14:textId="77777777" w:rsidR="00B96D13" w:rsidRDefault="00B96D13" w:rsidP="00B96D13">
      <w:pPr>
        <w:pStyle w:val="berschrift2"/>
      </w:pPr>
      <w:bookmarkStart w:id="7" w:name="_Toc27504117"/>
      <w:proofErr w:type="spellStart"/>
      <w:r>
        <w:t>Inhalt</w:t>
      </w:r>
      <w:proofErr w:type="spellEnd"/>
      <w:r w:rsidR="00CD1308">
        <w:t xml:space="preserve">/ </w:t>
      </w:r>
      <w:proofErr w:type="spellStart"/>
      <w:r w:rsidR="00CD1308">
        <w:t>ausgeführte</w:t>
      </w:r>
      <w:proofErr w:type="spellEnd"/>
      <w:r w:rsidR="00CD1308">
        <w:t xml:space="preserve"> </w:t>
      </w:r>
      <w:proofErr w:type="spellStart"/>
      <w:r w:rsidR="00CD1308">
        <w:t>Arbeiten</w:t>
      </w:r>
      <w:bookmarkEnd w:id="7"/>
      <w:proofErr w:type="spellEnd"/>
    </w:p>
    <w:p w14:paraId="4FEB16DF" w14:textId="77777777" w:rsidR="000B13B7" w:rsidRDefault="000B13B7" w:rsidP="000B13B7">
      <w:pPr>
        <w:pStyle w:val="Listenabsatz"/>
        <w:numPr>
          <w:ilvl w:val="0"/>
          <w:numId w:val="30"/>
        </w:numPr>
      </w:pPr>
      <w:proofErr w:type="spellStart"/>
      <w:r>
        <w:t>Einlesung</w:t>
      </w:r>
      <w:proofErr w:type="spellEnd"/>
      <w:r>
        <w:t xml:space="preserve"> im Buch</w:t>
      </w:r>
    </w:p>
    <w:p w14:paraId="08D94481" w14:textId="77777777" w:rsidR="000B13B7" w:rsidRDefault="000B13B7" w:rsidP="000B13B7">
      <w:pPr>
        <w:pStyle w:val="Listenabsatz"/>
        <w:numPr>
          <w:ilvl w:val="0"/>
          <w:numId w:val="30"/>
        </w:numPr>
      </w:pPr>
      <w:r>
        <w:t>Projekt Auswahl</w:t>
      </w:r>
    </w:p>
    <w:p w14:paraId="1225B406" w14:textId="77777777" w:rsidR="000B13B7" w:rsidRDefault="000B13B7" w:rsidP="000B13B7">
      <w:pPr>
        <w:pStyle w:val="Listenabsatz"/>
        <w:numPr>
          <w:ilvl w:val="0"/>
          <w:numId w:val="30"/>
        </w:numPr>
      </w:pPr>
      <w:r>
        <w:t>Einführung GitHub</w:t>
      </w:r>
    </w:p>
    <w:p w14:paraId="4B7815A2" w14:textId="77777777" w:rsidR="008B205D" w:rsidRDefault="008B205D" w:rsidP="008B205D"/>
    <w:p w14:paraId="58E2BE51" w14:textId="77777777" w:rsidR="003B7784" w:rsidRDefault="003B7784" w:rsidP="003B7784">
      <w:pPr>
        <w:pStyle w:val="berschrift2ohneGliederung"/>
      </w:pPr>
      <w:proofErr w:type="spellStart"/>
      <w:r>
        <w:t>E</w:t>
      </w:r>
      <w:r w:rsidR="000B13B7">
        <w:t>lesung</w:t>
      </w:r>
      <w:proofErr w:type="spellEnd"/>
      <w:r w:rsidR="000B13B7">
        <w:t xml:space="preserve"> im Buch</w:t>
      </w:r>
    </w:p>
    <w:p w14:paraId="0DAC1ACC" w14:textId="77777777" w:rsidR="00885F8B" w:rsidRDefault="00E03CF8" w:rsidP="000B13B7">
      <w:r w:rsidRPr="00E03CF8">
        <w:t xml:space="preserve">Ins Buch </w:t>
      </w:r>
      <w:r w:rsidRPr="00E03CF8">
        <w:rPr>
          <w:i/>
        </w:rPr>
        <w:t>“game-</w:t>
      </w:r>
      <w:proofErr w:type="spellStart"/>
      <w:r w:rsidRPr="00E03CF8">
        <w:rPr>
          <w:i/>
        </w:rPr>
        <w:t>architecture</w:t>
      </w:r>
      <w:proofErr w:type="spellEnd"/>
      <w:r w:rsidRPr="00E03CF8">
        <w:rPr>
          <w:i/>
        </w:rPr>
        <w:t>-</w:t>
      </w:r>
      <w:proofErr w:type="spellStart"/>
      <w:r w:rsidRPr="00E03CF8">
        <w:rPr>
          <w:i/>
        </w:rPr>
        <w:t>and</w:t>
      </w:r>
      <w:proofErr w:type="spellEnd"/>
      <w:r w:rsidRPr="00E03CF8">
        <w:rPr>
          <w:i/>
        </w:rPr>
        <w:t>-design-a-</w:t>
      </w:r>
      <w:proofErr w:type="spellStart"/>
      <w:r w:rsidRPr="00E03CF8">
        <w:rPr>
          <w:i/>
        </w:rPr>
        <w:t>new</w:t>
      </w:r>
      <w:proofErr w:type="spellEnd"/>
      <w:r w:rsidRPr="00E03CF8">
        <w:rPr>
          <w:i/>
        </w:rPr>
        <w:t xml:space="preserve">-edition” </w:t>
      </w:r>
      <w:r w:rsidRPr="00E03CF8">
        <w:t xml:space="preserve">eingelesen und versucht etwas über den Vorgang zur Entwicklung eines Pac-Man </w:t>
      </w:r>
      <w:r>
        <w:t>Spiels zu erfahren. Erstes Bild über die Entwicklung sowie eine genaue Spielbeschreibung / auf was geachtet werden muss</w:t>
      </w:r>
      <w:r w:rsidR="00A131BF">
        <w:t xml:space="preserve"> bei der Entwicklung des Spiels.</w:t>
      </w:r>
    </w:p>
    <w:p w14:paraId="1E8CB0C5" w14:textId="77777777" w:rsidR="00B75C62" w:rsidRDefault="00B75C62" w:rsidP="000B13B7"/>
    <w:p w14:paraId="166632EF" w14:textId="77777777" w:rsidR="000B13B7" w:rsidRPr="00E03CF8" w:rsidRDefault="000B13B7" w:rsidP="000B13B7">
      <w:pPr>
        <w:pStyle w:val="berschrift2ohneGliederung"/>
      </w:pPr>
      <w:r w:rsidRPr="00E03CF8">
        <w:t>Projekt Auswahl</w:t>
      </w:r>
    </w:p>
    <w:p w14:paraId="69BCCB98" w14:textId="77777777" w:rsidR="00254D35" w:rsidRPr="00E03CF8" w:rsidRDefault="00D300B8" w:rsidP="00D300B8">
      <w:pPr>
        <w:pStyle w:val="Textkrper"/>
        <w:rPr>
          <w:rFonts w:ascii="Verdana" w:hAnsi="Verdana"/>
        </w:rPr>
      </w:pPr>
      <w:r w:rsidRPr="00E03CF8">
        <w:rPr>
          <w:rFonts w:ascii="Verdana" w:hAnsi="Verdana"/>
        </w:rPr>
        <w:t>UML = Unified Modeling Language</w:t>
      </w:r>
    </w:p>
    <w:p w14:paraId="0ADB7F15" w14:textId="77777777" w:rsidR="00D300B8" w:rsidRPr="000B13B7" w:rsidRDefault="00D300B8" w:rsidP="00D300B8">
      <w:pPr>
        <w:pStyle w:val="Textkrper"/>
        <w:rPr>
          <w:rFonts w:ascii="Verdana" w:hAnsi="Verdana"/>
        </w:rPr>
      </w:pPr>
      <w:r w:rsidRPr="000B13B7">
        <w:rPr>
          <w:rFonts w:ascii="Verdana" w:hAnsi="Verdana"/>
        </w:rPr>
        <w:t>Die UML Klassendiagramme sind vergleichbar mit den ERM (Entity Relation Model).</w:t>
      </w:r>
    </w:p>
    <w:p w14:paraId="21A6FB95" w14:textId="77777777" w:rsidR="00B75C62" w:rsidRDefault="00D461E0" w:rsidP="00B75C62">
      <w:pPr>
        <w:pStyle w:val="Textkrper"/>
        <w:rPr>
          <w:rFonts w:ascii="Verdana" w:hAnsi="Verdana"/>
        </w:rPr>
      </w:pPr>
      <w:r w:rsidRPr="000B13B7">
        <w:rPr>
          <w:rFonts w:ascii="Verdana" w:hAnsi="Verdana"/>
        </w:rPr>
        <w:t xml:space="preserve">In den UML Klassendiagrammen, ist die Sichtbarkeit der Klassen ersichtlich und es werden </w:t>
      </w:r>
      <w:proofErr w:type="gramStart"/>
      <w:r w:rsidRPr="000B13B7">
        <w:rPr>
          <w:rFonts w:ascii="Verdana" w:hAnsi="Verdana"/>
        </w:rPr>
        <w:t>den  Klassen</w:t>
      </w:r>
      <w:proofErr w:type="gramEnd"/>
      <w:r w:rsidRPr="000B13B7">
        <w:rPr>
          <w:rFonts w:ascii="Verdana" w:hAnsi="Verdana"/>
        </w:rPr>
        <w:t xml:space="preserve"> Attribute vergeben. </w:t>
      </w:r>
    </w:p>
    <w:p w14:paraId="1E0E4A63" w14:textId="77777777" w:rsidR="00B75C62" w:rsidRPr="00B75C62" w:rsidRDefault="00B75C62" w:rsidP="00B75C62">
      <w:pPr>
        <w:pStyle w:val="Textkrper"/>
        <w:rPr>
          <w:rFonts w:ascii="Verdana" w:hAnsi="Verdana"/>
        </w:rPr>
      </w:pPr>
    </w:p>
    <w:p w14:paraId="254887D7" w14:textId="77777777" w:rsidR="000B13B7" w:rsidRDefault="000B13B7" w:rsidP="000B13B7">
      <w:pPr>
        <w:pStyle w:val="berschrift2ohneGliederung"/>
      </w:pPr>
      <w:r>
        <w:t>Einführung GitHub</w:t>
      </w:r>
    </w:p>
    <w:p w14:paraId="6A900EB5" w14:textId="77777777" w:rsidR="000B13B7" w:rsidRDefault="00E03CF8" w:rsidP="00E03CF8">
      <w:r>
        <w:t>Ein Repository mit dem Namen: «PacManGrande» wurde erstellt.</w:t>
      </w:r>
    </w:p>
    <w:p w14:paraId="33911A29" w14:textId="77777777" w:rsidR="00E03CF8" w:rsidRDefault="00E03CF8" w:rsidP="00E03CF8">
      <w:r>
        <w:t xml:space="preserve">Das Repository wurde im </w:t>
      </w:r>
      <w:proofErr w:type="spellStart"/>
      <w:r>
        <w:t>Eclipse</w:t>
      </w:r>
      <w:proofErr w:type="spellEnd"/>
      <w:r>
        <w:t xml:space="preserve"> Workspace eingebunden. Es wurden 1. Klassen und </w:t>
      </w:r>
      <w:proofErr w:type="spellStart"/>
      <w:r>
        <w:t>Commits</w:t>
      </w:r>
      <w:proofErr w:type="spellEnd"/>
      <w:r>
        <w:t>/</w:t>
      </w:r>
      <w:proofErr w:type="spellStart"/>
      <w:r>
        <w:t>Pushes</w:t>
      </w:r>
      <w:proofErr w:type="spellEnd"/>
      <w:r>
        <w:t xml:space="preserve"> getätigt.</w:t>
      </w:r>
    </w:p>
    <w:p w14:paraId="60A559A7" w14:textId="77777777" w:rsidR="00BD1721" w:rsidRPr="00436C9D" w:rsidRDefault="003B7784" w:rsidP="00436C9D">
      <w:pPr>
        <w:spacing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14:paraId="426D55CD" w14:textId="77777777" w:rsidR="00897CE4" w:rsidRDefault="00897CE4" w:rsidP="00CF1679">
      <w:pPr>
        <w:pStyle w:val="berschrift1"/>
      </w:pPr>
      <w:bookmarkStart w:id="8" w:name="_Toc27504118"/>
      <w:r>
        <w:lastRenderedPageBreak/>
        <w:t xml:space="preserve">Tag 2 – </w:t>
      </w:r>
      <w:r w:rsidR="00E8690E">
        <w:t>Dokumentationen &amp; UML Klassendiagramm</w:t>
      </w:r>
      <w:bookmarkEnd w:id="8"/>
    </w:p>
    <w:p w14:paraId="77817628" w14:textId="77777777" w:rsidR="00897CE4" w:rsidRDefault="00897CE4" w:rsidP="00897CE4">
      <w:pPr>
        <w:pStyle w:val="berschrift2"/>
      </w:pPr>
      <w:bookmarkStart w:id="9" w:name="_Toc27504119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9"/>
      <w:proofErr w:type="spellEnd"/>
    </w:p>
    <w:p w14:paraId="3C9ED0D2" w14:textId="77777777" w:rsidR="00897CE4" w:rsidRDefault="00EB5001" w:rsidP="00897CE4">
      <w:pPr>
        <w:pStyle w:val="Listenabsatz"/>
        <w:numPr>
          <w:ilvl w:val="0"/>
          <w:numId w:val="30"/>
        </w:numPr>
      </w:pPr>
      <w:r>
        <w:t>Erstellung der Dokumentationen</w:t>
      </w:r>
    </w:p>
    <w:p w14:paraId="33BDDE88" w14:textId="77777777" w:rsidR="00897CE4" w:rsidRDefault="00EB5001" w:rsidP="00897CE4">
      <w:pPr>
        <w:pStyle w:val="Listenabsatz"/>
        <w:numPr>
          <w:ilvl w:val="0"/>
          <w:numId w:val="30"/>
        </w:numPr>
      </w:pPr>
      <w:r>
        <w:t>Fertigstellung des Projektpflichtenhefts</w:t>
      </w:r>
    </w:p>
    <w:p w14:paraId="160EE3DF" w14:textId="77777777" w:rsidR="00897CE4" w:rsidRDefault="00EB5001" w:rsidP="00897CE4">
      <w:pPr>
        <w:pStyle w:val="Listenabsatz"/>
        <w:numPr>
          <w:ilvl w:val="0"/>
          <w:numId w:val="30"/>
        </w:numPr>
      </w:pPr>
      <w:r>
        <w:t xml:space="preserve">UML </w:t>
      </w:r>
      <w:r w:rsidR="008B205D">
        <w:t>–</w:t>
      </w:r>
      <w:r>
        <w:t xml:space="preserve"> Klassendiagramm</w:t>
      </w:r>
    </w:p>
    <w:p w14:paraId="54489B08" w14:textId="77777777" w:rsidR="008B205D" w:rsidRDefault="008B205D" w:rsidP="008B205D"/>
    <w:p w14:paraId="00706484" w14:textId="77777777" w:rsidR="00897CE4" w:rsidRDefault="00EB5001" w:rsidP="00897CE4">
      <w:pPr>
        <w:pStyle w:val="berschrift2ohneGliederung"/>
      </w:pPr>
      <w:r>
        <w:t>Erstellung der Dokumentationen</w:t>
      </w:r>
    </w:p>
    <w:p w14:paraId="72CCD0ED" w14:textId="77777777" w:rsidR="00897CE4" w:rsidRDefault="002F5B9C" w:rsidP="00897CE4">
      <w:r>
        <w:t>Basierend auf bisherigen Vorlagen wurden Dokumentationen erstellt für:</w:t>
      </w:r>
    </w:p>
    <w:p w14:paraId="3677FE0C" w14:textId="77777777" w:rsidR="002F5B9C" w:rsidRDefault="002F5B9C" w:rsidP="002F5B9C">
      <w:pPr>
        <w:pStyle w:val="Listenabsatz"/>
        <w:numPr>
          <w:ilvl w:val="0"/>
          <w:numId w:val="33"/>
        </w:numPr>
      </w:pPr>
      <w:r>
        <w:t>Projekt Pflichtenheft</w:t>
      </w:r>
    </w:p>
    <w:p w14:paraId="3459F198" w14:textId="77777777" w:rsidR="002F5B9C" w:rsidRDefault="002F5B9C" w:rsidP="002F5B9C">
      <w:pPr>
        <w:pStyle w:val="Listenabsatz"/>
        <w:numPr>
          <w:ilvl w:val="0"/>
          <w:numId w:val="33"/>
        </w:numPr>
      </w:pPr>
      <w:r>
        <w:t>Tages Journal</w:t>
      </w:r>
    </w:p>
    <w:p w14:paraId="799628E2" w14:textId="77777777" w:rsidR="002F5B9C" w:rsidRDefault="002F5B9C" w:rsidP="00897CE4">
      <w:r>
        <w:t xml:space="preserve">Darin wurden bereits </w:t>
      </w:r>
      <w:proofErr w:type="spellStart"/>
      <w:r>
        <w:t>besteimmte</w:t>
      </w:r>
      <w:proofErr w:type="spellEnd"/>
      <w:r>
        <w:t xml:space="preserve"> Ziele festgelegt und eine grobe Struktur aufgebaut sodass ich in Zukunft nur noch den Inhalt entsprechend befüllen muss.</w:t>
      </w:r>
    </w:p>
    <w:p w14:paraId="10AB700C" w14:textId="77777777" w:rsidR="002F5B9C" w:rsidRPr="00897CE4" w:rsidRDefault="002F5B9C" w:rsidP="00897CE4"/>
    <w:p w14:paraId="1BF63F46" w14:textId="77777777" w:rsidR="00897CE4" w:rsidRPr="00897CE4" w:rsidRDefault="00EB5001" w:rsidP="00897CE4">
      <w:pPr>
        <w:pStyle w:val="berschrift2ohneGliederung"/>
      </w:pPr>
      <w:r>
        <w:t>Fertigstellung des Projektpflichtenhefts</w:t>
      </w:r>
    </w:p>
    <w:p w14:paraId="50E61BC6" w14:textId="77777777" w:rsidR="00885F8B" w:rsidRDefault="00376098" w:rsidP="00885F8B">
      <w:r>
        <w:t>Das Projektpflichtenheft soll meine Gedanken sowie Ziele festhalten und als Übersicht dienen was am Ende des Projektes erreicht werden soll und die potenziellen Risiken auflisten.</w:t>
      </w:r>
    </w:p>
    <w:p w14:paraId="26C44F60" w14:textId="77777777" w:rsidR="008B205D" w:rsidRDefault="008B205D" w:rsidP="008B205D">
      <w:pPr>
        <w:spacing w:after="0" w:line="240" w:lineRule="auto"/>
        <w:jc w:val="left"/>
        <w:sectPr w:rsidR="008B205D" w:rsidSect="008516AB">
          <w:headerReference w:type="default" r:id="rId12"/>
          <w:pgSz w:w="11900" w:h="16840" w:code="9"/>
          <w:pgMar w:top="1882" w:right="816" w:bottom="1134" w:left="1418" w:header="765" w:footer="284" w:gutter="0"/>
          <w:cols w:space="708"/>
          <w:docGrid w:linePitch="272"/>
        </w:sectPr>
      </w:pPr>
    </w:p>
    <w:p w14:paraId="51CDB4EA" w14:textId="1FE264DE" w:rsidR="00BE1821" w:rsidRDefault="00EB5001" w:rsidP="00BE1821">
      <w:pPr>
        <w:pStyle w:val="berschrift2ohneGliederung"/>
        <w:keepNext/>
        <w:jc w:val="left"/>
        <w:rPr>
          <w:noProof/>
          <w:lang w:eastAsia="de-CH"/>
        </w:rPr>
      </w:pPr>
      <w:r>
        <w:lastRenderedPageBreak/>
        <w:t xml:space="preserve">UML </w:t>
      </w:r>
      <w:r w:rsidR="008B205D">
        <w:t>–</w:t>
      </w:r>
      <w:r>
        <w:t xml:space="preserve"> Klassendiagram</w:t>
      </w:r>
    </w:p>
    <w:p w14:paraId="4B446DEB" w14:textId="5649CEA8" w:rsidR="00ED4CF7" w:rsidRDefault="00ED4CF7" w:rsidP="00ED4CF7">
      <w:r>
        <w:rPr>
          <w:noProof/>
          <w:lang w:eastAsia="de-CH"/>
        </w:rPr>
        <w:drawing>
          <wp:inline distT="0" distB="0" distL="0" distR="0" wp14:anchorId="6889F598" wp14:editId="201B2C73">
            <wp:extent cx="4794700" cy="6155465"/>
            <wp:effectExtent l="5397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668c81-7d9c-4158-8fe2-ef2e5fb1ab3a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" t="3438" r="2799" b="11782"/>
                    <a:stretch/>
                  </pic:blipFill>
                  <pic:spPr bwMode="auto">
                    <a:xfrm rot="16200000">
                      <a:off x="0" y="0"/>
                      <a:ext cx="4803546" cy="616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0C3A0" w14:textId="0F31AD0A" w:rsidR="008B205D" w:rsidRDefault="00BE1821" w:rsidP="00BE1821">
      <w:pPr>
        <w:pStyle w:val="Beschriftung"/>
      </w:pPr>
      <w:bookmarkStart w:id="10" w:name="_Toc27504990"/>
      <w:r>
        <w:t xml:space="preserve">Abbildung </w:t>
      </w:r>
      <w:fldSimple w:instr=" SEQ Abbildung \* ARABIC ">
        <w:r w:rsidR="00C55C53">
          <w:rPr>
            <w:noProof/>
          </w:rPr>
          <w:t>2</w:t>
        </w:r>
      </w:fldSimple>
      <w:r>
        <w:t>: UML - Klassendiagramm</w:t>
      </w:r>
      <w:bookmarkEnd w:id="10"/>
    </w:p>
    <w:p w14:paraId="307D7D2F" w14:textId="77777777" w:rsidR="008B205D" w:rsidRDefault="008B205D" w:rsidP="00885F8B">
      <w:pPr>
        <w:sectPr w:rsidR="008B205D" w:rsidSect="00D92BF4">
          <w:pgSz w:w="16840" w:h="11900" w:orient="landscape" w:code="9"/>
          <w:pgMar w:top="1418" w:right="1882" w:bottom="816" w:left="1134" w:header="765" w:footer="284" w:gutter="0"/>
          <w:cols w:space="708"/>
          <w:docGrid w:linePitch="299"/>
        </w:sectPr>
      </w:pPr>
    </w:p>
    <w:p w14:paraId="5938466B" w14:textId="1C433C4E" w:rsidR="00897CE4" w:rsidRDefault="00897CE4" w:rsidP="00CF1679">
      <w:pPr>
        <w:pStyle w:val="berschrift1"/>
      </w:pPr>
      <w:bookmarkStart w:id="11" w:name="_Toc27504120"/>
      <w:r>
        <w:lastRenderedPageBreak/>
        <w:t xml:space="preserve">Tag 3 – </w:t>
      </w:r>
      <w:r w:rsidR="00CF1679">
        <w:t>Verbesserungen an das UML Klassendiagramm</w:t>
      </w:r>
      <w:bookmarkEnd w:id="11"/>
    </w:p>
    <w:p w14:paraId="5EF2689C" w14:textId="77777777" w:rsidR="00897CE4" w:rsidRDefault="00897CE4" w:rsidP="00897CE4">
      <w:pPr>
        <w:pStyle w:val="berschrift2"/>
      </w:pPr>
      <w:bookmarkStart w:id="12" w:name="_Toc27504121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12"/>
      <w:proofErr w:type="spellEnd"/>
    </w:p>
    <w:p w14:paraId="14A41E89" w14:textId="237B036B" w:rsidR="00897CE4" w:rsidRDefault="00D55378" w:rsidP="00897CE4">
      <w:pPr>
        <w:pStyle w:val="Listenabsatz"/>
        <w:numPr>
          <w:ilvl w:val="0"/>
          <w:numId w:val="30"/>
        </w:numPr>
      </w:pPr>
      <w:r>
        <w:t>Fehleranalyse des Klassendiagramms</w:t>
      </w:r>
    </w:p>
    <w:p w14:paraId="2A10EFD7" w14:textId="3EDCBBCE" w:rsidR="00897CE4" w:rsidRDefault="00D55378" w:rsidP="00D55378">
      <w:pPr>
        <w:pStyle w:val="Listenabsatz"/>
        <w:numPr>
          <w:ilvl w:val="0"/>
          <w:numId w:val="30"/>
        </w:numPr>
      </w:pPr>
      <w:r>
        <w:t>Korrektur / Verbesserung des Klassendiagramms</w:t>
      </w:r>
    </w:p>
    <w:p w14:paraId="351D9698" w14:textId="77777777" w:rsidR="0060548D" w:rsidRDefault="0060548D" w:rsidP="0060548D"/>
    <w:p w14:paraId="66CDCC11" w14:textId="1B0361B5" w:rsidR="00885F8B" w:rsidRDefault="00D55378" w:rsidP="00885F8B">
      <w:pPr>
        <w:pStyle w:val="berschrift2ohneGliederung"/>
      </w:pPr>
      <w:r>
        <w:t>Fehleranalyse des Klassendiagramms</w:t>
      </w:r>
    </w:p>
    <w:p w14:paraId="001A9487" w14:textId="04CB17BA" w:rsidR="00885F8B" w:rsidRDefault="00D55378" w:rsidP="00885F8B">
      <w:r>
        <w:t>Zu Beginn habe ich an einem erneuten Tag mit Herrn Schirmer mein UML Klassendiagramm angeschaut und allfällige Denkfehler sowie «Komplikationen» im Detail verfeinert.</w:t>
      </w:r>
    </w:p>
    <w:p w14:paraId="16C0A52F" w14:textId="77777777" w:rsidR="00885F8B" w:rsidRPr="00897CE4" w:rsidRDefault="00885F8B" w:rsidP="00885F8B"/>
    <w:p w14:paraId="778DC102" w14:textId="09E13571" w:rsidR="00885F8B" w:rsidRPr="00897CE4" w:rsidRDefault="00D55378" w:rsidP="00885F8B">
      <w:pPr>
        <w:pStyle w:val="berschrift2ohneGliederung"/>
      </w:pPr>
      <w:r>
        <w:t>Korrektur / Verbesserung des Klassendiagramms</w:t>
      </w:r>
    </w:p>
    <w:p w14:paraId="46C12D7F" w14:textId="77777777" w:rsidR="00E446EC" w:rsidRDefault="0099270C" w:rsidP="00E446EC">
      <w:r>
        <w:t xml:space="preserve">Fehlerhafte </w:t>
      </w:r>
      <w:proofErr w:type="spellStart"/>
      <w:r>
        <w:t>Veerbungen</w:t>
      </w:r>
      <w:proofErr w:type="spellEnd"/>
      <w:r>
        <w:t xml:space="preserve"> sowie überflüssige Verbindungen der Tabellen wurden ausradiert und durch bessere Lösungen ersetzt.</w:t>
      </w:r>
    </w:p>
    <w:p w14:paraId="49B07428" w14:textId="4A7A7823" w:rsidR="00897CE4" w:rsidRPr="00436C9D" w:rsidRDefault="00E446EC" w:rsidP="00E446EC">
      <w:pPr>
        <w:rPr>
          <w:rFonts w:cs="Arial"/>
          <w:sz w:val="28"/>
        </w:rPr>
      </w:pPr>
      <w:r>
        <w:t xml:space="preserve">Kardinalitäten sowie Sichtbarkeiten </w:t>
      </w:r>
      <w:r w:rsidR="00897CE4">
        <w:rPr>
          <w:rFonts w:cs="Arial"/>
          <w:sz w:val="28"/>
        </w:rPr>
        <w:br w:type="page"/>
      </w:r>
    </w:p>
    <w:p w14:paraId="1164F87A" w14:textId="2A8C534B" w:rsidR="00897CE4" w:rsidRDefault="00897CE4" w:rsidP="00CF1679">
      <w:pPr>
        <w:pStyle w:val="berschrift1"/>
      </w:pPr>
      <w:bookmarkStart w:id="13" w:name="_Toc27504122"/>
      <w:r>
        <w:lastRenderedPageBreak/>
        <w:t xml:space="preserve">Tag 4 – </w:t>
      </w:r>
      <w:r w:rsidR="00CF1679">
        <w:t xml:space="preserve">Erzeugung der </w:t>
      </w:r>
      <w:proofErr w:type="spellStart"/>
      <w:r w:rsidR="00CF1679">
        <w:t>PacMan</w:t>
      </w:r>
      <w:proofErr w:type="spellEnd"/>
      <w:r w:rsidR="00CF1679">
        <w:t xml:space="preserve"> Entity und Bewegungsfunktion</w:t>
      </w:r>
      <w:bookmarkEnd w:id="13"/>
    </w:p>
    <w:p w14:paraId="699D20E8" w14:textId="77777777" w:rsidR="00897CE4" w:rsidRDefault="00897CE4" w:rsidP="00897CE4">
      <w:pPr>
        <w:pStyle w:val="berschrift2"/>
      </w:pPr>
      <w:bookmarkStart w:id="14" w:name="_Toc27504123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14"/>
      <w:proofErr w:type="spellEnd"/>
    </w:p>
    <w:p w14:paraId="5D1D16E9" w14:textId="47016AD9" w:rsidR="00897CE4" w:rsidRDefault="002155ED" w:rsidP="002155ED">
      <w:pPr>
        <w:pStyle w:val="Listenabsatz"/>
        <w:numPr>
          <w:ilvl w:val="0"/>
          <w:numId w:val="30"/>
        </w:numPr>
      </w:pPr>
      <w:r>
        <w:t>Entity</w:t>
      </w:r>
    </w:p>
    <w:p w14:paraId="1C6CEB77" w14:textId="6A7D10BA" w:rsidR="002155ED" w:rsidRDefault="002155ED" w:rsidP="002155ED">
      <w:pPr>
        <w:pStyle w:val="Listenabsatz"/>
        <w:numPr>
          <w:ilvl w:val="1"/>
          <w:numId w:val="30"/>
        </w:numPr>
      </w:pPr>
      <w:proofErr w:type="spellStart"/>
      <w:r>
        <w:t>PacMan</w:t>
      </w:r>
      <w:proofErr w:type="spellEnd"/>
    </w:p>
    <w:p w14:paraId="5AF7B0F8" w14:textId="6213C276" w:rsidR="002155ED" w:rsidRDefault="002155ED" w:rsidP="002155ED">
      <w:pPr>
        <w:pStyle w:val="Listenabsatz"/>
        <w:numPr>
          <w:ilvl w:val="1"/>
          <w:numId w:val="30"/>
        </w:numPr>
      </w:pPr>
      <w:r>
        <w:t>Monster</w:t>
      </w:r>
    </w:p>
    <w:p w14:paraId="24A0F108" w14:textId="630E14D8" w:rsidR="002155ED" w:rsidRDefault="002155ED" w:rsidP="002155ED">
      <w:pPr>
        <w:pStyle w:val="Listenabsatz"/>
        <w:numPr>
          <w:ilvl w:val="0"/>
          <w:numId w:val="30"/>
        </w:numPr>
      </w:pPr>
      <w:proofErr w:type="spellStart"/>
      <w:r>
        <w:t>PacMan</w:t>
      </w:r>
      <w:proofErr w:type="spellEnd"/>
      <w:r>
        <w:t xml:space="preserve"> – Bewegungsfunktion</w:t>
      </w:r>
    </w:p>
    <w:p w14:paraId="2E429569" w14:textId="77777777" w:rsidR="0060548D" w:rsidRDefault="0060548D" w:rsidP="0060548D"/>
    <w:p w14:paraId="4666C87E" w14:textId="5379CA7A" w:rsidR="002155ED" w:rsidRDefault="002155ED" w:rsidP="00897CE4">
      <w:pPr>
        <w:pStyle w:val="berschrift2ohneGliederung"/>
        <w:rPr>
          <w:lang w:val="en-US"/>
        </w:rPr>
      </w:pPr>
      <w:r>
        <w:rPr>
          <w:lang w:val="en-US"/>
        </w:rPr>
        <w:t>Entity</w:t>
      </w:r>
    </w:p>
    <w:p w14:paraId="4D602323" w14:textId="4A8AA5A0" w:rsidR="00707590" w:rsidRPr="00707590" w:rsidRDefault="00707590" w:rsidP="00707590">
      <w:r w:rsidRPr="00707590">
        <w:t xml:space="preserve">Entity ist die Basisklasse für alle Charakter diese im </w:t>
      </w:r>
      <w:proofErr w:type="spellStart"/>
      <w:r w:rsidRPr="00707590">
        <w:t>PacMan</w:t>
      </w:r>
      <w:proofErr w:type="spellEnd"/>
      <w:r w:rsidRPr="00707590">
        <w:t xml:space="preserve"> Spiel benötigt </w:t>
      </w:r>
      <w:proofErr w:type="spellStart"/>
      <w:r w:rsidRPr="00707590">
        <w:t>warden</w:t>
      </w:r>
      <w:proofErr w:type="spellEnd"/>
      <w:r w:rsidRPr="00707590">
        <w:t>.</w:t>
      </w:r>
    </w:p>
    <w:p w14:paraId="2755109E" w14:textId="5B418030" w:rsidR="0060548D" w:rsidRPr="00707590" w:rsidRDefault="00707590" w:rsidP="00707590">
      <w:r>
        <w:t xml:space="preserve">Von der Entity Klasse werden die Attribute wie, Farbe, </w:t>
      </w:r>
      <w:proofErr w:type="spellStart"/>
      <w:r>
        <w:t>geschwindigkeit</w:t>
      </w:r>
      <w:proofErr w:type="spellEnd"/>
      <w:r>
        <w:t xml:space="preserve">, </w:t>
      </w:r>
      <w:proofErr w:type="spellStart"/>
      <w:r>
        <w:t>grösse</w:t>
      </w:r>
      <w:proofErr w:type="spellEnd"/>
      <w:r>
        <w:t xml:space="preserve"> etc. vererbt.</w:t>
      </w:r>
    </w:p>
    <w:p w14:paraId="13FBC5D2" w14:textId="34C0393A" w:rsidR="00897CE4" w:rsidRPr="00347830" w:rsidRDefault="002155ED" w:rsidP="002155ED">
      <w:pPr>
        <w:pStyle w:val="berschrift3ohneNummerierung"/>
      </w:pPr>
      <w:proofErr w:type="spellStart"/>
      <w:r w:rsidRPr="00347830">
        <w:t>PacMan</w:t>
      </w:r>
      <w:proofErr w:type="spellEnd"/>
    </w:p>
    <w:p w14:paraId="202E4FBE" w14:textId="3F153B1F" w:rsidR="0060548D" w:rsidRPr="00347830" w:rsidRDefault="00347830" w:rsidP="00885F8B">
      <w:proofErr w:type="spellStart"/>
      <w:r w:rsidRPr="00347830">
        <w:t>PacMan</w:t>
      </w:r>
      <w:proofErr w:type="spellEnd"/>
      <w:r w:rsidRPr="00347830">
        <w:t xml:space="preserve"> Objekt wurde in der Controller Klasse in der Draw Funktion erzeugt.</w:t>
      </w:r>
    </w:p>
    <w:p w14:paraId="2914E596" w14:textId="73933461" w:rsidR="00885F8B" w:rsidRPr="00347830" w:rsidRDefault="002155ED" w:rsidP="002155ED">
      <w:pPr>
        <w:pStyle w:val="berschrift3ohneNummerierung"/>
      </w:pPr>
      <w:r w:rsidRPr="00347830">
        <w:t>Monster</w:t>
      </w:r>
    </w:p>
    <w:p w14:paraId="4F1504EC" w14:textId="1DDFD2B8" w:rsidR="002155ED" w:rsidRDefault="00347830" w:rsidP="00885F8B">
      <w:proofErr w:type="spellStart"/>
      <w:r w:rsidRPr="00347830">
        <w:t>PacMan</w:t>
      </w:r>
      <w:proofErr w:type="spellEnd"/>
      <w:r w:rsidRPr="00347830">
        <w:t xml:space="preserve"> Objekt wurde in der Controller Klasse in der Draw Funktion erzeugt.</w:t>
      </w:r>
    </w:p>
    <w:p w14:paraId="2EA3AAC5" w14:textId="77777777" w:rsidR="0060548D" w:rsidRPr="00347830" w:rsidRDefault="0060548D" w:rsidP="00885F8B"/>
    <w:p w14:paraId="058B656F" w14:textId="28BD9359" w:rsidR="002155ED" w:rsidRDefault="002155ED" w:rsidP="002155ED">
      <w:pPr>
        <w:pStyle w:val="berschrift2ohneGliederung"/>
      </w:pPr>
      <w:proofErr w:type="spellStart"/>
      <w:r>
        <w:t>PacMan</w:t>
      </w:r>
      <w:proofErr w:type="spellEnd"/>
      <w:r>
        <w:t xml:space="preserve"> </w:t>
      </w:r>
      <w:r w:rsidR="005F3D79">
        <w:t>–</w:t>
      </w:r>
      <w:r>
        <w:t xml:space="preserve"> Bewegungsfunktion</w:t>
      </w:r>
    </w:p>
    <w:p w14:paraId="68F802AC" w14:textId="53495D79" w:rsidR="005F3D79" w:rsidRPr="00897CE4" w:rsidRDefault="005F3D79" w:rsidP="005F3D79">
      <w:r>
        <w:t xml:space="preserve">Der Geschwindigkeit wurde die </w:t>
      </w:r>
      <w:proofErr w:type="spellStart"/>
      <w:r>
        <w:t>tileSize</w:t>
      </w:r>
      <w:proofErr w:type="spellEnd"/>
      <w:r>
        <w:t xml:space="preserve"> übergeben sodass der </w:t>
      </w:r>
      <w:proofErr w:type="spellStart"/>
      <w:r>
        <w:t>PacMan</w:t>
      </w:r>
      <w:proofErr w:type="spellEnd"/>
      <w:r>
        <w:t xml:space="preserve"> sowie die Monster sich jeweils um 1 </w:t>
      </w:r>
      <w:proofErr w:type="spellStart"/>
      <w:r>
        <w:t>tile</w:t>
      </w:r>
      <w:proofErr w:type="spellEnd"/>
      <w:r>
        <w:t xml:space="preserve"> fortbewegen.</w:t>
      </w:r>
    </w:p>
    <w:p w14:paraId="3CF4E179" w14:textId="77777777" w:rsidR="00347830" w:rsidRDefault="00347830" w:rsidP="00347830">
      <w:pPr>
        <w:keepNext/>
      </w:pPr>
      <w:r>
        <w:rPr>
          <w:noProof/>
          <w:lang w:eastAsia="de-CH"/>
        </w:rPr>
        <w:drawing>
          <wp:inline distT="0" distB="0" distL="0" distR="0" wp14:anchorId="4EDE0E18" wp14:editId="37CF917A">
            <wp:extent cx="3238500" cy="16859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E235" w14:textId="16601282" w:rsidR="002155ED" w:rsidRPr="002155ED" w:rsidRDefault="00347830" w:rsidP="00347830">
      <w:pPr>
        <w:pStyle w:val="Beschriftung"/>
        <w:jc w:val="both"/>
        <w:rPr>
          <w:lang w:val="en-US"/>
        </w:rPr>
      </w:pPr>
      <w:bookmarkStart w:id="15" w:name="_Toc27504991"/>
      <w:r>
        <w:t xml:space="preserve">Abbildung </w:t>
      </w:r>
      <w:fldSimple w:instr=" SEQ Abbildung \* ARABIC ">
        <w:r w:rsidR="00C55C53">
          <w:rPr>
            <w:noProof/>
          </w:rPr>
          <w:t>3</w:t>
        </w:r>
      </w:fldSimple>
      <w:r>
        <w:t xml:space="preserve">: </w:t>
      </w:r>
      <w:proofErr w:type="spellStart"/>
      <w:r>
        <w:t>Code</w:t>
      </w:r>
      <w:r>
        <w:rPr>
          <w:noProof/>
        </w:rPr>
        <w:t>snippet</w:t>
      </w:r>
      <w:proofErr w:type="spellEnd"/>
      <w:r>
        <w:rPr>
          <w:noProof/>
        </w:rPr>
        <w:t xml:space="preserve"> Stand - 17.12.2019</w:t>
      </w:r>
      <w:bookmarkEnd w:id="15"/>
    </w:p>
    <w:p w14:paraId="1A8B14FA" w14:textId="77777777" w:rsidR="00897CE4" w:rsidRPr="002155ED" w:rsidRDefault="00897CE4" w:rsidP="00897CE4">
      <w:pPr>
        <w:spacing w:after="0" w:line="240" w:lineRule="auto"/>
        <w:jc w:val="left"/>
        <w:rPr>
          <w:rFonts w:cs="Arial"/>
          <w:sz w:val="28"/>
          <w:lang w:val="en-US"/>
        </w:rPr>
      </w:pPr>
      <w:r w:rsidRPr="002155ED">
        <w:rPr>
          <w:rFonts w:cs="Arial"/>
          <w:sz w:val="28"/>
          <w:lang w:val="en-US"/>
        </w:rPr>
        <w:br w:type="page"/>
      </w:r>
    </w:p>
    <w:p w14:paraId="64B07543" w14:textId="0928148C" w:rsidR="00897CE4" w:rsidRDefault="00897CE4" w:rsidP="00CF1679">
      <w:pPr>
        <w:pStyle w:val="berschrift1"/>
      </w:pPr>
      <w:bookmarkStart w:id="16" w:name="_Toc27504124"/>
      <w:r>
        <w:lastRenderedPageBreak/>
        <w:t xml:space="preserve">Tag 5 – </w:t>
      </w:r>
      <w:r w:rsidR="00CF1679">
        <w:t xml:space="preserve">Erzeugung der </w:t>
      </w:r>
      <w:proofErr w:type="spellStart"/>
      <w:r w:rsidR="00CF1679">
        <w:t>Map</w:t>
      </w:r>
      <w:bookmarkEnd w:id="16"/>
      <w:proofErr w:type="spellEnd"/>
    </w:p>
    <w:p w14:paraId="608F7F41" w14:textId="77777777" w:rsidR="00897CE4" w:rsidRDefault="00897CE4" w:rsidP="00897CE4">
      <w:pPr>
        <w:pStyle w:val="berschrift2"/>
      </w:pPr>
      <w:bookmarkStart w:id="17" w:name="_Toc27504125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17"/>
      <w:proofErr w:type="spellEnd"/>
    </w:p>
    <w:p w14:paraId="2870CFB1" w14:textId="3FDCF8B7" w:rsidR="00885F8B" w:rsidRDefault="009A7BE0" w:rsidP="009A7BE0">
      <w:pPr>
        <w:pStyle w:val="Listenabsatz"/>
        <w:numPr>
          <w:ilvl w:val="0"/>
          <w:numId w:val="30"/>
        </w:numPr>
      </w:pPr>
      <w:r>
        <w:t>Erste Überlegungen</w:t>
      </w:r>
    </w:p>
    <w:p w14:paraId="5560A745" w14:textId="77777777" w:rsidR="009D172E" w:rsidRDefault="009D172E" w:rsidP="009D172E">
      <w:pPr>
        <w:pStyle w:val="Listenabsatz"/>
        <w:numPr>
          <w:ilvl w:val="1"/>
          <w:numId w:val="30"/>
        </w:numPr>
      </w:pPr>
      <w:r>
        <w:t xml:space="preserve">Was benötigt meine </w:t>
      </w:r>
      <w:proofErr w:type="spellStart"/>
      <w:r>
        <w:t>Map</w:t>
      </w:r>
      <w:proofErr w:type="spellEnd"/>
      <w:r>
        <w:t>?</w:t>
      </w:r>
    </w:p>
    <w:p w14:paraId="1B3E63A4" w14:textId="6A6A84E9" w:rsidR="009D172E" w:rsidRDefault="009D172E" w:rsidP="009D172E">
      <w:pPr>
        <w:pStyle w:val="Listenabsatz"/>
        <w:numPr>
          <w:ilvl w:val="1"/>
          <w:numId w:val="30"/>
        </w:numPr>
      </w:pPr>
      <w:r>
        <w:t>Auf was muss geachtet werden</w:t>
      </w:r>
    </w:p>
    <w:p w14:paraId="1379C719" w14:textId="77777777" w:rsidR="0060548D" w:rsidRPr="00897CE4" w:rsidRDefault="0060548D" w:rsidP="0060548D"/>
    <w:p w14:paraId="0ADC94CB" w14:textId="62008A73" w:rsidR="00885F8B" w:rsidRPr="00897CE4" w:rsidRDefault="009A7BE0" w:rsidP="00885F8B">
      <w:pPr>
        <w:pStyle w:val="berschrift2ohneGliederung"/>
      </w:pPr>
      <w:r>
        <w:t>Erste Überlegungen</w:t>
      </w:r>
    </w:p>
    <w:p w14:paraId="206CF3C7" w14:textId="1BDBB610" w:rsidR="00490FFD" w:rsidRDefault="00490FFD" w:rsidP="00490FFD">
      <w:pPr>
        <w:pStyle w:val="berschrift3ohneNummerierung"/>
      </w:pPr>
      <w:r>
        <w:t xml:space="preserve">Was benötigt meine </w:t>
      </w:r>
      <w:proofErr w:type="spellStart"/>
      <w:r>
        <w:t>Map</w:t>
      </w:r>
      <w:proofErr w:type="spellEnd"/>
      <w:r>
        <w:t>?</w:t>
      </w:r>
    </w:p>
    <w:p w14:paraId="56E446B9" w14:textId="2DF83B44" w:rsidR="00490FFD" w:rsidRDefault="00154E9C" w:rsidP="00490FFD">
      <w:r>
        <w:t xml:space="preserve">Es </w:t>
      </w:r>
      <w:proofErr w:type="spellStart"/>
      <w:r>
        <w:t>Sollen</w:t>
      </w:r>
      <w:proofErr w:type="spellEnd"/>
      <w:r>
        <w:t xml:space="preserve"> Wände gezeichnet werden, </w:t>
      </w:r>
      <w:proofErr w:type="spellStart"/>
      <w:r>
        <w:t>PickUps</w:t>
      </w:r>
      <w:proofErr w:type="spellEnd"/>
      <w:r>
        <w:t xml:space="preserve"> die von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aufegegessen</w:t>
      </w:r>
      <w:proofErr w:type="spellEnd"/>
      <w:r>
        <w:t xml:space="preserve"> werden können und ein Feld in dem die Monster «</w:t>
      </w:r>
      <w:proofErr w:type="spellStart"/>
      <w:r>
        <w:t>spawnen</w:t>
      </w:r>
      <w:proofErr w:type="spellEnd"/>
      <w:r>
        <w:t>» können.</w:t>
      </w:r>
    </w:p>
    <w:p w14:paraId="18578516" w14:textId="2FD5DEBA" w:rsidR="00490FFD" w:rsidRDefault="00490FFD" w:rsidP="00490FFD">
      <w:pPr>
        <w:pStyle w:val="berschrift3ohneNummerierung"/>
      </w:pPr>
      <w:r>
        <w:t>Auf was muss geachtet werden</w:t>
      </w:r>
    </w:p>
    <w:p w14:paraId="13469BD8" w14:textId="7BD37D91" w:rsidR="00490FFD" w:rsidRDefault="00154E9C" w:rsidP="00490FFD">
      <w:r>
        <w:t xml:space="preserve">Die </w:t>
      </w:r>
      <w:proofErr w:type="spellStart"/>
      <w:r>
        <w:t>Map</w:t>
      </w:r>
      <w:proofErr w:type="spellEnd"/>
      <w:r>
        <w:t xml:space="preserve"> soll in Raster mit Indexes (berechnet aus x und y) aufgeteilt werden sodass man die Positionen basierend auf den Index ausfindig machen kann. Die Wände sollen nicht begehbar sein. Die Pickups sollen verschwinden sobald der </w:t>
      </w:r>
      <w:proofErr w:type="spellStart"/>
      <w:r>
        <w:t>PacMan</w:t>
      </w:r>
      <w:proofErr w:type="spellEnd"/>
      <w:r>
        <w:t xml:space="preserve"> damit kollidiert.</w:t>
      </w:r>
    </w:p>
    <w:p w14:paraId="7B8527C5" w14:textId="77777777" w:rsidR="001B3DA2" w:rsidRDefault="001B3DA2" w:rsidP="00490FFD"/>
    <w:p w14:paraId="18C937AC" w14:textId="097F15E8" w:rsidR="00897CE4" w:rsidRDefault="00897CE4" w:rsidP="00CF1679">
      <w:pPr>
        <w:pStyle w:val="berschrift1"/>
      </w:pPr>
      <w:bookmarkStart w:id="18" w:name="_Toc27504126"/>
      <w:r>
        <w:t xml:space="preserve">Tag 6 – </w:t>
      </w:r>
      <w:r w:rsidR="00CF1679">
        <w:t xml:space="preserve">Erzeugung der </w:t>
      </w:r>
      <w:proofErr w:type="spellStart"/>
      <w:r w:rsidR="00CF1679">
        <w:t>Map</w:t>
      </w:r>
      <w:proofErr w:type="spellEnd"/>
      <w:r w:rsidR="00CF1679">
        <w:t xml:space="preserve"> V2</w:t>
      </w:r>
      <w:bookmarkEnd w:id="18"/>
    </w:p>
    <w:p w14:paraId="7A696D9D" w14:textId="77777777" w:rsidR="00897CE4" w:rsidRDefault="00897CE4" w:rsidP="00897CE4">
      <w:pPr>
        <w:pStyle w:val="berschrift2"/>
      </w:pPr>
      <w:bookmarkStart w:id="19" w:name="_Toc27504127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19"/>
      <w:proofErr w:type="spellEnd"/>
    </w:p>
    <w:p w14:paraId="6E3C10A8" w14:textId="3E7B170F" w:rsidR="00773F35" w:rsidRDefault="00671226" w:rsidP="00773F35">
      <w:pPr>
        <w:pStyle w:val="Listenabsatz"/>
        <w:numPr>
          <w:ilvl w:val="0"/>
          <w:numId w:val="30"/>
        </w:numPr>
      </w:pPr>
      <w:r>
        <w:t>Hartcodiertes Raster</w:t>
      </w:r>
    </w:p>
    <w:p w14:paraId="12F7C944" w14:textId="4DBC0D32" w:rsidR="0060548D" w:rsidRDefault="0060548D" w:rsidP="0060548D"/>
    <w:p w14:paraId="5D6389CB" w14:textId="77777777" w:rsidR="001C0819" w:rsidRDefault="001C0819" w:rsidP="009A7BE0">
      <w:pPr>
        <w:pStyle w:val="berschrift2ohneGliederung"/>
      </w:pPr>
      <w:r>
        <w:t>Hartcodiertes Raster</w:t>
      </w:r>
    </w:p>
    <w:p w14:paraId="4EAA17FF" w14:textId="031CFFBE" w:rsidR="001C0819" w:rsidRDefault="001C0819" w:rsidP="009A7BE0">
      <w:r>
        <w:t xml:space="preserve">Ich habe ein Raster mit 2 </w:t>
      </w:r>
      <w:proofErr w:type="spellStart"/>
      <w:r>
        <w:t>For</w:t>
      </w:r>
      <w:proofErr w:type="spellEnd"/>
      <w:r>
        <w:t xml:space="preserve"> Schleifen hartcodiert</w:t>
      </w:r>
      <w:r w:rsidR="00671226">
        <w:t xml:space="preserve"> und anhand der x und y </w:t>
      </w:r>
      <w:proofErr w:type="spellStart"/>
      <w:r w:rsidR="00671226">
        <w:t>position</w:t>
      </w:r>
      <w:proofErr w:type="spellEnd"/>
      <w:r w:rsidR="00671226">
        <w:t xml:space="preserve"> angegeben </w:t>
      </w:r>
      <w:proofErr w:type="spellStart"/>
      <w:r w:rsidR="00671226">
        <w:t>wieviele</w:t>
      </w:r>
      <w:proofErr w:type="spellEnd"/>
      <w:r w:rsidR="00671226">
        <w:t xml:space="preserve"> </w:t>
      </w:r>
      <w:proofErr w:type="spellStart"/>
      <w:r w:rsidR="00671226">
        <w:t>tiles</w:t>
      </w:r>
      <w:proofErr w:type="spellEnd"/>
      <w:r w:rsidR="00671226">
        <w:t xml:space="preserve"> es auf der </w:t>
      </w:r>
      <w:proofErr w:type="spellStart"/>
      <w:r w:rsidR="00671226">
        <w:t>Map</w:t>
      </w:r>
      <w:proofErr w:type="spellEnd"/>
      <w:r w:rsidR="00671226">
        <w:t xml:space="preserve"> insgesamt gibt und berechnet wo sich welches Teil wann befindet.</w:t>
      </w:r>
    </w:p>
    <w:p w14:paraId="0A8BD0DA" w14:textId="5CC58355" w:rsidR="00221ECE" w:rsidRDefault="00671226" w:rsidP="009A7BE0">
      <w:r>
        <w:t xml:space="preserve">Diese </w:t>
      </w:r>
      <w:proofErr w:type="spellStart"/>
      <w:r>
        <w:t>Tiles</w:t>
      </w:r>
      <w:proofErr w:type="spellEnd"/>
      <w:r>
        <w:t xml:space="preserve"> wurden jeweils </w:t>
      </w:r>
      <w:r w:rsidR="00773F35">
        <w:t xml:space="preserve">mit grauer Farbe getrennt. Jedoch war es mir bisher nicht möglich eine Funktion zu entwickeln diese deklariert ob ein </w:t>
      </w:r>
      <w:proofErr w:type="spellStart"/>
      <w:r w:rsidR="00773F35">
        <w:t>Tile</w:t>
      </w:r>
      <w:proofErr w:type="spellEnd"/>
      <w:r w:rsidR="00773F35">
        <w:t xml:space="preserve"> eine wall ist oder nicht.</w:t>
      </w:r>
    </w:p>
    <w:p w14:paraId="204C488B" w14:textId="77777777" w:rsidR="00221ECE" w:rsidRDefault="00221ECE">
      <w:pPr>
        <w:spacing w:after="0" w:line="240" w:lineRule="auto"/>
        <w:jc w:val="left"/>
      </w:pPr>
      <w:r>
        <w:br w:type="page"/>
      </w:r>
    </w:p>
    <w:p w14:paraId="7290A8B3" w14:textId="3E568B40" w:rsidR="00CF1679" w:rsidRDefault="00CF1679" w:rsidP="00CF1679">
      <w:pPr>
        <w:pStyle w:val="berschrift1"/>
      </w:pPr>
      <w:bookmarkStart w:id="20" w:name="_Toc27504128"/>
      <w:r>
        <w:lastRenderedPageBreak/>
        <w:t xml:space="preserve">Tag 7 – Erzeugung der </w:t>
      </w:r>
      <w:proofErr w:type="spellStart"/>
      <w:r>
        <w:t>Map</w:t>
      </w:r>
      <w:proofErr w:type="spellEnd"/>
      <w:r>
        <w:t xml:space="preserve"> V</w:t>
      </w:r>
      <w:r w:rsidR="004F7642">
        <w:t>3</w:t>
      </w:r>
      <w:bookmarkEnd w:id="20"/>
    </w:p>
    <w:p w14:paraId="32A4C042" w14:textId="77777777" w:rsidR="00CF1679" w:rsidRDefault="00CF1679" w:rsidP="00CF1679">
      <w:pPr>
        <w:pStyle w:val="berschrift2"/>
      </w:pPr>
      <w:bookmarkStart w:id="21" w:name="_Toc27504129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21"/>
      <w:proofErr w:type="spellEnd"/>
    </w:p>
    <w:p w14:paraId="757066BC" w14:textId="621A9B83" w:rsidR="00CF1679" w:rsidRDefault="00B3108A" w:rsidP="00CF1679">
      <w:pPr>
        <w:pStyle w:val="Listenabsatz"/>
        <w:numPr>
          <w:ilvl w:val="0"/>
          <w:numId w:val="30"/>
        </w:numPr>
      </w:pPr>
      <w:r>
        <w:t>Effektive Berechnung</w:t>
      </w:r>
    </w:p>
    <w:p w14:paraId="31CCE8DA" w14:textId="77777777" w:rsidR="0060548D" w:rsidRDefault="0060548D" w:rsidP="0060548D"/>
    <w:p w14:paraId="0B3FD32D" w14:textId="1A9139C8" w:rsidR="00CF1679" w:rsidRDefault="00221ECE" w:rsidP="00CF1679">
      <w:pPr>
        <w:pStyle w:val="berschrift2ohneGliederung"/>
      </w:pPr>
      <w:r>
        <w:t>Effektive Berechnung</w:t>
      </w:r>
    </w:p>
    <w:p w14:paraId="737C0E2C" w14:textId="77777777" w:rsidR="00405927" w:rsidRDefault="00405927" w:rsidP="00405927"/>
    <w:p w14:paraId="043AFFA8" w14:textId="77CFA1B8" w:rsidR="00221ECE" w:rsidRDefault="00221ECE" w:rsidP="00221ECE">
      <w:pPr>
        <w:pStyle w:val="berschrift2ohneGliederung"/>
        <w:keepNext/>
      </w:pPr>
      <w:r>
        <w:rPr>
          <w:noProof/>
          <w:lang w:eastAsia="de-CH"/>
        </w:rPr>
        <w:drawing>
          <wp:inline distT="0" distB="0" distL="0" distR="0" wp14:anchorId="3813456A" wp14:editId="565AD07E">
            <wp:extent cx="5857875" cy="2609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1514" w14:textId="3FA9FFDA" w:rsidR="00CF1679" w:rsidRDefault="00221ECE" w:rsidP="00221ECE">
      <w:pPr>
        <w:pStyle w:val="Beschriftung"/>
        <w:jc w:val="both"/>
      </w:pPr>
      <w:bookmarkStart w:id="22" w:name="_Toc27504992"/>
      <w:r>
        <w:t xml:space="preserve">Abbildung </w:t>
      </w:r>
      <w:fldSimple w:instr=" SEQ Abbildung \* ARABIC ">
        <w:r w:rsidR="00C55C53">
          <w:rPr>
            <w:noProof/>
          </w:rPr>
          <w:t>4</w:t>
        </w:r>
      </w:fldSimple>
      <w:r w:rsidRPr="0090257B">
        <w:t xml:space="preserve">: </w:t>
      </w:r>
      <w:proofErr w:type="spellStart"/>
      <w:r w:rsidRPr="0090257B">
        <w:t>Codesnippet</w:t>
      </w:r>
      <w:proofErr w:type="spellEnd"/>
      <w:r w:rsidRPr="0090257B">
        <w:t xml:space="preserve"> aus PacManGrande Stand: 17.12.2019</w:t>
      </w:r>
      <w:bookmarkEnd w:id="22"/>
    </w:p>
    <w:p w14:paraId="37CC938D" w14:textId="18E4C938" w:rsidR="00CF1679" w:rsidRDefault="00CF1679">
      <w:pPr>
        <w:spacing w:after="0" w:line="240" w:lineRule="auto"/>
        <w:jc w:val="left"/>
      </w:pPr>
      <w:r>
        <w:br w:type="page"/>
      </w:r>
    </w:p>
    <w:p w14:paraId="7B30AE9C" w14:textId="6135FB05" w:rsidR="00CF1679" w:rsidRDefault="00CF1679" w:rsidP="00CF1679">
      <w:pPr>
        <w:pStyle w:val="berschrift1"/>
      </w:pPr>
      <w:bookmarkStart w:id="23" w:name="_Toc27504130"/>
      <w:r>
        <w:lastRenderedPageBreak/>
        <w:t xml:space="preserve">Tag 8 – </w:t>
      </w:r>
      <w:r w:rsidR="004F7642">
        <w:t xml:space="preserve">Projekt </w:t>
      </w:r>
      <w:proofErr w:type="spellStart"/>
      <w:r w:rsidR="004F7642">
        <w:t>neustart</w:t>
      </w:r>
      <w:bookmarkEnd w:id="23"/>
      <w:proofErr w:type="spellEnd"/>
    </w:p>
    <w:p w14:paraId="15A79993" w14:textId="77777777" w:rsidR="00CF1679" w:rsidRDefault="00CF1679" w:rsidP="00CF1679">
      <w:pPr>
        <w:pStyle w:val="berschrift2"/>
      </w:pPr>
      <w:bookmarkStart w:id="24" w:name="_Toc27504131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24"/>
      <w:proofErr w:type="spellEnd"/>
    </w:p>
    <w:p w14:paraId="59BB5C77" w14:textId="439DD456" w:rsidR="00CF1679" w:rsidRDefault="000628A5" w:rsidP="00CF1679">
      <w:pPr>
        <w:pStyle w:val="Listenabsatz"/>
        <w:numPr>
          <w:ilvl w:val="0"/>
          <w:numId w:val="30"/>
        </w:numPr>
      </w:pPr>
      <w:r>
        <w:t>Entfernung unschönes Codes</w:t>
      </w:r>
    </w:p>
    <w:p w14:paraId="6FF3DF2A" w14:textId="6C3F8D4B" w:rsidR="00CF1679" w:rsidRDefault="000628A5" w:rsidP="00CC5300">
      <w:pPr>
        <w:pStyle w:val="Listenabsatz"/>
        <w:numPr>
          <w:ilvl w:val="0"/>
          <w:numId w:val="30"/>
        </w:numPr>
      </w:pPr>
      <w:r>
        <w:t>Neu</w:t>
      </w:r>
      <w:r w:rsidR="00405927">
        <w:t>orientierung</w:t>
      </w:r>
    </w:p>
    <w:p w14:paraId="5D1C59E6" w14:textId="77777777" w:rsidR="0060548D" w:rsidRDefault="0060548D" w:rsidP="0060548D"/>
    <w:p w14:paraId="79C5350E" w14:textId="1C16AFD0" w:rsidR="00CF1679" w:rsidRDefault="009A0548" w:rsidP="00CF1679">
      <w:pPr>
        <w:pStyle w:val="berschrift2ohneGliederung"/>
      </w:pPr>
      <w:r>
        <w:t>Entfernung unschönes Codes</w:t>
      </w:r>
    </w:p>
    <w:p w14:paraId="6D780CA9" w14:textId="0E91B6B0" w:rsidR="00CF1679" w:rsidRPr="00897CE4" w:rsidRDefault="009A0548" w:rsidP="00CF1679">
      <w:r>
        <w:t xml:space="preserve">Da mein bisheriger </w:t>
      </w:r>
      <w:proofErr w:type="spellStart"/>
      <w:r>
        <w:t>Anlaufsversuch</w:t>
      </w:r>
      <w:proofErr w:type="spellEnd"/>
      <w:r>
        <w:t xml:space="preserve"> gescheitert war und ich zu viel verwirrenden </w:t>
      </w:r>
      <w:proofErr w:type="spellStart"/>
      <w:r>
        <w:t>code</w:t>
      </w:r>
      <w:proofErr w:type="spellEnd"/>
      <w:r>
        <w:t xml:space="preserve"> hatte, welcher sich über die Zeit und diversen Versuchen </w:t>
      </w:r>
      <w:proofErr w:type="spellStart"/>
      <w:r>
        <w:t>aufgestappelt</w:t>
      </w:r>
      <w:proofErr w:type="spellEnd"/>
      <w:r>
        <w:t xml:space="preserve"> hat. Hatte mir Herr Schirmer geholfen den gesamten Code zu entfernen</w:t>
      </w:r>
      <w:r w:rsidR="00972B30">
        <w:t>.</w:t>
      </w:r>
    </w:p>
    <w:p w14:paraId="318A9F0A" w14:textId="3CC15902" w:rsidR="00CF1679" w:rsidRPr="00897CE4" w:rsidRDefault="00405927" w:rsidP="00CF1679">
      <w:pPr>
        <w:pStyle w:val="berschrift2ohneGliederung"/>
      </w:pPr>
      <w:r>
        <w:t>Neuorientierung</w:t>
      </w:r>
    </w:p>
    <w:p w14:paraId="6CBFB6E8" w14:textId="0E978EB5" w:rsidR="00CF1679" w:rsidRDefault="009E3F3A" w:rsidP="00CF1679">
      <w:r>
        <w:t xml:space="preserve">Herr Schirmer gab </w:t>
      </w:r>
      <w:r w:rsidR="00405927">
        <w:t xml:space="preserve">mir den Tipp die </w:t>
      </w:r>
      <w:proofErr w:type="spellStart"/>
      <w:r w:rsidR="00405927">
        <w:t>Map</w:t>
      </w:r>
      <w:proofErr w:type="spellEnd"/>
      <w:r w:rsidR="00405927">
        <w:t xml:space="preserve"> via </w:t>
      </w:r>
      <w:proofErr w:type="spellStart"/>
      <w:r w:rsidR="00405927">
        <w:t>Buffered</w:t>
      </w:r>
      <w:proofErr w:type="spellEnd"/>
      <w:r w:rsidR="00405927">
        <w:t xml:space="preserve"> Reader und einem .</w:t>
      </w:r>
      <w:proofErr w:type="spellStart"/>
      <w:r w:rsidR="00405927">
        <w:t>txt</w:t>
      </w:r>
      <w:proofErr w:type="spellEnd"/>
      <w:r w:rsidR="00405927">
        <w:t xml:space="preserve"> File in dem </w:t>
      </w:r>
      <w:proofErr w:type="gramStart"/>
      <w:r w:rsidR="00405927">
        <w:t>die Indexes</w:t>
      </w:r>
      <w:proofErr w:type="gramEnd"/>
      <w:r w:rsidR="00405927">
        <w:t xml:space="preserve"> mit </w:t>
      </w:r>
      <w:proofErr w:type="spellStart"/>
      <w:r w:rsidR="00405927">
        <w:t>Linebreaks</w:t>
      </w:r>
      <w:proofErr w:type="spellEnd"/>
      <w:r w:rsidR="00405927">
        <w:t xml:space="preserve"> eingetragen werde zu generieren.</w:t>
      </w:r>
      <w:r w:rsidR="00972B30">
        <w:t xml:space="preserve"> </w:t>
      </w:r>
    </w:p>
    <w:p w14:paraId="4492ED8A" w14:textId="5B709F8B" w:rsidR="00CF1679" w:rsidRDefault="009E3F3A" w:rsidP="009E3F3A">
      <w:r>
        <w:t xml:space="preserve">Alle anderen </w:t>
      </w:r>
      <w:proofErr w:type="spellStart"/>
      <w:r>
        <w:t>tiles</w:t>
      </w:r>
      <w:proofErr w:type="spellEnd"/>
      <w:r>
        <w:t xml:space="preserve"> diese keine Wand sind, werden automatisch als </w:t>
      </w:r>
      <w:proofErr w:type="spellStart"/>
      <w:r>
        <w:t>PickUp</w:t>
      </w:r>
      <w:proofErr w:type="spellEnd"/>
      <w:r>
        <w:t xml:space="preserve"> gezeichnet.</w:t>
      </w:r>
    </w:p>
    <w:p w14:paraId="1C0836E6" w14:textId="37480D52" w:rsidR="00CF1679" w:rsidRDefault="00CF1679">
      <w:pPr>
        <w:spacing w:after="0" w:line="240" w:lineRule="auto"/>
        <w:jc w:val="left"/>
      </w:pPr>
      <w:r>
        <w:br w:type="page"/>
      </w:r>
    </w:p>
    <w:p w14:paraId="03BABA5E" w14:textId="2C000E78" w:rsidR="00CF1679" w:rsidRDefault="00CF1679" w:rsidP="00CF1679">
      <w:pPr>
        <w:pStyle w:val="berschrift1"/>
      </w:pPr>
      <w:bookmarkStart w:id="25" w:name="_Toc27504132"/>
      <w:r>
        <w:lastRenderedPageBreak/>
        <w:t xml:space="preserve">Tag 9 – </w:t>
      </w:r>
      <w:r w:rsidR="004F7642">
        <w:t>Schreiben des Map.txt Files</w:t>
      </w:r>
      <w:bookmarkEnd w:id="25"/>
    </w:p>
    <w:p w14:paraId="2D8C5076" w14:textId="77777777" w:rsidR="00CF1679" w:rsidRPr="00405927" w:rsidRDefault="00CF1679" w:rsidP="00CF1679">
      <w:pPr>
        <w:pStyle w:val="berschrift2"/>
        <w:rPr>
          <w:lang w:val="de-CH"/>
        </w:rPr>
      </w:pPr>
      <w:bookmarkStart w:id="26" w:name="_Toc27504133"/>
      <w:r w:rsidRPr="00405927">
        <w:rPr>
          <w:lang w:val="de-CH"/>
        </w:rPr>
        <w:t>Inhalt/ ausgeführte Arbeiten</w:t>
      </w:r>
      <w:bookmarkEnd w:id="26"/>
    </w:p>
    <w:p w14:paraId="7AF55782" w14:textId="6095588B" w:rsidR="00CF1679" w:rsidRDefault="00CC5300" w:rsidP="00CC5300">
      <w:pPr>
        <w:pStyle w:val="Listenabsatz"/>
        <w:numPr>
          <w:ilvl w:val="0"/>
          <w:numId w:val="30"/>
        </w:numPr>
      </w:pPr>
      <w:r>
        <w:t>Vorgang / schreiben des .</w:t>
      </w:r>
      <w:proofErr w:type="spellStart"/>
      <w:r>
        <w:t>txt</w:t>
      </w:r>
      <w:proofErr w:type="spellEnd"/>
      <w:r>
        <w:t xml:space="preserve"> Files</w:t>
      </w:r>
    </w:p>
    <w:p w14:paraId="5C72C0EF" w14:textId="77777777" w:rsidR="0060548D" w:rsidRDefault="0060548D" w:rsidP="0060548D"/>
    <w:p w14:paraId="312B2258" w14:textId="1BD4E49C" w:rsidR="00CF1679" w:rsidRDefault="00CC5300" w:rsidP="00CF1679">
      <w:pPr>
        <w:pStyle w:val="berschrift2ohneGliederung"/>
      </w:pPr>
      <w:r>
        <w:t>Vorgang / Schreiben des .</w:t>
      </w:r>
      <w:proofErr w:type="spellStart"/>
      <w:r>
        <w:t>txt</w:t>
      </w:r>
      <w:proofErr w:type="spellEnd"/>
      <w:r>
        <w:t xml:space="preserve"> Files</w:t>
      </w:r>
    </w:p>
    <w:p w14:paraId="5ED15738" w14:textId="25B47822" w:rsidR="00CF1679" w:rsidRDefault="00972B30" w:rsidP="00CF1679">
      <w:r>
        <w:t xml:space="preserve">Da die </w:t>
      </w:r>
      <w:proofErr w:type="spellStart"/>
      <w:r>
        <w:t>Map</w:t>
      </w:r>
      <w:proofErr w:type="spellEnd"/>
      <w:r>
        <w:t xml:space="preserve"> mit Raster Grafiken und anhand der X und Y Position </w:t>
      </w:r>
      <w:proofErr w:type="spellStart"/>
      <w:r>
        <w:t>indexes</w:t>
      </w:r>
      <w:proofErr w:type="spellEnd"/>
      <w:r>
        <w:t xml:space="preserve"> berechnet wurden. Kann man so anhand einer «</w:t>
      </w:r>
      <w:proofErr w:type="spellStart"/>
      <w:r>
        <w:t>Mouseclick</w:t>
      </w:r>
      <w:proofErr w:type="spellEnd"/>
      <w:r>
        <w:t xml:space="preserve">» </w:t>
      </w:r>
      <w:proofErr w:type="spellStart"/>
      <w:r>
        <w:t>funktion</w:t>
      </w:r>
      <w:proofErr w:type="spellEnd"/>
      <w:r>
        <w:t xml:space="preserve"> auswählen von welchem </w:t>
      </w:r>
      <w:proofErr w:type="spellStart"/>
      <w:r>
        <w:t>Tile</w:t>
      </w:r>
      <w:proofErr w:type="spellEnd"/>
      <w:r>
        <w:t xml:space="preserve"> man das Index haben möchte und im .</w:t>
      </w:r>
      <w:proofErr w:type="spellStart"/>
      <w:r>
        <w:t>txt</w:t>
      </w:r>
      <w:proofErr w:type="spellEnd"/>
      <w:r>
        <w:t xml:space="preserve"> File </w:t>
      </w:r>
      <w:proofErr w:type="gramStart"/>
      <w:r>
        <w:t>die Indexes</w:t>
      </w:r>
      <w:proofErr w:type="gramEnd"/>
      <w:r>
        <w:t xml:space="preserve"> abfüllen, welche man als «Wand» deklarieren möchte.</w:t>
      </w:r>
    </w:p>
    <w:p w14:paraId="17717104" w14:textId="08279533" w:rsidR="0060548D" w:rsidRDefault="0060548D" w:rsidP="00CF1679">
      <w:r>
        <w:t xml:space="preserve">Es Wurde eine </w:t>
      </w:r>
      <w:proofErr w:type="spellStart"/>
      <w:r>
        <w:t>Rescource</w:t>
      </w:r>
      <w:proofErr w:type="spellEnd"/>
      <w:r>
        <w:t xml:space="preserve"> Folder erstellt und eine .</w:t>
      </w:r>
      <w:proofErr w:type="spellStart"/>
      <w:r>
        <w:t>txt</w:t>
      </w:r>
      <w:proofErr w:type="spellEnd"/>
      <w:r>
        <w:t xml:space="preserve"> Datei mit dem Namen: «paco_map.txt» in dieser Text Datei wurden alle Indexes eingetragen welche eine Wand sein sollten. Diese Text Datei wurde im Funktionsaufruf der </w:t>
      </w:r>
      <w:proofErr w:type="spellStart"/>
      <w:r>
        <w:t>Buffered</w:t>
      </w:r>
      <w:proofErr w:type="spellEnd"/>
      <w:r>
        <w:t xml:space="preserve"> Reader Funktion übergeben.</w:t>
      </w:r>
    </w:p>
    <w:p w14:paraId="5F362D25" w14:textId="77777777" w:rsidR="00A91633" w:rsidRDefault="00A91633" w:rsidP="00A91633">
      <w:pPr>
        <w:keepNext/>
      </w:pPr>
      <w:r>
        <w:rPr>
          <w:noProof/>
          <w:lang w:eastAsia="de-CH"/>
        </w:rPr>
        <w:drawing>
          <wp:inline distT="0" distB="0" distL="0" distR="0" wp14:anchorId="5F921B3F" wp14:editId="032C1BD4">
            <wp:extent cx="5991225" cy="27146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6811" w14:textId="32709261" w:rsidR="00A91633" w:rsidRDefault="00A91633" w:rsidP="00A91633">
      <w:pPr>
        <w:pStyle w:val="Beschriftung"/>
        <w:jc w:val="both"/>
      </w:pPr>
      <w:bookmarkStart w:id="27" w:name="_Toc27504993"/>
      <w:r>
        <w:t xml:space="preserve">Abbildung </w:t>
      </w:r>
      <w:fldSimple w:instr=" SEQ Abbildung \* ARABIC ">
        <w:r w:rsidR="00C55C53">
          <w:rPr>
            <w:noProof/>
          </w:rPr>
          <w:t>5</w:t>
        </w:r>
      </w:fldSimple>
      <w:r>
        <w:t xml:space="preserve">: Funktionsaufruf - </w:t>
      </w:r>
      <w:proofErr w:type="spellStart"/>
      <w:r>
        <w:t>Buffered</w:t>
      </w:r>
      <w:proofErr w:type="spellEnd"/>
      <w:r>
        <w:t xml:space="preserve"> Reader</w:t>
      </w:r>
      <w:bookmarkEnd w:id="27"/>
    </w:p>
    <w:p w14:paraId="48B0B52A" w14:textId="77777777" w:rsidR="00A91633" w:rsidRDefault="00A91633" w:rsidP="00A91633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5317C49" wp14:editId="6679CECA">
            <wp:extent cx="5743575" cy="49053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42EE" w14:textId="728E6BE6" w:rsidR="00A91633" w:rsidRDefault="00A91633" w:rsidP="00A91633">
      <w:pPr>
        <w:pStyle w:val="Beschriftung"/>
        <w:jc w:val="both"/>
      </w:pPr>
      <w:bookmarkStart w:id="28" w:name="_Toc27504994"/>
      <w:r>
        <w:t xml:space="preserve">Abbildung </w:t>
      </w:r>
      <w:fldSimple w:instr=" SEQ Abbildung \* ARABIC ">
        <w:r w:rsidR="00C55C53">
          <w:rPr>
            <w:noProof/>
          </w:rPr>
          <w:t>6</w:t>
        </w:r>
      </w:fldSimple>
      <w:r>
        <w:t xml:space="preserve">: </w:t>
      </w:r>
      <w:proofErr w:type="spellStart"/>
      <w:r>
        <w:t>Buffered</w:t>
      </w:r>
      <w:proofErr w:type="spellEnd"/>
      <w:r>
        <w:t xml:space="preserve"> Reader Funktion</w:t>
      </w:r>
      <w:bookmarkEnd w:id="28"/>
    </w:p>
    <w:p w14:paraId="66983E30" w14:textId="77777777" w:rsidR="0060548D" w:rsidRDefault="0060548D" w:rsidP="00CF1679"/>
    <w:p w14:paraId="296F7C25" w14:textId="77A0EF23" w:rsidR="00CF1679" w:rsidRDefault="00CF1679" w:rsidP="00CF1679">
      <w:pPr>
        <w:pStyle w:val="berschrift1"/>
      </w:pPr>
      <w:bookmarkStart w:id="29" w:name="_Toc27504134"/>
      <w:r>
        <w:t xml:space="preserve">Tag 10 – </w:t>
      </w:r>
      <w:r w:rsidR="004F7642">
        <w:t>Erzeugung der Entitys</w:t>
      </w:r>
      <w:bookmarkEnd w:id="29"/>
    </w:p>
    <w:p w14:paraId="34FA71A8" w14:textId="77777777" w:rsidR="00CF1679" w:rsidRDefault="00CF1679" w:rsidP="00CF1679">
      <w:pPr>
        <w:pStyle w:val="berschrift2"/>
      </w:pPr>
      <w:bookmarkStart w:id="30" w:name="_Toc27504135"/>
      <w:proofErr w:type="spellStart"/>
      <w:r>
        <w:t>Inhalt</w:t>
      </w:r>
      <w:proofErr w:type="spellEnd"/>
      <w:r>
        <w:t xml:space="preserve">/ </w:t>
      </w:r>
      <w:proofErr w:type="spellStart"/>
      <w:r>
        <w:t>ausgeführte</w:t>
      </w:r>
      <w:proofErr w:type="spellEnd"/>
      <w:r>
        <w:t xml:space="preserve"> </w:t>
      </w:r>
      <w:proofErr w:type="spellStart"/>
      <w:r>
        <w:t>Arbeiten</w:t>
      </w:r>
      <w:bookmarkEnd w:id="30"/>
      <w:proofErr w:type="spellEnd"/>
    </w:p>
    <w:p w14:paraId="56674305" w14:textId="1D65945F" w:rsidR="00CF1679" w:rsidRDefault="00C46C73" w:rsidP="0032017B">
      <w:pPr>
        <w:pStyle w:val="Listenabsatz"/>
        <w:numPr>
          <w:ilvl w:val="0"/>
          <w:numId w:val="30"/>
        </w:numPr>
      </w:pPr>
      <w:r>
        <w:t>Dokumentation Fertigstellung</w:t>
      </w:r>
    </w:p>
    <w:p w14:paraId="4F104314" w14:textId="11835175" w:rsidR="00CF1679" w:rsidRDefault="00C46C73" w:rsidP="00C46C73">
      <w:pPr>
        <w:pStyle w:val="berschrift2ohneGliederung"/>
      </w:pPr>
      <w:r>
        <w:t>Dokumentation Fertigstellung</w:t>
      </w:r>
    </w:p>
    <w:p w14:paraId="01590A97" w14:textId="63E256DA" w:rsidR="00A06878" w:rsidRDefault="00D10267" w:rsidP="00A06878">
      <w:r>
        <w:t xml:space="preserve">Da ich leider noch einige Verbesserungen an meiner </w:t>
      </w:r>
      <w:proofErr w:type="spellStart"/>
      <w:r>
        <w:t>Map</w:t>
      </w:r>
      <w:proofErr w:type="spellEnd"/>
      <w:r>
        <w:t xml:space="preserve"> vornehmen musste und ich bei der Implementierung der Entitys haufenweise Fehler angetreten bin, habe ich mich entschieden am letzten Tag noch die Dokumentation sauber und </w:t>
      </w:r>
      <w:proofErr w:type="spellStart"/>
      <w:r>
        <w:t>ausführich</w:t>
      </w:r>
      <w:proofErr w:type="spellEnd"/>
      <w:r>
        <w:t xml:space="preserve"> zu vervollständigen.</w:t>
      </w:r>
    </w:p>
    <w:p w14:paraId="6FAB2D65" w14:textId="79A2BF56" w:rsidR="0089432B" w:rsidRDefault="0089432B">
      <w:pPr>
        <w:spacing w:after="0" w:line="240" w:lineRule="auto"/>
        <w:jc w:val="left"/>
      </w:pPr>
      <w:r>
        <w:br w:type="page"/>
      </w:r>
    </w:p>
    <w:p w14:paraId="73934F35" w14:textId="1B6EF431" w:rsidR="00A06878" w:rsidRDefault="0089432B" w:rsidP="0089432B">
      <w:pPr>
        <w:pStyle w:val="berschrift1ohneNummerierung"/>
      </w:pPr>
      <w:proofErr w:type="spellStart"/>
      <w:r>
        <w:lastRenderedPageBreak/>
        <w:t>Mockup</w:t>
      </w:r>
      <w:proofErr w:type="spellEnd"/>
      <w:r>
        <w:t xml:space="preserve"> Test</w:t>
      </w:r>
    </w:p>
    <w:p w14:paraId="0A9AB6EC" w14:textId="43684525" w:rsidR="0089432B" w:rsidRPr="0089432B" w:rsidRDefault="0089432B" w:rsidP="0089432B">
      <w:r>
        <w:t xml:space="preserve">Zu Beginn des Projektes wurde ein </w:t>
      </w:r>
      <w:proofErr w:type="spellStart"/>
      <w:r>
        <w:t>MockUp</w:t>
      </w:r>
      <w:proofErr w:type="spellEnd"/>
      <w:r>
        <w:t xml:space="preserve"> gezeichnet um 1. Ideen grafisch darzustellen sowie die Machbarkeit und bestimmte Funktionalitäten zu testen.</w:t>
      </w:r>
    </w:p>
    <w:p w14:paraId="58F92E89" w14:textId="2D81BD6B" w:rsidR="0089432B" w:rsidRPr="0089432B" w:rsidRDefault="0089432B" w:rsidP="0089432B">
      <w:r>
        <w:rPr>
          <w:noProof/>
          <w:lang w:eastAsia="de-CH"/>
        </w:rPr>
        <w:drawing>
          <wp:inline distT="0" distB="0" distL="0" distR="0" wp14:anchorId="654C6C2A" wp14:editId="30EC5031">
            <wp:extent cx="5638800" cy="52578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e78ce1-2d66-4e69-b4fd-fa10cc14ef77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5" t="22346" r="3166" b="13407"/>
                    <a:stretch/>
                  </pic:blipFill>
                  <pic:spPr bwMode="auto">
                    <a:xfrm>
                      <a:off x="0" y="0"/>
                      <a:ext cx="563880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90CFE" w14:textId="68727BC9" w:rsidR="00FB4F0E" w:rsidRDefault="00FB4F0E">
      <w:pPr>
        <w:spacing w:after="0" w:line="240" w:lineRule="auto"/>
        <w:jc w:val="left"/>
      </w:pPr>
      <w:r>
        <w:br w:type="page"/>
      </w:r>
    </w:p>
    <w:p w14:paraId="190C4DC3" w14:textId="606280EE" w:rsidR="001B4967" w:rsidRPr="001B4967" w:rsidRDefault="001B4967" w:rsidP="00ED4CF7">
      <w:pPr>
        <w:pStyle w:val="berschrift1ohneNummerierung"/>
        <w:rPr>
          <w:lang w:val="en-AU"/>
        </w:rPr>
      </w:pPr>
      <w:r w:rsidRPr="001B4967">
        <w:rPr>
          <w:lang w:val="en-AU"/>
        </w:rPr>
        <w:lastRenderedPageBreak/>
        <w:t>Interface</w:t>
      </w:r>
    </w:p>
    <w:p w14:paraId="7294C2BE" w14:textId="77777777" w:rsidR="001B4967" w:rsidRPr="001B4967" w:rsidRDefault="001B4967" w:rsidP="001B4967">
      <w:pPr>
        <w:pStyle w:val="Programmcode"/>
        <w:rPr>
          <w:lang w:val="en-AU" w:eastAsia="de-CH"/>
        </w:rPr>
      </w:pPr>
      <w:proofErr w:type="gramStart"/>
      <w:r w:rsidRPr="001B4967">
        <w:rPr>
          <w:b/>
          <w:bCs/>
          <w:lang w:val="en-AU" w:eastAsia="de-CH"/>
        </w:rPr>
        <w:t>package</w:t>
      </w:r>
      <w:proofErr w:type="gramEnd"/>
      <w:r w:rsidRPr="001B4967">
        <w:rPr>
          <w:color w:val="000000"/>
          <w:lang w:val="en-AU" w:eastAsia="de-CH"/>
        </w:rPr>
        <w:t xml:space="preserve"> model;</w:t>
      </w:r>
    </w:p>
    <w:p w14:paraId="4FFFD900" w14:textId="77777777" w:rsidR="001B4967" w:rsidRPr="001B4967" w:rsidRDefault="001B4967" w:rsidP="001B4967">
      <w:pPr>
        <w:pStyle w:val="Programmcode"/>
        <w:rPr>
          <w:lang w:val="en-AU" w:eastAsia="de-CH"/>
        </w:rPr>
      </w:pPr>
    </w:p>
    <w:p w14:paraId="2534B715" w14:textId="77777777" w:rsidR="001B4967" w:rsidRPr="001B4967" w:rsidRDefault="001B4967" w:rsidP="001B4967">
      <w:pPr>
        <w:pStyle w:val="Programmcode"/>
        <w:rPr>
          <w:lang w:val="en-AU" w:eastAsia="de-CH"/>
        </w:rPr>
      </w:pPr>
      <w:proofErr w:type="gramStart"/>
      <w:r w:rsidRPr="001B4967">
        <w:rPr>
          <w:b/>
          <w:bCs/>
          <w:lang w:val="en-AU" w:eastAsia="de-CH"/>
        </w:rPr>
        <w:t>import</w:t>
      </w:r>
      <w:proofErr w:type="gramEnd"/>
      <w:r w:rsidRPr="001B4967">
        <w:rPr>
          <w:color w:val="000000"/>
          <w:lang w:val="en-AU" w:eastAsia="de-CH"/>
        </w:rPr>
        <w:t xml:space="preserve"> </w:t>
      </w:r>
      <w:proofErr w:type="spellStart"/>
      <w:r w:rsidRPr="001B4967">
        <w:rPr>
          <w:color w:val="000000"/>
          <w:lang w:val="en-AU" w:eastAsia="de-CH"/>
        </w:rPr>
        <w:t>processing.core.PApplet</w:t>
      </w:r>
      <w:proofErr w:type="spellEnd"/>
      <w:r w:rsidRPr="001B4967">
        <w:rPr>
          <w:color w:val="000000"/>
          <w:lang w:val="en-AU" w:eastAsia="de-CH"/>
        </w:rPr>
        <w:t>;</w:t>
      </w:r>
    </w:p>
    <w:p w14:paraId="7260718C" w14:textId="77777777" w:rsidR="001B4967" w:rsidRPr="001B4967" w:rsidRDefault="001B4967" w:rsidP="001B4967">
      <w:pPr>
        <w:pStyle w:val="Programmcode"/>
        <w:rPr>
          <w:lang w:val="en-AU" w:eastAsia="de-CH"/>
        </w:rPr>
      </w:pPr>
    </w:p>
    <w:p w14:paraId="78F10EA7" w14:textId="77777777" w:rsidR="001B4967" w:rsidRPr="001B4967" w:rsidRDefault="001B4967" w:rsidP="001B4967">
      <w:pPr>
        <w:pStyle w:val="Programmcode"/>
        <w:rPr>
          <w:lang w:val="en-AU" w:eastAsia="de-CH"/>
        </w:rPr>
      </w:pPr>
      <w:proofErr w:type="gramStart"/>
      <w:r w:rsidRPr="001B4967">
        <w:rPr>
          <w:b/>
          <w:bCs/>
          <w:lang w:val="en-AU" w:eastAsia="de-CH"/>
        </w:rPr>
        <w:t>public</w:t>
      </w:r>
      <w:proofErr w:type="gramEnd"/>
      <w:r w:rsidRPr="001B4967">
        <w:rPr>
          <w:color w:val="000000"/>
          <w:lang w:val="en-AU" w:eastAsia="de-CH"/>
        </w:rPr>
        <w:t xml:space="preserve"> </w:t>
      </w:r>
      <w:r w:rsidRPr="001B4967">
        <w:rPr>
          <w:b/>
          <w:bCs/>
          <w:lang w:val="en-AU" w:eastAsia="de-CH"/>
        </w:rPr>
        <w:t>interface</w:t>
      </w:r>
      <w:r w:rsidRPr="001B4967">
        <w:rPr>
          <w:color w:val="000000"/>
          <w:lang w:val="en-AU" w:eastAsia="de-CH"/>
        </w:rPr>
        <w:t xml:space="preserve"> Draw {</w:t>
      </w:r>
    </w:p>
    <w:p w14:paraId="52CC142E" w14:textId="77777777" w:rsidR="001B4967" w:rsidRPr="001B4967" w:rsidRDefault="001B4967" w:rsidP="001B4967">
      <w:pPr>
        <w:pStyle w:val="Programmcode"/>
        <w:rPr>
          <w:lang w:val="en-AU" w:eastAsia="de-CH"/>
        </w:rPr>
      </w:pPr>
      <w:r w:rsidRPr="001B4967">
        <w:rPr>
          <w:color w:val="000000"/>
          <w:lang w:val="en-AU" w:eastAsia="de-CH"/>
        </w:rPr>
        <w:tab/>
      </w:r>
      <w:proofErr w:type="gramStart"/>
      <w:r w:rsidRPr="001B4967">
        <w:rPr>
          <w:b/>
          <w:bCs/>
          <w:lang w:val="en-AU" w:eastAsia="de-CH"/>
        </w:rPr>
        <w:t>public</w:t>
      </w:r>
      <w:proofErr w:type="gramEnd"/>
      <w:r w:rsidRPr="001B4967">
        <w:rPr>
          <w:color w:val="000000"/>
          <w:lang w:val="en-AU" w:eastAsia="de-CH"/>
        </w:rPr>
        <w:t xml:space="preserve"> </w:t>
      </w:r>
      <w:r w:rsidRPr="001B4967">
        <w:rPr>
          <w:b/>
          <w:bCs/>
          <w:lang w:val="en-AU" w:eastAsia="de-CH"/>
        </w:rPr>
        <w:t>void</w:t>
      </w:r>
      <w:r w:rsidRPr="001B4967">
        <w:rPr>
          <w:color w:val="000000"/>
          <w:lang w:val="en-AU" w:eastAsia="de-CH"/>
        </w:rPr>
        <w:t xml:space="preserve"> draw(</w:t>
      </w:r>
      <w:proofErr w:type="spellStart"/>
      <w:r w:rsidRPr="001B4967">
        <w:rPr>
          <w:color w:val="000000"/>
          <w:lang w:val="en-AU" w:eastAsia="de-CH"/>
        </w:rPr>
        <w:t>PApplet</w:t>
      </w:r>
      <w:proofErr w:type="spellEnd"/>
      <w:r w:rsidRPr="001B4967">
        <w:rPr>
          <w:color w:val="000000"/>
          <w:lang w:val="en-AU" w:eastAsia="de-CH"/>
        </w:rPr>
        <w:t xml:space="preserve"> </w:t>
      </w:r>
      <w:r w:rsidRPr="001B4967">
        <w:rPr>
          <w:color w:val="6A3E3E"/>
          <w:lang w:val="en-AU" w:eastAsia="de-CH"/>
        </w:rPr>
        <w:t>window</w:t>
      </w:r>
      <w:r w:rsidRPr="001B4967">
        <w:rPr>
          <w:color w:val="000000"/>
          <w:lang w:val="en-AU" w:eastAsia="de-CH"/>
        </w:rPr>
        <w:t>);</w:t>
      </w:r>
    </w:p>
    <w:p w14:paraId="2D9B7813" w14:textId="77777777" w:rsidR="00ED4CF7" w:rsidRDefault="001B4967" w:rsidP="001B4967">
      <w:pPr>
        <w:pStyle w:val="Programmcode"/>
        <w:rPr>
          <w:color w:val="000000"/>
          <w:lang w:eastAsia="de-CH"/>
        </w:rPr>
      </w:pPr>
      <w:r>
        <w:rPr>
          <w:color w:val="000000"/>
          <w:lang w:eastAsia="de-CH"/>
        </w:rPr>
        <w:t>}</w:t>
      </w:r>
    </w:p>
    <w:p w14:paraId="2F7951C7" w14:textId="77777777" w:rsidR="00FB4F0E" w:rsidRDefault="00FB4F0E" w:rsidP="00FB4F0E">
      <w:pPr>
        <w:rPr>
          <w:lang w:eastAsia="de-CH"/>
        </w:rPr>
      </w:pPr>
    </w:p>
    <w:p w14:paraId="2201A2C8" w14:textId="1224F936" w:rsidR="00ED4CF7" w:rsidRDefault="00ED4CF7" w:rsidP="00ED4CF7">
      <w:pPr>
        <w:pStyle w:val="berschrift1ohneNummerierung"/>
        <w:rPr>
          <w:lang w:eastAsia="de-CH"/>
        </w:rPr>
      </w:pPr>
      <w:r>
        <w:rPr>
          <w:lang w:eastAsia="de-CH"/>
        </w:rPr>
        <w:t>Vererbung</w:t>
      </w:r>
    </w:p>
    <w:p w14:paraId="7C1DA87A" w14:textId="5156CAF2" w:rsidR="00ED4CF7" w:rsidRPr="000C6EB9" w:rsidRDefault="00ED4CF7" w:rsidP="00ED4CF7">
      <w:pPr>
        <w:pStyle w:val="Programmcode"/>
        <w:rPr>
          <w:lang w:val="en-AU" w:eastAsia="de-CH"/>
        </w:rPr>
      </w:pPr>
      <w:proofErr w:type="gramStart"/>
      <w:r w:rsidRPr="000C6EB9">
        <w:rPr>
          <w:lang w:val="en-AU" w:eastAsia="de-CH"/>
        </w:rPr>
        <w:t>public</w:t>
      </w:r>
      <w:proofErr w:type="gramEnd"/>
      <w:r w:rsidRPr="000C6EB9">
        <w:rPr>
          <w:lang w:val="en-AU" w:eastAsia="de-CH"/>
        </w:rPr>
        <w:t xml:space="preserve"> class </w:t>
      </w:r>
      <w:proofErr w:type="spellStart"/>
      <w:r w:rsidRPr="000C6EB9">
        <w:rPr>
          <w:lang w:val="en-AU" w:eastAsia="de-CH"/>
        </w:rPr>
        <w:t>Paco</w:t>
      </w:r>
      <w:proofErr w:type="spellEnd"/>
      <w:r w:rsidRPr="000C6EB9">
        <w:rPr>
          <w:lang w:val="en-AU" w:eastAsia="de-CH"/>
        </w:rPr>
        <w:t xml:space="preserve"> extends Entity{}</w:t>
      </w:r>
    </w:p>
    <w:p w14:paraId="52C10DAE" w14:textId="77777777" w:rsidR="00F10CD4" w:rsidRPr="000C6EB9" w:rsidRDefault="00F10CD4" w:rsidP="00F10CD4">
      <w:pPr>
        <w:rPr>
          <w:lang w:val="en-AU" w:eastAsia="de-CH"/>
        </w:rPr>
      </w:pPr>
    </w:p>
    <w:p w14:paraId="0D109C96" w14:textId="78726D43" w:rsidR="00F10CD4" w:rsidRDefault="00F10CD4" w:rsidP="00F10CD4">
      <w:pPr>
        <w:pStyle w:val="berschrift1ohneNummerierung"/>
        <w:rPr>
          <w:lang w:val="en-AU" w:eastAsia="de-CH"/>
        </w:rPr>
      </w:pPr>
      <w:r w:rsidRPr="000C6EB9">
        <w:rPr>
          <w:lang w:val="en-AU" w:eastAsia="de-CH"/>
        </w:rPr>
        <w:t>GitHub</w:t>
      </w:r>
    </w:p>
    <w:p w14:paraId="46B239CB" w14:textId="6A307FAD" w:rsidR="00F10CD4" w:rsidRPr="00DE14D3" w:rsidRDefault="00104F7A" w:rsidP="00F10CD4">
      <w:pPr>
        <w:rPr>
          <w:lang w:eastAsia="de-CH"/>
        </w:rPr>
      </w:pPr>
      <w:r w:rsidRPr="00104F7A">
        <w:rPr>
          <w:lang w:eastAsia="de-CH"/>
        </w:rPr>
        <w:t xml:space="preserve">Zur </w:t>
      </w:r>
      <w:proofErr w:type="spellStart"/>
      <w:r w:rsidRPr="00104F7A">
        <w:rPr>
          <w:lang w:eastAsia="de-CH"/>
        </w:rPr>
        <w:t>Codeversionierung</w:t>
      </w:r>
      <w:proofErr w:type="spellEnd"/>
      <w:r w:rsidRPr="00104F7A">
        <w:rPr>
          <w:lang w:eastAsia="de-CH"/>
        </w:rPr>
        <w:t xml:space="preserve"> wurde ein R</w:t>
      </w:r>
      <w:r>
        <w:rPr>
          <w:lang w:eastAsia="de-CH"/>
        </w:rPr>
        <w:t xml:space="preserve">epository in </w:t>
      </w:r>
      <w:proofErr w:type="spellStart"/>
      <w:r>
        <w:rPr>
          <w:lang w:eastAsia="de-CH"/>
        </w:rPr>
        <w:t>GitHub</w:t>
      </w:r>
      <w:proofErr w:type="spellEnd"/>
      <w:r>
        <w:rPr>
          <w:lang w:eastAsia="de-CH"/>
        </w:rPr>
        <w:t xml:space="preserve"> erstellt und stets aktualisiert / gepflegt</w:t>
      </w:r>
      <w:r w:rsidR="00B0342F">
        <w:rPr>
          <w:lang w:eastAsia="de-CH"/>
        </w:rPr>
        <w:t xml:space="preserve">: </w:t>
      </w:r>
      <w:hyperlink r:id="rId19" w:history="1">
        <w:r w:rsidR="00F10CD4" w:rsidRPr="00DE14D3">
          <w:rPr>
            <w:rStyle w:val="Hyperlink"/>
            <w:lang w:eastAsia="de-CH"/>
          </w:rPr>
          <w:t>https://github.com/MarioMarrazza/PacManGrande</w:t>
        </w:r>
      </w:hyperlink>
    </w:p>
    <w:p w14:paraId="0ACF6879" w14:textId="6BA3FC3D" w:rsidR="00691E2A" w:rsidRPr="009443B9" w:rsidRDefault="00ED4CF7" w:rsidP="00D9762B">
      <w:pPr>
        <w:pStyle w:val="berschrift1ohneNummerierung"/>
      </w:pPr>
      <w:r w:rsidRPr="000C6EB9">
        <w:rPr>
          <w:color w:val="000000"/>
          <w:lang w:eastAsia="de-CH"/>
        </w:rPr>
        <w:br w:type="page"/>
      </w:r>
      <w:bookmarkStart w:id="31" w:name="_Toc523123638"/>
      <w:r w:rsidR="00167F52" w:rsidRPr="009443B9">
        <w:lastRenderedPageBreak/>
        <w:t>Schlussreflektion</w:t>
      </w:r>
      <w:bookmarkEnd w:id="31"/>
    </w:p>
    <w:p w14:paraId="2C550721" w14:textId="6F9F8C40" w:rsidR="00DE14D3" w:rsidRDefault="00DE14D3" w:rsidP="00DE14D3">
      <w:pPr>
        <w:pStyle w:val="berschrift2ohneGliederung"/>
      </w:pPr>
      <w:r>
        <w:t>Erfahrungswerte</w:t>
      </w:r>
    </w:p>
    <w:p w14:paraId="56D4739A" w14:textId="49C0B6E8" w:rsidR="00DE14D3" w:rsidRDefault="0032017B" w:rsidP="009443B9">
      <w:pPr>
        <w:rPr>
          <w:rFonts w:cs="Arial"/>
        </w:rPr>
      </w:pPr>
      <w:r>
        <w:rPr>
          <w:rFonts w:cs="Arial"/>
        </w:rPr>
        <w:t>Sehr vieles durfte ich bei der Entwicklung dieses Projektes mitnehmen und mir viele Erfahrungswerte aneignen welche mir in Zukunft bestimmt eine Lehre sein werden.</w:t>
      </w:r>
    </w:p>
    <w:p w14:paraId="0135ACD7" w14:textId="1888C38C" w:rsidR="0032017B" w:rsidRDefault="0032017B" w:rsidP="009443B9">
      <w:pPr>
        <w:rPr>
          <w:rFonts w:cs="Arial"/>
        </w:rPr>
      </w:pPr>
      <w:r>
        <w:rPr>
          <w:rFonts w:cs="Arial"/>
        </w:rPr>
        <w:t>Es soll keine Ausrede sein, doch möchte ich den Fakt erwähnen das ich leider sehr viele Fehlstunden hatte in den Unterrichten des Moduls 226</w:t>
      </w:r>
      <w:proofErr w:type="gramStart"/>
      <w:r>
        <w:rPr>
          <w:rFonts w:cs="Arial"/>
        </w:rPr>
        <w:t>b..</w:t>
      </w:r>
      <w:proofErr w:type="gramEnd"/>
      <w:r>
        <w:rPr>
          <w:rFonts w:cs="Arial"/>
        </w:rPr>
        <w:t xml:space="preserve"> Diese fehlende </w:t>
      </w:r>
      <w:proofErr w:type="spellStart"/>
      <w:r>
        <w:rPr>
          <w:rFonts w:cs="Arial"/>
        </w:rPr>
        <w:t>Kentnisse</w:t>
      </w:r>
      <w:proofErr w:type="spellEnd"/>
      <w:r>
        <w:rPr>
          <w:rFonts w:cs="Arial"/>
        </w:rPr>
        <w:t xml:space="preserve"> und Aneignung von </w:t>
      </w:r>
      <w:proofErr w:type="spellStart"/>
      <w:r>
        <w:rPr>
          <w:rFonts w:cs="Arial"/>
        </w:rPr>
        <w:t>Know-How</w:t>
      </w:r>
      <w:proofErr w:type="spellEnd"/>
      <w:r>
        <w:rPr>
          <w:rFonts w:cs="Arial"/>
        </w:rPr>
        <w:t xml:space="preserve"> hat mir viele Mühen bereitet bei der Arbeit an dem Projekt. Alles in einem kann ich </w:t>
      </w:r>
      <w:proofErr w:type="spellStart"/>
      <w:r>
        <w:rPr>
          <w:rFonts w:cs="Arial"/>
        </w:rPr>
        <w:t>vorallem</w:t>
      </w:r>
      <w:proofErr w:type="spellEnd"/>
      <w:r>
        <w:rPr>
          <w:rFonts w:cs="Arial"/>
        </w:rPr>
        <w:t xml:space="preserve"> das Sprichwort «Übung macht den Meister» mitnehmen und erkennen das es bei der Programmierung um nichts anderes als </w:t>
      </w:r>
      <w:proofErr w:type="spellStart"/>
      <w:r>
        <w:rPr>
          <w:rFonts w:cs="Arial"/>
        </w:rPr>
        <w:t>übung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übung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übung</w:t>
      </w:r>
      <w:proofErr w:type="spellEnd"/>
      <w:r>
        <w:rPr>
          <w:rFonts w:cs="Arial"/>
        </w:rPr>
        <w:t xml:space="preserve"> geht und man sich nur weiterentwickeln </w:t>
      </w:r>
      <w:proofErr w:type="gramStart"/>
      <w:r>
        <w:rPr>
          <w:rFonts w:cs="Arial"/>
        </w:rPr>
        <w:t>kann</w:t>
      </w:r>
      <w:proofErr w:type="gramEnd"/>
      <w:r>
        <w:rPr>
          <w:rFonts w:cs="Arial"/>
        </w:rPr>
        <w:t xml:space="preserve"> wenn man sich selbstständig hinsetzt und es versucht oder solange übt bis es klappt. (Nicht immer aber meistens)</w:t>
      </w:r>
    </w:p>
    <w:p w14:paraId="51C2820A" w14:textId="77777777" w:rsidR="0032017B" w:rsidRDefault="0032017B" w:rsidP="009443B9">
      <w:pPr>
        <w:rPr>
          <w:rFonts w:cs="Arial"/>
        </w:rPr>
      </w:pPr>
    </w:p>
    <w:p w14:paraId="06A7EDD9" w14:textId="1D6F7B87" w:rsidR="00DE14D3" w:rsidRDefault="00DE14D3" w:rsidP="00DE14D3">
      <w:pPr>
        <w:pStyle w:val="berschrift2ohneGliederung"/>
      </w:pPr>
      <w:r>
        <w:t>Stolpersteine</w:t>
      </w:r>
    </w:p>
    <w:p w14:paraId="2AACF444" w14:textId="5DB4F9D0" w:rsidR="00DE14D3" w:rsidRDefault="0073192E" w:rsidP="009443B9">
      <w:pPr>
        <w:rPr>
          <w:rFonts w:cs="Arial"/>
        </w:rPr>
      </w:pPr>
      <w:r>
        <w:rPr>
          <w:rFonts w:cs="Arial"/>
        </w:rPr>
        <w:t xml:space="preserve">Zu Beginn sah es sehr einfach aus und ich habe mir keine grossen Gedanken über die Machbarkeit des Projektes gemacht. Jedoch viel nach der Zeichnung des </w:t>
      </w:r>
      <w:proofErr w:type="spellStart"/>
      <w:r>
        <w:rPr>
          <w:rFonts w:cs="Arial"/>
        </w:rPr>
        <w:t>Mockups</w:t>
      </w:r>
      <w:proofErr w:type="spellEnd"/>
      <w:r>
        <w:rPr>
          <w:rFonts w:cs="Arial"/>
        </w:rPr>
        <w:t xml:space="preserve"> und Erstellung des Klassendiagramms sehr schnell auf </w:t>
      </w:r>
      <w:proofErr w:type="gramStart"/>
      <w:r>
        <w:rPr>
          <w:rFonts w:cs="Arial"/>
        </w:rPr>
        <w:t>das</w:t>
      </w:r>
      <w:proofErr w:type="gramEnd"/>
      <w:r>
        <w:rPr>
          <w:rFonts w:cs="Arial"/>
        </w:rPr>
        <w:t xml:space="preserve"> ich das Projekt doch sehr stark unterschätzt habe und es doch nicht so einfach ist wie man anfangs denkt.</w:t>
      </w:r>
    </w:p>
    <w:p w14:paraId="02E07B61" w14:textId="37E67DBD" w:rsidR="0073192E" w:rsidRDefault="0073192E" w:rsidP="009443B9">
      <w:pPr>
        <w:rPr>
          <w:rFonts w:cs="Arial"/>
        </w:rPr>
      </w:pPr>
      <w:r>
        <w:rPr>
          <w:rFonts w:cs="Arial"/>
        </w:rPr>
        <w:t xml:space="preserve">Einer der grössten Stolpersteine für mich waren es den </w:t>
      </w:r>
      <w:proofErr w:type="spellStart"/>
      <w:r>
        <w:rPr>
          <w:rFonts w:cs="Arial"/>
        </w:rPr>
        <w:t>Anfoderungen</w:t>
      </w:r>
      <w:proofErr w:type="spellEnd"/>
      <w:r>
        <w:rPr>
          <w:rFonts w:cs="Arial"/>
        </w:rPr>
        <w:t xml:space="preserve"> entsprechend zu entwickeln. Bei dieser Arbeit bin ich mir oft Bewusst geworden stark an C# gewöhnt zu sein und bin mit der Verwendung von </w:t>
      </w:r>
      <w:proofErr w:type="spellStart"/>
      <w:r>
        <w:rPr>
          <w:rFonts w:cs="Arial"/>
        </w:rPr>
        <w:t>PApplet</w:t>
      </w:r>
      <w:proofErr w:type="spellEnd"/>
      <w:r>
        <w:rPr>
          <w:rFonts w:cs="Arial"/>
        </w:rPr>
        <w:t xml:space="preserve"> oder der </w:t>
      </w:r>
      <w:proofErr w:type="spellStart"/>
      <w:r>
        <w:rPr>
          <w:rFonts w:cs="Arial"/>
        </w:rPr>
        <w:t>Vererbungn</w:t>
      </w:r>
      <w:proofErr w:type="spellEnd"/>
      <w:r>
        <w:rPr>
          <w:rFonts w:cs="Arial"/>
        </w:rPr>
        <w:t xml:space="preserve"> in Java nicht ganz </w:t>
      </w:r>
      <w:proofErr w:type="gramStart"/>
      <w:r>
        <w:rPr>
          <w:rFonts w:cs="Arial"/>
        </w:rPr>
        <w:t>klar gekommen</w:t>
      </w:r>
      <w:proofErr w:type="gramEnd"/>
      <w:r>
        <w:rPr>
          <w:rFonts w:cs="Arial"/>
        </w:rPr>
        <w:t xml:space="preserve">. Ich werde auf jeden Fall noch weitere daran arbeiten und </w:t>
      </w:r>
      <w:proofErr w:type="spellStart"/>
      <w:r>
        <w:rPr>
          <w:rFonts w:cs="Arial"/>
        </w:rPr>
        <w:t>versuchn</w:t>
      </w:r>
      <w:proofErr w:type="spellEnd"/>
      <w:r>
        <w:rPr>
          <w:rFonts w:cs="Arial"/>
        </w:rPr>
        <w:t xml:space="preserve"> das Spiel zu vervollständigen da ich diese Übung bestimmt brauchen werde.</w:t>
      </w:r>
    </w:p>
    <w:p w14:paraId="207289E3" w14:textId="77777777" w:rsidR="002B51F2" w:rsidRDefault="002B51F2" w:rsidP="009443B9">
      <w:pPr>
        <w:rPr>
          <w:rFonts w:cs="Arial"/>
        </w:rPr>
      </w:pPr>
    </w:p>
    <w:p w14:paraId="363CC78C" w14:textId="0516D60D" w:rsidR="00DE14D3" w:rsidRDefault="00DE14D3" w:rsidP="00DE14D3">
      <w:pPr>
        <w:pStyle w:val="berschrift2ohneGliederung"/>
      </w:pPr>
      <w:r>
        <w:t>Danksagung an Herrn Schirmer</w:t>
      </w:r>
    </w:p>
    <w:p w14:paraId="042608C7" w14:textId="47638FE8" w:rsidR="0032017B" w:rsidRDefault="0032017B" w:rsidP="00C55C53">
      <w:r>
        <w:t xml:space="preserve">Für Ihre Unterstützung und speziell für Ihren Aufwand den Sie in Ihrer Freizeit auf sich genommen haben um mir / uns zu helfen möchte ich mich recht Herzlich bei Ihnen bedanken Herr Schirmer! Ohne Ihre Hilfe wäre ich </w:t>
      </w:r>
      <w:proofErr w:type="spellStart"/>
      <w:r>
        <w:t>aufgeschmiessen</w:t>
      </w:r>
      <w:proofErr w:type="spellEnd"/>
      <w:r>
        <w:t xml:space="preserve"> gewesen und mir bei vielen Punkten die Haare aus dem Kopf gerissen.</w:t>
      </w:r>
    </w:p>
    <w:p w14:paraId="28A9EE2C" w14:textId="77777777" w:rsidR="00691E2A" w:rsidRPr="009443B9" w:rsidRDefault="00691E2A" w:rsidP="009443B9">
      <w:pPr>
        <w:rPr>
          <w:rFonts w:cs="Arial"/>
        </w:rPr>
      </w:pPr>
      <w:r w:rsidRPr="009443B9">
        <w:rPr>
          <w:rFonts w:cs="Arial"/>
        </w:rPr>
        <w:br w:type="page"/>
      </w:r>
    </w:p>
    <w:p w14:paraId="1A22E5A7" w14:textId="77777777" w:rsidR="00252DAB" w:rsidRDefault="00252DAB" w:rsidP="00CF1679">
      <w:pPr>
        <w:pStyle w:val="berschrift1"/>
      </w:pPr>
      <w:bookmarkStart w:id="32" w:name="_Toc523123615"/>
      <w:bookmarkStart w:id="33" w:name="_Toc27504136"/>
      <w:proofErr w:type="spellStart"/>
      <w:r>
        <w:lastRenderedPageBreak/>
        <w:t>Abbildungverzeichnis</w:t>
      </w:r>
      <w:bookmarkEnd w:id="32"/>
      <w:bookmarkEnd w:id="33"/>
      <w:proofErr w:type="spellEnd"/>
    </w:p>
    <w:p w14:paraId="116D6CA5" w14:textId="0A8EA457" w:rsidR="00226B28" w:rsidRDefault="00252DAB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r>
        <w:rPr>
          <w:noProof/>
          <w:lang w:val="de-DE"/>
        </w:rPr>
        <w:fldChar w:fldCharType="begin"/>
      </w:r>
      <w:r>
        <w:rPr>
          <w:noProof/>
          <w:lang w:val="de-DE"/>
        </w:rPr>
        <w:instrText xml:space="preserve"> TOC \h \z \c "Abbildung" </w:instrText>
      </w:r>
      <w:r>
        <w:rPr>
          <w:noProof/>
          <w:lang w:val="de-DE"/>
        </w:rPr>
        <w:fldChar w:fldCharType="separate"/>
      </w:r>
      <w:hyperlink w:anchor="_Toc27504989" w:history="1">
        <w:r w:rsidR="00226B28" w:rsidRPr="002C06A0">
          <w:rPr>
            <w:rStyle w:val="Hyperlink"/>
            <w:noProof/>
          </w:rPr>
          <w:t>Abbildung 1: Titelbild - Quelle: https://www.mentalfloss.com/article/90920/10-fast-facts-about-pac-man</w:t>
        </w:r>
        <w:r w:rsidR="00226B28">
          <w:rPr>
            <w:noProof/>
            <w:webHidden/>
          </w:rPr>
          <w:tab/>
        </w:r>
        <w:r w:rsidR="00226B28">
          <w:rPr>
            <w:noProof/>
            <w:webHidden/>
          </w:rPr>
          <w:fldChar w:fldCharType="begin"/>
        </w:r>
        <w:r w:rsidR="00226B28">
          <w:rPr>
            <w:noProof/>
            <w:webHidden/>
          </w:rPr>
          <w:instrText xml:space="preserve"> PAGEREF _Toc27504989 \h </w:instrText>
        </w:r>
        <w:r w:rsidR="00226B28">
          <w:rPr>
            <w:noProof/>
            <w:webHidden/>
          </w:rPr>
        </w:r>
        <w:r w:rsidR="00226B28">
          <w:rPr>
            <w:noProof/>
            <w:webHidden/>
          </w:rPr>
          <w:fldChar w:fldCharType="separate"/>
        </w:r>
        <w:r w:rsidR="00226B28">
          <w:rPr>
            <w:noProof/>
            <w:webHidden/>
          </w:rPr>
          <w:t>1</w:t>
        </w:r>
        <w:r w:rsidR="00226B28">
          <w:rPr>
            <w:noProof/>
            <w:webHidden/>
          </w:rPr>
          <w:fldChar w:fldCharType="end"/>
        </w:r>
      </w:hyperlink>
    </w:p>
    <w:p w14:paraId="2DEDB0C3" w14:textId="38681C8D" w:rsidR="00226B28" w:rsidRDefault="00226B28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990" w:history="1">
        <w:r w:rsidRPr="002C06A0">
          <w:rPr>
            <w:rStyle w:val="Hyperlink"/>
            <w:noProof/>
          </w:rPr>
          <w:t>Abbildung 2: UML - 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A2F2DF" w14:textId="0D52DA5D" w:rsidR="00226B28" w:rsidRDefault="00226B28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991" w:history="1">
        <w:r w:rsidRPr="002C06A0">
          <w:rPr>
            <w:rStyle w:val="Hyperlink"/>
            <w:noProof/>
          </w:rPr>
          <w:t>Abbildung 3: Codesnippet Stand - 17.12.2019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4C1A2C" w14:textId="40451F14" w:rsidR="00226B28" w:rsidRDefault="00226B28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992" w:history="1">
        <w:r w:rsidRPr="002C06A0">
          <w:rPr>
            <w:rStyle w:val="Hyperlink"/>
            <w:noProof/>
          </w:rPr>
          <w:t>Abbildung 4: Codesnippet aus PacManGrande Stand: 17.12.2019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94D68F" w14:textId="16EE6B17" w:rsidR="00226B28" w:rsidRDefault="00226B28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993" w:history="1">
        <w:r w:rsidRPr="002C06A0">
          <w:rPr>
            <w:rStyle w:val="Hyperlink"/>
            <w:noProof/>
          </w:rPr>
          <w:t>Abbildung 5: Funktionsaufruf - Buffered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F81E37" w14:textId="03F1ECDA" w:rsidR="00226B28" w:rsidRDefault="00226B28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hyperlink w:anchor="_Toc27504994" w:history="1">
        <w:r w:rsidRPr="002C06A0">
          <w:rPr>
            <w:rStyle w:val="Hyperlink"/>
            <w:noProof/>
          </w:rPr>
          <w:t>Abbildung 6: Buffered Reader 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D659B7" w14:textId="7214577E" w:rsidR="00252DAB" w:rsidRDefault="00252DAB" w:rsidP="00252DAB">
      <w:r>
        <w:rPr>
          <w:noProof/>
          <w:lang w:val="de-DE"/>
        </w:rPr>
        <w:fldChar w:fldCharType="end"/>
      </w:r>
    </w:p>
    <w:p w14:paraId="353C84D8" w14:textId="77777777" w:rsidR="00252DAB" w:rsidRDefault="00252DAB" w:rsidP="00CF1679">
      <w:pPr>
        <w:pStyle w:val="berschrift1"/>
      </w:pPr>
      <w:bookmarkStart w:id="34" w:name="_Toc523123616"/>
      <w:bookmarkStart w:id="35" w:name="_Toc27504137"/>
      <w:r>
        <w:t>Tabellenverzeichniss</w:t>
      </w:r>
      <w:bookmarkEnd w:id="34"/>
      <w:bookmarkEnd w:id="35"/>
    </w:p>
    <w:p w14:paraId="02BFD3E9" w14:textId="21535EEA" w:rsidR="00226B28" w:rsidRDefault="00252DAB">
      <w:pPr>
        <w:pStyle w:val="Abbildungsverzeichnis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pacing w:val="0"/>
          <w:szCs w:val="22"/>
          <w:lang w:eastAsia="de-CH"/>
        </w:rPr>
      </w:pPr>
      <w:r>
        <w:rPr>
          <w:noProof/>
          <w:lang w:val="de-DE"/>
        </w:rPr>
        <w:fldChar w:fldCharType="begin"/>
      </w:r>
      <w:r>
        <w:rPr>
          <w:noProof/>
          <w:lang w:val="de-DE"/>
        </w:rPr>
        <w:instrText xml:space="preserve"> TOC \h \z \c "Tabelle" </w:instrText>
      </w:r>
      <w:r>
        <w:rPr>
          <w:noProof/>
          <w:lang w:val="de-DE"/>
        </w:rPr>
        <w:fldChar w:fldCharType="separate"/>
      </w:r>
      <w:hyperlink w:anchor="_Toc27504987" w:history="1">
        <w:r w:rsidR="00226B28" w:rsidRPr="00EE1B61">
          <w:rPr>
            <w:rStyle w:val="Hyperlink"/>
            <w:noProof/>
          </w:rPr>
          <w:t>Tabelle 1: Änderungskontrolle</w:t>
        </w:r>
        <w:r w:rsidR="00226B28">
          <w:rPr>
            <w:noProof/>
            <w:webHidden/>
          </w:rPr>
          <w:tab/>
        </w:r>
        <w:r w:rsidR="00226B28">
          <w:rPr>
            <w:noProof/>
            <w:webHidden/>
          </w:rPr>
          <w:fldChar w:fldCharType="begin"/>
        </w:r>
        <w:r w:rsidR="00226B28">
          <w:rPr>
            <w:noProof/>
            <w:webHidden/>
          </w:rPr>
          <w:instrText xml:space="preserve"> PAGEREF _Toc27504987 \h </w:instrText>
        </w:r>
        <w:r w:rsidR="00226B28">
          <w:rPr>
            <w:noProof/>
            <w:webHidden/>
          </w:rPr>
        </w:r>
        <w:r w:rsidR="00226B28">
          <w:rPr>
            <w:noProof/>
            <w:webHidden/>
          </w:rPr>
          <w:fldChar w:fldCharType="separate"/>
        </w:r>
        <w:r w:rsidR="00226B28">
          <w:rPr>
            <w:noProof/>
            <w:webHidden/>
          </w:rPr>
          <w:t>2</w:t>
        </w:r>
        <w:r w:rsidR="00226B28">
          <w:rPr>
            <w:noProof/>
            <w:webHidden/>
          </w:rPr>
          <w:fldChar w:fldCharType="end"/>
        </w:r>
      </w:hyperlink>
    </w:p>
    <w:p w14:paraId="22BFF30F" w14:textId="377E48E9" w:rsidR="00252DAB" w:rsidRDefault="00252DAB" w:rsidP="00252DAB">
      <w:r>
        <w:rPr>
          <w:noProof/>
          <w:lang w:val="de-DE"/>
        </w:rPr>
        <w:fldChar w:fldCharType="end"/>
      </w:r>
    </w:p>
    <w:bookmarkStart w:id="36" w:name="_Toc523123640" w:displacedByCustomXml="next"/>
    <w:bookmarkStart w:id="37" w:name="_Ref523132260" w:displacedByCustomXml="next"/>
    <w:bookmarkStart w:id="38" w:name="_Toc27504138" w:displacedByCustomXml="next"/>
    <w:sdt>
      <w:sdtPr>
        <w:rPr>
          <w:rFonts w:cs="Times New Roman"/>
          <w:b w:val="0"/>
          <w:color w:val="000000"/>
          <w:kern w:val="0"/>
          <w:sz w:val="20"/>
          <w:szCs w:val="24"/>
          <w:lang w:val="de-DE"/>
          <w14:textFill>
            <w14:solidFill>
              <w14:srgbClr w14:val="000000">
                <w14:lumMod w14:val="50000"/>
              </w14:srgbClr>
            </w14:solidFill>
          </w14:textFill>
        </w:rPr>
        <w:id w:val="-892960278"/>
        <w:docPartObj>
          <w:docPartGallery w:val="Bibliographies"/>
          <w:docPartUnique/>
        </w:docPartObj>
      </w:sdtPr>
      <w:sdtEndPr>
        <w:rPr>
          <w:sz w:val="22"/>
          <w:lang w:val="de-CH"/>
        </w:rPr>
      </w:sdtEndPr>
      <w:sdtContent>
        <w:p w14:paraId="38DC5773" w14:textId="77777777" w:rsidR="00252DAB" w:rsidRPr="009443B9" w:rsidRDefault="00252DAB" w:rsidP="00CF1679">
          <w:pPr>
            <w:pStyle w:val="berschrift1"/>
          </w:pPr>
          <w:r w:rsidRPr="009443B9">
            <w:rPr>
              <w:lang w:val="de-DE"/>
            </w:rPr>
            <w:t>Literaturverzeichnis</w:t>
          </w:r>
          <w:bookmarkEnd w:id="38"/>
          <w:bookmarkEnd w:id="37"/>
          <w:bookmarkEnd w:id="36"/>
        </w:p>
        <w:sdt>
          <w:sdtPr>
            <w:rPr>
              <w:rFonts w:cs="Arial"/>
            </w:rPr>
            <w:id w:val="111145805"/>
            <w:bibliography/>
          </w:sdtPr>
          <w:sdtContent>
            <w:p w14:paraId="1E932CD8" w14:textId="77777777" w:rsidR="00226B28" w:rsidRDefault="00252DAB" w:rsidP="00226B28">
              <w:pPr>
                <w:pStyle w:val="Literaturverzeichnis"/>
                <w:ind w:left="720" w:hanging="720"/>
                <w:rPr>
                  <w:noProof/>
                  <w:sz w:val="24"/>
                  <w:lang w:val="de-DE"/>
                </w:rPr>
              </w:pPr>
              <w:r w:rsidRPr="009443B9">
                <w:rPr>
                  <w:rFonts w:cs="Arial"/>
                </w:rPr>
                <w:fldChar w:fldCharType="begin"/>
              </w:r>
              <w:r w:rsidRPr="00BE6852">
                <w:rPr>
                  <w:rFonts w:cs="Arial"/>
                </w:rPr>
                <w:instrText>BIBLIOGRAPHY</w:instrText>
              </w:r>
              <w:r w:rsidRPr="009443B9">
                <w:rPr>
                  <w:rFonts w:cs="Arial"/>
                </w:rPr>
                <w:fldChar w:fldCharType="separate"/>
              </w:r>
              <w:r w:rsidR="00226B28">
                <w:rPr>
                  <w:i/>
                  <w:iCs/>
                  <w:noProof/>
                  <w:lang w:val="de-DE"/>
                </w:rPr>
                <w:t>ICT-Berufsbildung Schweiz</w:t>
              </w:r>
              <w:r w:rsidR="00226B28">
                <w:rPr>
                  <w:noProof/>
                  <w:lang w:val="de-DE"/>
                </w:rPr>
                <w:t>. (ohne Datum). Abgerufen am 27. 08 2018 von https://www.ict-berufsbildung.ch</w:t>
              </w:r>
            </w:p>
            <w:p w14:paraId="0F2C2121" w14:textId="77777777" w:rsidR="00226B28" w:rsidRDefault="00226B28" w:rsidP="00226B28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 w:rsidRPr="00226B28">
                <w:rPr>
                  <w:noProof/>
                  <w:lang w:val="en-AU"/>
                </w:rPr>
                <w:t xml:space="preserve">Lambert, J., &amp; Frye, C. (2016). </w:t>
              </w:r>
              <w:r w:rsidRPr="00226B28">
                <w:rPr>
                  <w:i/>
                  <w:iCs/>
                  <w:noProof/>
                  <w:lang w:val="en-AU"/>
                </w:rPr>
                <w:t>Microsoft Office 2016.</w:t>
              </w:r>
              <w:r w:rsidRPr="00226B28">
                <w:rPr>
                  <w:noProof/>
                  <w:lang w:val="en-AU"/>
                </w:rPr>
                <w:t xml:space="preserve"> </w:t>
              </w:r>
              <w:r>
                <w:rPr>
                  <w:noProof/>
                  <w:lang w:val="de-DE"/>
                </w:rPr>
                <w:t>Heidelberg: dpunkt.verlag GmbH.</w:t>
              </w:r>
            </w:p>
            <w:p w14:paraId="6D85F531" w14:textId="77777777" w:rsidR="00252DAB" w:rsidRPr="00BE6852" w:rsidRDefault="00252DAB" w:rsidP="00226B28">
              <w:pPr>
                <w:rPr>
                  <w:rFonts w:cs="Arial"/>
                </w:rPr>
              </w:pPr>
              <w:r w:rsidRPr="009443B9">
                <w:rPr>
                  <w:rFonts w:cs="Arial"/>
                </w:rPr>
                <w:fldChar w:fldCharType="end"/>
              </w:r>
            </w:p>
          </w:sdtContent>
        </w:sdt>
      </w:sdtContent>
    </w:sdt>
    <w:p w14:paraId="471C4B71" w14:textId="77777777" w:rsidR="008C7B85" w:rsidRPr="009443B9" w:rsidRDefault="008C7B85" w:rsidP="009443B9">
      <w:pPr>
        <w:rPr>
          <w:rFonts w:cs="Arial"/>
        </w:rPr>
      </w:pPr>
      <w:r w:rsidRPr="009443B9">
        <w:rPr>
          <w:rFonts w:cs="Arial"/>
        </w:rPr>
        <w:br w:type="page"/>
      </w:r>
    </w:p>
    <w:p w14:paraId="23870498" w14:textId="77777777" w:rsidR="008C7B85" w:rsidRPr="00467AEC" w:rsidRDefault="008C7B85" w:rsidP="00CF1679">
      <w:pPr>
        <w:pStyle w:val="berschrift1"/>
      </w:pPr>
      <w:bookmarkStart w:id="39" w:name="_Toc523123641"/>
      <w:bookmarkStart w:id="40" w:name="_Toc27504139"/>
      <w:r w:rsidRPr="009443B9">
        <w:lastRenderedPageBreak/>
        <w:t>Selbstständigkeitserklärung</w:t>
      </w:r>
      <w:bookmarkEnd w:id="39"/>
      <w:bookmarkEnd w:id="40"/>
    </w:p>
    <w:p w14:paraId="0DC80D32" w14:textId="00BB98F7" w:rsidR="0032322A" w:rsidRPr="0032322A" w:rsidRDefault="0032322A" w:rsidP="0032322A">
      <w:pPr>
        <w:rPr>
          <w:rFonts w:cs="Arial"/>
        </w:rPr>
      </w:pPr>
      <w:r w:rsidRPr="0032322A">
        <w:rPr>
          <w:rFonts w:cs="Arial"/>
        </w:rPr>
        <w:t xml:space="preserve">Ich habe diese Arbeit selbständig verfasst und keine anderen als die angegebenen Quellen verwendet. Wörtlich zitierte Textstellen sind als solche gekennzeichnet und gemäss den Vorgaben im Abschnitt «Zitat- und Quellenangaben» auf </w:t>
      </w:r>
      <w:r w:rsidR="00467AEC">
        <w:rPr>
          <w:rFonts w:cs="Arial"/>
        </w:rPr>
        <w:fldChar w:fldCharType="begin"/>
      </w:r>
      <w:r w:rsidR="00467AEC">
        <w:rPr>
          <w:rFonts w:cs="Arial"/>
        </w:rPr>
        <w:instrText xml:space="preserve"> PAGEREF _Ref523132260 \h </w:instrText>
      </w:r>
      <w:r w:rsidR="00467AEC">
        <w:rPr>
          <w:rFonts w:cs="Arial"/>
        </w:rPr>
      </w:r>
      <w:r w:rsidR="00467AEC">
        <w:rPr>
          <w:rFonts w:cs="Arial"/>
        </w:rPr>
        <w:fldChar w:fldCharType="separate"/>
      </w:r>
      <w:r w:rsidR="00C55C53">
        <w:rPr>
          <w:rFonts w:cs="Arial"/>
          <w:noProof/>
        </w:rPr>
        <w:t>17</w:t>
      </w:r>
      <w:r w:rsidR="00467AEC">
        <w:rPr>
          <w:rFonts w:cs="Arial"/>
        </w:rPr>
        <w:fldChar w:fldCharType="end"/>
      </w:r>
      <w:r w:rsidR="00467AEC">
        <w:rPr>
          <w:rFonts w:cs="Arial"/>
        </w:rPr>
        <w:t xml:space="preserve"> </w:t>
      </w:r>
      <w:r w:rsidRPr="0032322A">
        <w:rPr>
          <w:rFonts w:cs="Arial"/>
        </w:rPr>
        <w:t>ausgewiesen und formatiert.</w:t>
      </w:r>
    </w:p>
    <w:p w14:paraId="4EAEDFB3" w14:textId="77777777" w:rsidR="0032322A" w:rsidRPr="0032322A" w:rsidRDefault="0032322A" w:rsidP="0032322A">
      <w:pPr>
        <w:rPr>
          <w:rFonts w:cs="Arial"/>
        </w:rPr>
      </w:pPr>
      <w:r w:rsidRPr="0032322A">
        <w:rPr>
          <w:rFonts w:cs="Arial"/>
        </w:rPr>
        <w:t>Ich bestätige, dass ich den in den Richtlinien zum Moduljournal Abschnitt «Zitat- und Quellenangaben» gelesen und verstanden habe. Mir ist klar, dass mein Moduljournal elektronisch auf Plagiate überprüft wird. Die Sanktionen beim Erstellen von Plagiaten sind mir bekannt.</w:t>
      </w:r>
    </w:p>
    <w:p w14:paraId="25C8BA22" w14:textId="77777777" w:rsidR="0032322A" w:rsidRDefault="0032322A" w:rsidP="0032322A">
      <w:pPr>
        <w:rPr>
          <w:rFonts w:cs="Arial"/>
        </w:rPr>
      </w:pPr>
    </w:p>
    <w:p w14:paraId="2099779B" w14:textId="0E229FBB" w:rsidR="0032322A" w:rsidRDefault="0032322A" w:rsidP="009443B9">
      <w:pPr>
        <w:rPr>
          <w:rFonts w:cs="Arial"/>
          <w:noProof/>
        </w:rPr>
      </w:pPr>
      <w:r w:rsidRPr="009443B9">
        <w:rPr>
          <w:rFonts w:cs="Arial"/>
        </w:rPr>
        <w:t xml:space="preserve">St. Gallen, </w:t>
      </w:r>
      <w:r w:rsidRPr="009443B9">
        <w:rPr>
          <w:rFonts w:cs="Arial"/>
          <w:noProof/>
        </w:rPr>
        <w:fldChar w:fldCharType="begin"/>
      </w:r>
      <w:r w:rsidRPr="009443B9">
        <w:rPr>
          <w:rFonts w:cs="Arial"/>
          <w:noProof/>
        </w:rPr>
        <w:instrText xml:space="preserve"> DATE   \* MERGEFORMAT </w:instrText>
      </w:r>
      <w:r w:rsidRPr="009443B9">
        <w:rPr>
          <w:rFonts w:cs="Arial"/>
          <w:noProof/>
        </w:rPr>
        <w:fldChar w:fldCharType="separate"/>
      </w:r>
      <w:r w:rsidR="000C6EB9">
        <w:rPr>
          <w:rFonts w:cs="Arial"/>
          <w:noProof/>
        </w:rPr>
        <w:t>17.12.2019</w:t>
      </w:r>
      <w:r w:rsidRPr="009443B9">
        <w:rPr>
          <w:rFonts w:cs="Arial"/>
          <w:noProof/>
        </w:rPr>
        <w:fldChar w:fldCharType="end"/>
      </w:r>
    </w:p>
    <w:p w14:paraId="3A8E3333" w14:textId="77777777" w:rsidR="00E70768" w:rsidRDefault="00E70768" w:rsidP="009443B9">
      <w:pPr>
        <w:rPr>
          <w:rFonts w:cs="Arial"/>
          <w:noProof/>
        </w:rPr>
      </w:pPr>
      <w:r w:rsidRPr="009443B9">
        <w:rPr>
          <w:rFonts w:cs="Arial"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35C358A1" wp14:editId="222BE91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081405" cy="335132"/>
            <wp:effectExtent l="0" t="0" r="4445" b="8255"/>
            <wp:wrapThrough wrapText="bothSides">
              <wp:wrapPolygon edited="0">
                <wp:start x="0" y="0"/>
                <wp:lineTo x="0" y="20903"/>
                <wp:lineTo x="21308" y="20903"/>
                <wp:lineTo x="2130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6"/>
                    <a:stretch/>
                  </pic:blipFill>
                  <pic:spPr bwMode="auto">
                    <a:xfrm>
                      <a:off x="0" y="0"/>
                      <a:ext cx="1081405" cy="3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F06B6" w14:textId="77777777" w:rsidR="00E70768" w:rsidRDefault="00E70768" w:rsidP="009443B9">
      <w:pPr>
        <w:rPr>
          <w:rFonts w:cs="Arial"/>
          <w:noProof/>
        </w:rPr>
      </w:pPr>
    </w:p>
    <w:p w14:paraId="7EC1767D" w14:textId="77777777" w:rsidR="00252DAB" w:rsidRDefault="00252DAB" w:rsidP="009443B9">
      <w:pPr>
        <w:rPr>
          <w:rFonts w:cs="Arial"/>
          <w:noProof/>
        </w:rPr>
      </w:pPr>
    </w:p>
    <w:p w14:paraId="5EEB9BB5" w14:textId="77777777" w:rsidR="00E70768" w:rsidRDefault="00E70768" w:rsidP="009443B9">
      <w:pPr>
        <w:rPr>
          <w:rFonts w:cs="Arial"/>
          <w:noProof/>
        </w:rPr>
        <w:sectPr w:rsidR="00E70768" w:rsidSect="008516AB">
          <w:pgSz w:w="11900" w:h="16840" w:code="9"/>
          <w:pgMar w:top="1882" w:right="816" w:bottom="1134" w:left="1418" w:header="765" w:footer="284" w:gutter="0"/>
          <w:cols w:space="708"/>
          <w:docGrid w:linePitch="272"/>
        </w:sectPr>
      </w:pPr>
      <w:bookmarkStart w:id="41" w:name="_GoBack"/>
      <w:bookmarkEnd w:id="41"/>
    </w:p>
    <w:p w14:paraId="0FC16A2A" w14:textId="77777777" w:rsidR="00BD1721" w:rsidRDefault="00252DAB" w:rsidP="00CF1679">
      <w:pPr>
        <w:pStyle w:val="berschrift1"/>
        <w:rPr>
          <w:noProof/>
        </w:rPr>
      </w:pPr>
      <w:bookmarkStart w:id="42" w:name="_Toc27504140"/>
      <w:r>
        <w:rPr>
          <w:noProof/>
        </w:rPr>
        <w:lastRenderedPageBreak/>
        <w:t>Anhang</w:t>
      </w:r>
      <w:bookmarkEnd w:id="42"/>
    </w:p>
    <w:p w14:paraId="0A1286F5" w14:textId="77777777" w:rsidR="00302E73" w:rsidRDefault="00302E73" w:rsidP="00302E73">
      <w:pPr>
        <w:pStyle w:val="berschrift2ohneGliederung"/>
        <w:rPr>
          <w:rFonts w:ascii="Arial" w:hAnsi="Arial"/>
        </w:rPr>
      </w:pPr>
      <w:r>
        <w:t>Bewertungsraster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9"/>
        <w:gridCol w:w="786"/>
        <w:gridCol w:w="739"/>
        <w:gridCol w:w="1161"/>
        <w:gridCol w:w="3025"/>
      </w:tblGrid>
      <w:tr w:rsidR="00302E73" w14:paraId="79CEA019" w14:textId="77777777" w:rsidTr="00302E73">
        <w:trPr>
          <w:trHeight w:val="28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D0133D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Marrazza, Mario</w:t>
            </w:r>
          </w:p>
        </w:tc>
        <w:tc>
          <w:tcPr>
            <w:tcW w:w="57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7EC16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Cs w:val="22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Cs w:val="22"/>
                <w:lang w:eastAsia="de-CH"/>
              </w:rPr>
              <w:t> </w:t>
            </w:r>
          </w:p>
        </w:tc>
      </w:tr>
      <w:tr w:rsidR="00302E73" w14:paraId="49A6672A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E0DFD0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Klasse</w:t>
            </w:r>
          </w:p>
        </w:tc>
        <w:tc>
          <w:tcPr>
            <w:tcW w:w="57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F6E46F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IFZ-826-003a</w:t>
            </w:r>
          </w:p>
        </w:tc>
      </w:tr>
      <w:tr w:rsidR="00302E73" w14:paraId="46B3F194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D0A561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Fachliche Dokumentation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653C06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Hanok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BC9E7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max. Pkt.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178DAD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erreichte Punkte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A2EEE7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Begründung bei Abzug</w:t>
            </w:r>
          </w:p>
        </w:tc>
      </w:tr>
      <w:tr w:rsidR="00302E73" w14:paraId="1C4E9E8B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47968F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 xml:space="preserve">Klassendiagramm enthält mind. 2 </w:t>
            </w:r>
            <w:proofErr w:type="spellStart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Vererbungen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678C9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8A6ABC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2D6E49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ECC501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39EB11D1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24F28C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Klassendiagramm enthält abstrakte Basisklasse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79933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1275B6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3A85D6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2D177F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62A97B26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175EFD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Klassendiagramm enthält mindestens ein Interface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A3C99B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7A13E7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5A6188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5C655D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14B342F4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E63CE5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Vererbung anhand Code-Snippet aufgezeigt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BAD9BD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3FD225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6DAEE8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DBCF7A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7C2243CA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1C56F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Abstrakte Klasse anhand Code-Snippet aufgezeigt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422BA3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90CC21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F3E58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B865B2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20D50BEA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8F8C53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Interface anhand Code-Snippet aufgezeigt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073461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713A1D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CF525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95907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0AF4BB33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36D731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Vererbung und Interfaces plausibel und sinnvoll eingesetzt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EA3BB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015E7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92525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6E0CFB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2F8AB296" w14:textId="77777777" w:rsidTr="00302E73">
        <w:trPr>
          <w:trHeight w:val="76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BE47FA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mind. sinnvolle 3 Unit-Tests für unterschiedliche Klassen vorhanden und dokumentiert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DC215B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F86A3C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107941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089D63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506AC806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F1F33D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Mockup-Test vorhanden und beschrieben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0D67B1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4FC6F3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8FFCFD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97644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4E3DEAC9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88664C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Hilfestellungen aufgeführt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C93C77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216651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5EF708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37E44A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25621FAF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64FD42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Coding</w:t>
            </w:r>
            <w:proofErr w:type="spellEnd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 xml:space="preserve"> Style: </w:t>
            </w:r>
            <w:proofErr w:type="spellStart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Javadoc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549775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432C1B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000863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4E8C1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05B3930C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664CAC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Coding Style: Namenskonventionen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9842F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4EE25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4D015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38236A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5164A316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1CD873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Coding Style: Einrückungen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A88A3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CC5DE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3AC6D9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EB5690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41FBB55D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D1557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Assoziationen im Klassendiagramm korrekt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C975B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B627D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22BFE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28596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01BA7C32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6999E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Dokumentation formal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42536B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86E657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3F99D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FD4E8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4E137E07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3B33E6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Vollständig, inkl. Inhaltsverzeichnis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42DF1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7457DC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5B4DE5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C7FBCA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10FE2144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D69FF1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Allg. Beschreibung des Projekts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C2D2B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1B95F8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5527D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E6D173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42175D9E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4EE42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Fachlich richtig, inkl. Fachsprache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946E35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54DB9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7A2812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601521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09388999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6F4CF2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Sauberkeit, Layout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E78B85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E0629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32ABDF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F85744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772072F7" w14:textId="77777777" w:rsidTr="00302E73">
        <w:trPr>
          <w:trHeight w:val="102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03676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Profimässiger Tools-Einsatz (z.B. sinnvolle Formatierung Code-</w:t>
            </w:r>
            <w:proofErr w:type="spellStart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Snippets</w:t>
            </w:r>
            <w:proofErr w:type="spellEnd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 xml:space="preserve"> (kein </w:t>
            </w:r>
            <w:proofErr w:type="spellStart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DarkMode</w:t>
            </w:r>
            <w:proofErr w:type="spellEnd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!), Abbildungen mit Bildunterschriften und Referenzen)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A2DCC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FD33A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B4959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DCAE8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493A6252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E76C96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Nachvollziehbarkeit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3D7DE5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13BE5E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7ADF83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DD6360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236AE82C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DAB4C9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Sprache (Stil/Orthographie)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566A6B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3D7E2F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1EBFD1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B1A09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5F9D263E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59AAB0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Codeversionierung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F5FF73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55ACA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CC6BC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4EF86C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2C818C25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D0FEA7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Codeversionierung</w:t>
            </w:r>
            <w:proofErr w:type="spellEnd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 xml:space="preserve"> genutzt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C6164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5056F7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2500AC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979025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6AC570E6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EA43D5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 xml:space="preserve">sinnvolle </w:t>
            </w:r>
            <w:proofErr w:type="spellStart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Commits</w:t>
            </w:r>
            <w:proofErr w:type="spellEnd"/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 xml:space="preserve"> (Anzahl, Commit-Messages)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38F46F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0606B0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3B745C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EBF93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</w:tbl>
    <w:p w14:paraId="33891C4B" w14:textId="77777777" w:rsidR="00302E73" w:rsidRDefault="00302E73" w:rsidP="00302E73">
      <w:pPr>
        <w:rPr>
          <w:rFonts w:ascii="Arial" w:hAnsi="Arial"/>
        </w:rPr>
      </w:pPr>
      <w:r>
        <w:br w:type="page"/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9"/>
        <w:gridCol w:w="786"/>
        <w:gridCol w:w="739"/>
        <w:gridCol w:w="1161"/>
        <w:gridCol w:w="3025"/>
      </w:tblGrid>
      <w:tr w:rsidR="00302E73" w14:paraId="65B53872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0F4316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lastRenderedPageBreak/>
              <w:t>Arbeitsjournal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8D74AB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C17726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4BB07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87EDA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3D25D7E3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435543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Vollständig (mind. Alle Lehrwerkstattblöcke vorhanden)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2AE21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30D58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7CDDA8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505DA9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781F6C08" w14:textId="77777777" w:rsidTr="00302E73">
        <w:trPr>
          <w:trHeight w:val="510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D801D8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Ablauf nachvollziehbar (Ziele und Probleme ersichtlich)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CBBF4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758106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E39D8C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1FB995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2597BC78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80661D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DA6671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98B2D9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1218B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4AA48F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6A4EBE47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261C1D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Fazit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115A2D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BD61C9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5D5C5F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AD8832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072C54CB" w14:textId="77777777" w:rsidTr="00302E73">
        <w:trPr>
          <w:trHeight w:val="76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E69B02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Reflexion: was habe ich gelernt, wo gab es Schwierigkeiten (analog reguläres WISS Moduljournal)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D5872C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F8EF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C1D08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C26F15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4203DAC1" w14:textId="77777777" w:rsidTr="00302E73">
        <w:trPr>
          <w:trHeight w:val="127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BDB342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Excellenz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 xml:space="preserve"> (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max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 xml:space="preserve"> 5 Punkte)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92B7B3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9E4E3B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2BFF1A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E68832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color w:val="000000"/>
                <w:spacing w:val="0"/>
                <w:sz w:val="20"/>
                <w:szCs w:val="20"/>
                <w:lang w:eastAsia="de-CH"/>
              </w:rPr>
              <w:t>Serialisierung eingebunden und genutzt, Bewegungsablauf Snake; Zustandsautomat Spiel sauber beschrieben, DB-Anbindung erstellt</w:t>
            </w:r>
          </w:p>
        </w:tc>
      </w:tr>
      <w:tr w:rsidR="00302E73" w14:paraId="48EFD93F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EBE9DE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Gesamt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D77B59F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7F9C01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93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0CD52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219F79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  <w:tr w:rsidR="00302E73" w14:paraId="6C24AA73" w14:textId="77777777" w:rsidTr="00302E73">
        <w:trPr>
          <w:trHeight w:val="285"/>
        </w:trPr>
        <w:tc>
          <w:tcPr>
            <w:tcW w:w="3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6E1C21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Note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39FA72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49ED29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1C2094" w14:textId="77777777" w:rsidR="00302E73" w:rsidRDefault="00302E73">
            <w:pPr>
              <w:spacing w:after="0" w:line="240" w:lineRule="auto"/>
              <w:jc w:val="center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1.00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1A89C9" w14:textId="77777777" w:rsidR="00302E73" w:rsidRDefault="00302E73">
            <w:pPr>
              <w:spacing w:after="0" w:line="240" w:lineRule="auto"/>
              <w:jc w:val="left"/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</w:pPr>
            <w:r>
              <w:rPr>
                <w:rFonts w:ascii="Liberation Sans" w:hAnsi="Liberation Sans"/>
                <w:b/>
                <w:bCs/>
                <w:color w:val="000000"/>
                <w:spacing w:val="0"/>
                <w:sz w:val="20"/>
                <w:szCs w:val="20"/>
                <w:lang w:eastAsia="de-CH"/>
              </w:rPr>
              <w:t> </w:t>
            </w:r>
          </w:p>
        </w:tc>
      </w:tr>
    </w:tbl>
    <w:p w14:paraId="55ABF417" w14:textId="618BC1C2" w:rsidR="00382584" w:rsidRDefault="00382584" w:rsidP="00382584">
      <w:pPr>
        <w:rPr>
          <w:lang w:val="en-US"/>
        </w:rPr>
      </w:pPr>
    </w:p>
    <w:p w14:paraId="355B03DF" w14:textId="141FB9F0" w:rsidR="00AB008F" w:rsidRPr="00AB008F" w:rsidRDefault="00AB008F" w:rsidP="00382584">
      <w:r w:rsidRPr="00AB008F">
        <w:t xml:space="preserve">PS: Meine Handnotizen sin </w:t>
      </w:r>
      <w:proofErr w:type="spellStart"/>
      <w:r w:rsidRPr="00AB008F">
        <w:t>dim</w:t>
      </w:r>
      <w:proofErr w:type="spellEnd"/>
      <w:r w:rsidRPr="00AB008F">
        <w:t xml:space="preserve"> Anhang direkt eingefügt worden sodass ich diese nicht eingescannt drucken muss und sinnlos Papieren </w:t>
      </w:r>
      <w:proofErr w:type="gramStart"/>
      <w:r w:rsidRPr="00AB008F">
        <w:t>verschwenden..</w:t>
      </w:r>
      <w:proofErr w:type="gramEnd"/>
    </w:p>
    <w:sectPr w:rsidR="00AB008F" w:rsidRPr="00AB008F" w:rsidSect="009E551F">
      <w:footerReference w:type="default" r:id="rId21"/>
      <w:pgSz w:w="11900" w:h="16840" w:code="9"/>
      <w:pgMar w:top="1882" w:right="816" w:bottom="1134" w:left="1418" w:header="765" w:footer="28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AF59D" w14:textId="77777777" w:rsidR="00A26585" w:rsidRDefault="00A26585" w:rsidP="009443B9">
      <w:r>
        <w:separator/>
      </w:r>
    </w:p>
  </w:endnote>
  <w:endnote w:type="continuationSeparator" w:id="0">
    <w:p w14:paraId="209FBC19" w14:textId="77777777" w:rsidR="00A26585" w:rsidRDefault="00A26585" w:rsidP="0094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LT Std">
    <w:altName w:val="Times New Roman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F0378" w14:textId="220E95E7" w:rsidR="0032017B" w:rsidRPr="000765FE" w:rsidRDefault="0032017B">
    <w:pPr>
      <w:pStyle w:val="Fuzeile"/>
      <w:rPr>
        <w:rFonts w:asciiTheme="minorHAnsi" w:hAnsiTheme="minorHAnsi"/>
        <w:color w:val="8C8C8C"/>
      </w:rPr>
    </w:pP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FILENAME   \* MERGEFORMAT </w:instrText>
    </w:r>
    <w:r>
      <w:rPr>
        <w:rFonts w:asciiTheme="minorHAnsi" w:hAnsiTheme="minorHAnsi"/>
        <w:sz w:val="24"/>
      </w:rPr>
      <w:fldChar w:fldCharType="separate"/>
    </w:r>
    <w:r>
      <w:rPr>
        <w:rFonts w:asciiTheme="minorHAnsi" w:hAnsiTheme="minorHAnsi"/>
        <w:noProof/>
        <w:sz w:val="24"/>
      </w:rPr>
      <w:t>M226b_PacManGrande.docx</w:t>
    </w:r>
    <w:r>
      <w:rPr>
        <w:rFonts w:asciiTheme="minorHAnsi" w:hAnsiTheme="minorHAnsi"/>
        <w:sz w:val="24"/>
      </w:rPr>
      <w:fldChar w:fldCharType="end"/>
    </w:r>
    <w:r w:rsidRPr="00E66317">
      <w:rPr>
        <w:rFonts w:asciiTheme="minorHAnsi" w:hAnsiTheme="minorHAnsi"/>
        <w:sz w:val="24"/>
      </w:rPr>
      <w:ptab w:relativeTo="margin" w:alignment="center" w:leader="none"/>
    </w:r>
    <w:r w:rsidRPr="00E66317">
      <w:rPr>
        <w:rFonts w:asciiTheme="minorHAnsi" w:hAnsiTheme="minorHAnsi"/>
        <w:sz w:val="24"/>
      </w:rPr>
      <w:ptab w:relativeTo="margin" w:alignment="right" w:leader="none"/>
    </w:r>
    <w:r>
      <w:rPr>
        <w:rFonts w:asciiTheme="minorHAnsi" w:hAnsiTheme="minorHAnsi"/>
        <w:sz w:val="24"/>
      </w:rPr>
      <w:t xml:space="preserve">Seite </w:t>
    </w: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PAGE   \* MERGEFORMAT </w:instrText>
    </w:r>
    <w:r>
      <w:rPr>
        <w:rFonts w:asciiTheme="minorHAnsi" w:hAnsiTheme="minorHAnsi"/>
        <w:sz w:val="24"/>
      </w:rPr>
      <w:fldChar w:fldCharType="separate"/>
    </w:r>
    <w:r w:rsidR="00226B28">
      <w:rPr>
        <w:rFonts w:asciiTheme="minorHAnsi" w:hAnsiTheme="minorHAnsi"/>
        <w:noProof/>
        <w:sz w:val="24"/>
      </w:rPr>
      <w:t>18</w:t>
    </w:r>
    <w:r>
      <w:rPr>
        <w:rFonts w:asciiTheme="minorHAnsi" w:hAnsiTheme="minorHAnsi"/>
        <w:sz w:val="24"/>
      </w:rPr>
      <w:fldChar w:fldCharType="end"/>
    </w:r>
    <w:r>
      <w:rPr>
        <w:rFonts w:asciiTheme="minorHAnsi" w:hAnsiTheme="minorHAnsi"/>
        <w:sz w:val="24"/>
      </w:rPr>
      <w:t xml:space="preserve"> von </w:t>
    </w: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NUMPAGES   \* MERGEFORMAT </w:instrText>
    </w:r>
    <w:r>
      <w:rPr>
        <w:rFonts w:asciiTheme="minorHAnsi" w:hAnsiTheme="minorHAnsi"/>
        <w:sz w:val="24"/>
      </w:rPr>
      <w:fldChar w:fldCharType="separate"/>
    </w:r>
    <w:r w:rsidR="00226B28">
      <w:rPr>
        <w:rFonts w:asciiTheme="minorHAnsi" w:hAnsiTheme="minorHAnsi"/>
        <w:noProof/>
        <w:sz w:val="24"/>
      </w:rPr>
      <w:t>20</w:t>
    </w:r>
    <w:r>
      <w:rPr>
        <w:rFonts w:asciiTheme="minorHAnsi" w:hAnsiTheme="minorHAnsi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70A2" w14:textId="3D80682B" w:rsidR="0032017B" w:rsidRPr="009E551F" w:rsidRDefault="0032017B">
    <w:pPr>
      <w:pStyle w:val="Fuzeile"/>
      <w:rPr>
        <w:rFonts w:asciiTheme="minorHAnsi" w:hAnsiTheme="minorHAnsi"/>
        <w:sz w:val="24"/>
      </w:rPr>
    </w:pP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FILENAME   \* MERGEFORMAT </w:instrText>
    </w:r>
    <w:r>
      <w:rPr>
        <w:rFonts w:asciiTheme="minorHAnsi" w:hAnsiTheme="minorHAnsi"/>
        <w:sz w:val="24"/>
      </w:rPr>
      <w:fldChar w:fldCharType="separate"/>
    </w:r>
    <w:r>
      <w:rPr>
        <w:rFonts w:asciiTheme="minorHAnsi" w:hAnsiTheme="minorHAnsi"/>
        <w:noProof/>
        <w:sz w:val="24"/>
      </w:rPr>
      <w:t>M226b_PacManGrande.docx</w:t>
    </w:r>
    <w:r>
      <w:rPr>
        <w:rFonts w:asciiTheme="minorHAnsi" w:hAnsiTheme="minorHAnsi"/>
        <w:sz w:val="24"/>
      </w:rPr>
      <w:fldChar w:fldCharType="end"/>
    </w:r>
    <w:r w:rsidRPr="00E66317">
      <w:rPr>
        <w:rFonts w:asciiTheme="minorHAnsi" w:hAnsiTheme="minorHAnsi"/>
        <w:sz w:val="24"/>
      </w:rPr>
      <w:ptab w:relativeTo="margin" w:alignment="center" w:leader="none"/>
    </w:r>
    <w:r w:rsidRPr="00E66317">
      <w:rPr>
        <w:rFonts w:asciiTheme="minorHAnsi" w:hAnsiTheme="minorHAnsi"/>
        <w:sz w:val="24"/>
      </w:rPr>
      <w:ptab w:relativeTo="margin" w:alignment="right" w:leader="none"/>
    </w:r>
    <w:r>
      <w:rPr>
        <w:rFonts w:asciiTheme="minorHAnsi" w:hAnsiTheme="minorHAnsi"/>
        <w:sz w:val="24"/>
      </w:rPr>
      <w:fldChar w:fldCharType="begin"/>
    </w:r>
    <w:r>
      <w:rPr>
        <w:rFonts w:asciiTheme="minorHAnsi" w:hAnsiTheme="minorHAnsi"/>
        <w:sz w:val="24"/>
      </w:rPr>
      <w:instrText xml:space="preserve"> PAGE  \* ROMAN  \* MERGEFORMAT </w:instrText>
    </w:r>
    <w:r>
      <w:rPr>
        <w:rFonts w:asciiTheme="minorHAnsi" w:hAnsiTheme="minorHAnsi"/>
        <w:sz w:val="24"/>
      </w:rPr>
      <w:fldChar w:fldCharType="separate"/>
    </w:r>
    <w:r w:rsidR="00226B28">
      <w:rPr>
        <w:rFonts w:asciiTheme="minorHAnsi" w:hAnsiTheme="minorHAnsi"/>
        <w:noProof/>
        <w:sz w:val="24"/>
      </w:rPr>
      <w:t>II</w:t>
    </w:r>
    <w:r>
      <w:rPr>
        <w:rFonts w:asciiTheme="minorHAnsi" w:hAnsiTheme="minorHAnsi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E7CB5" w14:textId="77777777" w:rsidR="00A26585" w:rsidRDefault="00A26585" w:rsidP="009443B9">
      <w:r>
        <w:separator/>
      </w:r>
    </w:p>
  </w:footnote>
  <w:footnote w:type="continuationSeparator" w:id="0">
    <w:p w14:paraId="223A0252" w14:textId="77777777" w:rsidR="00A26585" w:rsidRDefault="00A26585" w:rsidP="0094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64938" w14:textId="3767BE8E" w:rsidR="0032017B" w:rsidRPr="001F34A8" w:rsidRDefault="0032017B" w:rsidP="009443B9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226B28">
      <w:rPr>
        <w:noProof/>
      </w:rPr>
      <w:t>Tag 1 – Start des Projekts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>
      <w:rPr>
        <w:noProof/>
      </w:rPr>
      <w:t>17. Dezember 2019</w:t>
    </w:r>
    <w:r>
      <w:fldChar w:fldCharType="end"/>
    </w: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>
      <w:rPr>
        <w:noProof/>
      </w:rPr>
      <w:t>Marrazza Mario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A28B3" w14:textId="6E89C07A" w:rsidR="0032017B" w:rsidRPr="001F34A8" w:rsidRDefault="0032017B" w:rsidP="009443B9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"Überschrift1 ohne Nummerierung"  \* MERGEFORMAT </w:instrText>
    </w:r>
    <w:r>
      <w:rPr>
        <w:noProof/>
      </w:rPr>
      <w:fldChar w:fldCharType="separate"/>
    </w:r>
    <w:r w:rsidR="00226B28">
      <w:rPr>
        <w:noProof/>
      </w:rPr>
      <w:t>Inhaltsverzeichnis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>
      <w:rPr>
        <w:noProof/>
      </w:rPr>
      <w:t>17. Dezember 2019</w:t>
    </w:r>
    <w:r>
      <w:fldChar w:fldCharType="end"/>
    </w: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>
      <w:rPr>
        <w:noProof/>
      </w:rPr>
      <w:t>Marrazza Mario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9BB0A" w14:textId="5DC4877C" w:rsidR="0032017B" w:rsidRPr="00A323FB" w:rsidRDefault="0032017B" w:rsidP="009443B9">
    <w:pPr>
      <w:pStyle w:val="Kopfzeile"/>
    </w:pPr>
    <w:r>
      <w:rPr>
        <w:noProof/>
      </w:rPr>
      <w:fldChar w:fldCharType="begin"/>
    </w:r>
    <w:r w:rsidRPr="00D300B8"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226B28">
      <w:rPr>
        <w:noProof/>
      </w:rPr>
      <w:t>Anhang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>
      <w:rPr>
        <w:noProof/>
      </w:rPr>
      <w:t>17. Dezember 2019</w:t>
    </w:r>
    <w:r>
      <w:fldChar w:fldCharType="end"/>
    </w:r>
    <w:r>
      <w:ptab w:relativeTo="margin" w:alignment="right" w:leader="none"/>
    </w:r>
    <w:r>
      <w:rPr>
        <w:noProof/>
      </w:rPr>
      <w:fldChar w:fldCharType="begin"/>
    </w:r>
    <w:r w:rsidRPr="00A323FB">
      <w:rPr>
        <w:noProof/>
      </w:rPr>
      <w:instrText xml:space="preserve"> AUTHOR   \* MERGEFORMAT </w:instrText>
    </w:r>
    <w:r>
      <w:rPr>
        <w:noProof/>
      </w:rPr>
      <w:fldChar w:fldCharType="separate"/>
    </w:r>
    <w:r w:rsidRPr="00A323FB">
      <w:rPr>
        <w:noProof/>
      </w:rPr>
      <w:t>Marrazza Mario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BAA7436"/>
    <w:lvl w:ilvl="0">
      <w:start w:val="1"/>
      <w:numFmt w:val="bullet"/>
      <w:pStyle w:val="Aufzhlungszeichen"/>
      <w:lvlText w:val="_"/>
      <w:lvlJc w:val="left"/>
      <w:pPr>
        <w:ind w:left="360" w:hanging="360"/>
      </w:pPr>
      <w:rPr>
        <w:rFonts w:ascii="HelveticaNeueLT Std" w:hAnsi="HelveticaNeueLT Std" w:hint="default"/>
        <w:color w:val="C10A27"/>
      </w:rPr>
    </w:lvl>
  </w:abstractNum>
  <w:abstractNum w:abstractNumId="1" w15:restartNumberingAfterBreak="0">
    <w:nsid w:val="05524125"/>
    <w:multiLevelType w:val="multilevel"/>
    <w:tmpl w:val="AB042B66"/>
    <w:lvl w:ilvl="0">
      <w:start w:val="1"/>
      <w:numFmt w:val="bullet"/>
      <w:lvlText w:val="—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0EF50507"/>
    <w:multiLevelType w:val="hybridMultilevel"/>
    <w:tmpl w:val="5D88B002"/>
    <w:lvl w:ilvl="0" w:tplc="5226E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3753C"/>
    <w:multiLevelType w:val="hybridMultilevel"/>
    <w:tmpl w:val="AF247F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FE9"/>
    <w:multiLevelType w:val="multilevel"/>
    <w:tmpl w:val="20D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3403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7E2C53"/>
    <w:multiLevelType w:val="hybridMultilevel"/>
    <w:tmpl w:val="B37C1346"/>
    <w:lvl w:ilvl="0" w:tplc="4664D4B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2011"/>
    <w:multiLevelType w:val="hybridMultilevel"/>
    <w:tmpl w:val="19CCEEFE"/>
    <w:lvl w:ilvl="0" w:tplc="38A8FAC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E19D3"/>
    <w:multiLevelType w:val="multilevel"/>
    <w:tmpl w:val="CAEC360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9" w15:restartNumberingAfterBreak="0">
    <w:nsid w:val="3A686225"/>
    <w:multiLevelType w:val="multilevel"/>
    <w:tmpl w:val="872035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667189E"/>
    <w:multiLevelType w:val="hybridMultilevel"/>
    <w:tmpl w:val="6D78FD0E"/>
    <w:lvl w:ilvl="0" w:tplc="A872C1C6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C5949"/>
    <w:multiLevelType w:val="hybridMultilevel"/>
    <w:tmpl w:val="7B803A76"/>
    <w:lvl w:ilvl="0" w:tplc="E0748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050BA"/>
    <w:multiLevelType w:val="hybridMultilevel"/>
    <w:tmpl w:val="8B4A07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56967"/>
    <w:multiLevelType w:val="hybridMultilevel"/>
    <w:tmpl w:val="CBF28C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0476"/>
    <w:multiLevelType w:val="hybridMultilevel"/>
    <w:tmpl w:val="91700222"/>
    <w:lvl w:ilvl="0" w:tplc="8D3E12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6129C"/>
    <w:multiLevelType w:val="hybridMultilevel"/>
    <w:tmpl w:val="602E4C02"/>
    <w:lvl w:ilvl="0" w:tplc="9988BFF4">
      <w:start w:val="1"/>
      <w:numFmt w:val="bullet"/>
      <w:pStyle w:val="Aufzhlung2"/>
      <w:lvlText w:val="–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color w:val="auto"/>
        <w:sz w:val="20"/>
      </w:rPr>
    </w:lvl>
    <w:lvl w:ilvl="1" w:tplc="9A9A747E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16" w15:restartNumberingAfterBreak="0">
    <w:nsid w:val="60D10E36"/>
    <w:multiLevelType w:val="hybridMultilevel"/>
    <w:tmpl w:val="DA382A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72503"/>
    <w:multiLevelType w:val="hybridMultilevel"/>
    <w:tmpl w:val="83D648E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20F1"/>
    <w:multiLevelType w:val="multilevel"/>
    <w:tmpl w:val="C45A4FD6"/>
    <w:lvl w:ilvl="0">
      <w:start w:val="1"/>
      <w:numFmt w:val="bullet"/>
      <w:pStyle w:val="Aufzhlung1"/>
      <w:lvlText w:val="—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19" w15:restartNumberingAfterBreak="0">
    <w:nsid w:val="6AA2081C"/>
    <w:multiLevelType w:val="hybridMultilevel"/>
    <w:tmpl w:val="71EAB94E"/>
    <w:lvl w:ilvl="0" w:tplc="912E1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E619C">
      <w:start w:val="32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B04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3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C4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A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E0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28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4A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CF7875"/>
    <w:multiLevelType w:val="hybridMultilevel"/>
    <w:tmpl w:val="F11C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E61A8"/>
    <w:multiLevelType w:val="hybridMultilevel"/>
    <w:tmpl w:val="6B8EAB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133"/>
    <w:multiLevelType w:val="hybridMultilevel"/>
    <w:tmpl w:val="B492B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02118"/>
    <w:multiLevelType w:val="hybridMultilevel"/>
    <w:tmpl w:val="98101C3E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9"/>
  </w:num>
  <w:num w:numId="5">
    <w:abstractNumId w:val="9"/>
  </w:num>
  <w:num w:numId="6">
    <w:abstractNumId w:val="12"/>
  </w:num>
  <w:num w:numId="7">
    <w:abstractNumId w:val="9"/>
  </w:num>
  <w:num w:numId="8">
    <w:abstractNumId w:val="19"/>
  </w:num>
  <w:num w:numId="9">
    <w:abstractNumId w:val="3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1"/>
  </w:num>
  <w:num w:numId="16">
    <w:abstractNumId w:val="8"/>
  </w:num>
  <w:num w:numId="17">
    <w:abstractNumId w:val="4"/>
  </w:num>
  <w:num w:numId="18">
    <w:abstractNumId w:val="22"/>
  </w:num>
  <w:num w:numId="19">
    <w:abstractNumId w:val="21"/>
  </w:num>
  <w:num w:numId="20">
    <w:abstractNumId w:val="13"/>
  </w:num>
  <w:num w:numId="21">
    <w:abstractNumId w:val="20"/>
  </w:num>
  <w:num w:numId="22">
    <w:abstractNumId w:val="23"/>
  </w:num>
  <w:num w:numId="23">
    <w:abstractNumId w:val="9"/>
  </w:num>
  <w:num w:numId="24">
    <w:abstractNumId w:val="11"/>
  </w:num>
  <w:num w:numId="25">
    <w:abstractNumId w:val="10"/>
  </w:num>
  <w:num w:numId="26">
    <w:abstractNumId w:val="5"/>
  </w:num>
  <w:num w:numId="27">
    <w:abstractNumId w:val="16"/>
  </w:num>
  <w:num w:numId="28">
    <w:abstractNumId w:val="0"/>
  </w:num>
  <w:num w:numId="29">
    <w:abstractNumId w:val="7"/>
  </w:num>
  <w:num w:numId="30">
    <w:abstractNumId w:val="6"/>
  </w:num>
  <w:num w:numId="31">
    <w:abstractNumId w:val="2"/>
  </w:num>
  <w:num w:numId="32">
    <w:abstractNumId w:val="14"/>
  </w:num>
  <w:num w:numId="33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64"/>
    <w:rsid w:val="00002B34"/>
    <w:rsid w:val="0000327E"/>
    <w:rsid w:val="000205A9"/>
    <w:rsid w:val="000215C2"/>
    <w:rsid w:val="00024B04"/>
    <w:rsid w:val="000256C8"/>
    <w:rsid w:val="000260D3"/>
    <w:rsid w:val="000324C8"/>
    <w:rsid w:val="0003489A"/>
    <w:rsid w:val="00044EFD"/>
    <w:rsid w:val="000551DF"/>
    <w:rsid w:val="000628A5"/>
    <w:rsid w:val="000672B6"/>
    <w:rsid w:val="00073A41"/>
    <w:rsid w:val="000765FE"/>
    <w:rsid w:val="00082ECD"/>
    <w:rsid w:val="00084B44"/>
    <w:rsid w:val="000864D3"/>
    <w:rsid w:val="00092BEB"/>
    <w:rsid w:val="000A031E"/>
    <w:rsid w:val="000A571A"/>
    <w:rsid w:val="000A7D00"/>
    <w:rsid w:val="000B13B7"/>
    <w:rsid w:val="000C2A2E"/>
    <w:rsid w:val="000C6EB9"/>
    <w:rsid w:val="000F01B2"/>
    <w:rsid w:val="00104F7A"/>
    <w:rsid w:val="0010772C"/>
    <w:rsid w:val="001240A4"/>
    <w:rsid w:val="001330C0"/>
    <w:rsid w:val="00145317"/>
    <w:rsid w:val="00154E9C"/>
    <w:rsid w:val="001561DF"/>
    <w:rsid w:val="00167F52"/>
    <w:rsid w:val="0019268E"/>
    <w:rsid w:val="001A0C86"/>
    <w:rsid w:val="001A672E"/>
    <w:rsid w:val="001A7B52"/>
    <w:rsid w:val="001B31C0"/>
    <w:rsid w:val="001B3DA2"/>
    <w:rsid w:val="001B4967"/>
    <w:rsid w:val="001C0819"/>
    <w:rsid w:val="001C5778"/>
    <w:rsid w:val="001C7326"/>
    <w:rsid w:val="001E132A"/>
    <w:rsid w:val="001E3499"/>
    <w:rsid w:val="001E4127"/>
    <w:rsid w:val="001E416A"/>
    <w:rsid w:val="001F1175"/>
    <w:rsid w:val="001F34A8"/>
    <w:rsid w:val="002155ED"/>
    <w:rsid w:val="0022068D"/>
    <w:rsid w:val="00221ECE"/>
    <w:rsid w:val="00226B28"/>
    <w:rsid w:val="00227FFC"/>
    <w:rsid w:val="00233DD9"/>
    <w:rsid w:val="00237258"/>
    <w:rsid w:val="00245471"/>
    <w:rsid w:val="00250A85"/>
    <w:rsid w:val="00252DAB"/>
    <w:rsid w:val="00254D35"/>
    <w:rsid w:val="002713D7"/>
    <w:rsid w:val="002731F2"/>
    <w:rsid w:val="002823DE"/>
    <w:rsid w:val="002A62DD"/>
    <w:rsid w:val="002A67B5"/>
    <w:rsid w:val="002B51F2"/>
    <w:rsid w:val="002B6EE2"/>
    <w:rsid w:val="002E33C3"/>
    <w:rsid w:val="002F03F8"/>
    <w:rsid w:val="002F5394"/>
    <w:rsid w:val="002F5B9C"/>
    <w:rsid w:val="00302E73"/>
    <w:rsid w:val="003063AE"/>
    <w:rsid w:val="00314551"/>
    <w:rsid w:val="00317888"/>
    <w:rsid w:val="0032017B"/>
    <w:rsid w:val="0032322A"/>
    <w:rsid w:val="0033024E"/>
    <w:rsid w:val="00345945"/>
    <w:rsid w:val="00347830"/>
    <w:rsid w:val="00354A1F"/>
    <w:rsid w:val="00356BD8"/>
    <w:rsid w:val="00356E28"/>
    <w:rsid w:val="003635FC"/>
    <w:rsid w:val="003751CC"/>
    <w:rsid w:val="00376098"/>
    <w:rsid w:val="00382584"/>
    <w:rsid w:val="003834B6"/>
    <w:rsid w:val="003A0884"/>
    <w:rsid w:val="003A37B8"/>
    <w:rsid w:val="003A54B2"/>
    <w:rsid w:val="003B7784"/>
    <w:rsid w:val="003D2C0D"/>
    <w:rsid w:val="003D4A6D"/>
    <w:rsid w:val="003D588F"/>
    <w:rsid w:val="003D663D"/>
    <w:rsid w:val="003D7726"/>
    <w:rsid w:val="003E43B6"/>
    <w:rsid w:val="003E6D5E"/>
    <w:rsid w:val="0040201C"/>
    <w:rsid w:val="00403BEF"/>
    <w:rsid w:val="00405927"/>
    <w:rsid w:val="00406050"/>
    <w:rsid w:val="00413AAC"/>
    <w:rsid w:val="00421416"/>
    <w:rsid w:val="00422B4D"/>
    <w:rsid w:val="004244B5"/>
    <w:rsid w:val="0042487C"/>
    <w:rsid w:val="00432856"/>
    <w:rsid w:val="00436C9D"/>
    <w:rsid w:val="00436FB3"/>
    <w:rsid w:val="0044210F"/>
    <w:rsid w:val="00467AEC"/>
    <w:rsid w:val="00472C61"/>
    <w:rsid w:val="00475CC4"/>
    <w:rsid w:val="00484323"/>
    <w:rsid w:val="00484A3C"/>
    <w:rsid w:val="00490FFD"/>
    <w:rsid w:val="0049552E"/>
    <w:rsid w:val="004A48DD"/>
    <w:rsid w:val="004D1F0E"/>
    <w:rsid w:val="004E65FB"/>
    <w:rsid w:val="004F7642"/>
    <w:rsid w:val="0052633C"/>
    <w:rsid w:val="005266D2"/>
    <w:rsid w:val="00527ACE"/>
    <w:rsid w:val="00533171"/>
    <w:rsid w:val="00534B1F"/>
    <w:rsid w:val="00534E13"/>
    <w:rsid w:val="005355B8"/>
    <w:rsid w:val="00541C75"/>
    <w:rsid w:val="0054539C"/>
    <w:rsid w:val="00565167"/>
    <w:rsid w:val="00565A0E"/>
    <w:rsid w:val="00567F9D"/>
    <w:rsid w:val="00571E87"/>
    <w:rsid w:val="00572EE1"/>
    <w:rsid w:val="0058006E"/>
    <w:rsid w:val="005956B9"/>
    <w:rsid w:val="005A3AE7"/>
    <w:rsid w:val="005A5C8C"/>
    <w:rsid w:val="005B2729"/>
    <w:rsid w:val="005B4192"/>
    <w:rsid w:val="005D5528"/>
    <w:rsid w:val="005E1676"/>
    <w:rsid w:val="005F024D"/>
    <w:rsid w:val="005F1A64"/>
    <w:rsid w:val="005F2406"/>
    <w:rsid w:val="005F3D79"/>
    <w:rsid w:val="005F6018"/>
    <w:rsid w:val="0060131B"/>
    <w:rsid w:val="0060548D"/>
    <w:rsid w:val="00610A36"/>
    <w:rsid w:val="00617921"/>
    <w:rsid w:val="00621B90"/>
    <w:rsid w:val="00622D18"/>
    <w:rsid w:val="0065085F"/>
    <w:rsid w:val="00660466"/>
    <w:rsid w:val="00663182"/>
    <w:rsid w:val="00671226"/>
    <w:rsid w:val="006730C9"/>
    <w:rsid w:val="00673380"/>
    <w:rsid w:val="006875F1"/>
    <w:rsid w:val="00691E2A"/>
    <w:rsid w:val="00692551"/>
    <w:rsid w:val="006A241A"/>
    <w:rsid w:val="006B2DF3"/>
    <w:rsid w:val="006B6541"/>
    <w:rsid w:val="006C43E5"/>
    <w:rsid w:val="006C5AE6"/>
    <w:rsid w:val="006E1B6F"/>
    <w:rsid w:val="006E594F"/>
    <w:rsid w:val="006E769F"/>
    <w:rsid w:val="006E7F77"/>
    <w:rsid w:val="006F66E9"/>
    <w:rsid w:val="00702DC9"/>
    <w:rsid w:val="00707590"/>
    <w:rsid w:val="007108F2"/>
    <w:rsid w:val="00710996"/>
    <w:rsid w:val="00711C3D"/>
    <w:rsid w:val="00716217"/>
    <w:rsid w:val="007178D0"/>
    <w:rsid w:val="007203E6"/>
    <w:rsid w:val="007209D1"/>
    <w:rsid w:val="0072228C"/>
    <w:rsid w:val="007232BF"/>
    <w:rsid w:val="00724BFD"/>
    <w:rsid w:val="00725A6E"/>
    <w:rsid w:val="0073192E"/>
    <w:rsid w:val="00733702"/>
    <w:rsid w:val="007467DE"/>
    <w:rsid w:val="00750F2A"/>
    <w:rsid w:val="007553A5"/>
    <w:rsid w:val="00762141"/>
    <w:rsid w:val="00773F35"/>
    <w:rsid w:val="0078270F"/>
    <w:rsid w:val="0079150E"/>
    <w:rsid w:val="007950DA"/>
    <w:rsid w:val="00795CB2"/>
    <w:rsid w:val="007A363A"/>
    <w:rsid w:val="007B0E68"/>
    <w:rsid w:val="007B4476"/>
    <w:rsid w:val="007B580A"/>
    <w:rsid w:val="007D4AE8"/>
    <w:rsid w:val="007E073C"/>
    <w:rsid w:val="008002D1"/>
    <w:rsid w:val="0080467E"/>
    <w:rsid w:val="008349F9"/>
    <w:rsid w:val="00837719"/>
    <w:rsid w:val="008401B3"/>
    <w:rsid w:val="008516AB"/>
    <w:rsid w:val="00852DBE"/>
    <w:rsid w:val="0086404F"/>
    <w:rsid w:val="008655F3"/>
    <w:rsid w:val="00865EB7"/>
    <w:rsid w:val="00866B2F"/>
    <w:rsid w:val="0087151E"/>
    <w:rsid w:val="00885F17"/>
    <w:rsid w:val="00885F8B"/>
    <w:rsid w:val="00886707"/>
    <w:rsid w:val="0089432B"/>
    <w:rsid w:val="00897CE4"/>
    <w:rsid w:val="008A59EE"/>
    <w:rsid w:val="008A6DF7"/>
    <w:rsid w:val="008A7495"/>
    <w:rsid w:val="008B205D"/>
    <w:rsid w:val="008B2A76"/>
    <w:rsid w:val="008C7B85"/>
    <w:rsid w:val="008D1C19"/>
    <w:rsid w:val="008D47C2"/>
    <w:rsid w:val="008E1E35"/>
    <w:rsid w:val="008E3BAF"/>
    <w:rsid w:val="008E4753"/>
    <w:rsid w:val="008E5160"/>
    <w:rsid w:val="008F60C6"/>
    <w:rsid w:val="0090090B"/>
    <w:rsid w:val="00901D6F"/>
    <w:rsid w:val="00940D4C"/>
    <w:rsid w:val="00943FC5"/>
    <w:rsid w:val="009443B9"/>
    <w:rsid w:val="009577A2"/>
    <w:rsid w:val="0096166F"/>
    <w:rsid w:val="00965B87"/>
    <w:rsid w:val="00972B30"/>
    <w:rsid w:val="0097393B"/>
    <w:rsid w:val="00992002"/>
    <w:rsid w:val="0099207C"/>
    <w:rsid w:val="0099270C"/>
    <w:rsid w:val="009951D9"/>
    <w:rsid w:val="009955A3"/>
    <w:rsid w:val="00997B57"/>
    <w:rsid w:val="009A0548"/>
    <w:rsid w:val="009A7BE0"/>
    <w:rsid w:val="009C7B3B"/>
    <w:rsid w:val="009D172E"/>
    <w:rsid w:val="009E1299"/>
    <w:rsid w:val="009E1635"/>
    <w:rsid w:val="009E3F3A"/>
    <w:rsid w:val="009E54FB"/>
    <w:rsid w:val="009E551F"/>
    <w:rsid w:val="009E5952"/>
    <w:rsid w:val="009F1196"/>
    <w:rsid w:val="009F3C61"/>
    <w:rsid w:val="00A06878"/>
    <w:rsid w:val="00A131BF"/>
    <w:rsid w:val="00A13E5E"/>
    <w:rsid w:val="00A20858"/>
    <w:rsid w:val="00A263F9"/>
    <w:rsid w:val="00A26585"/>
    <w:rsid w:val="00A323FB"/>
    <w:rsid w:val="00A3590D"/>
    <w:rsid w:val="00A52511"/>
    <w:rsid w:val="00A53503"/>
    <w:rsid w:val="00A61024"/>
    <w:rsid w:val="00A8378C"/>
    <w:rsid w:val="00A86184"/>
    <w:rsid w:val="00A87071"/>
    <w:rsid w:val="00A91633"/>
    <w:rsid w:val="00A919A7"/>
    <w:rsid w:val="00AB008F"/>
    <w:rsid w:val="00AB079E"/>
    <w:rsid w:val="00AB4B3A"/>
    <w:rsid w:val="00AB58E8"/>
    <w:rsid w:val="00AC21CD"/>
    <w:rsid w:val="00AD510B"/>
    <w:rsid w:val="00AD5253"/>
    <w:rsid w:val="00AF1E42"/>
    <w:rsid w:val="00AF3476"/>
    <w:rsid w:val="00B0342F"/>
    <w:rsid w:val="00B06FBC"/>
    <w:rsid w:val="00B10A6D"/>
    <w:rsid w:val="00B13780"/>
    <w:rsid w:val="00B1547C"/>
    <w:rsid w:val="00B22490"/>
    <w:rsid w:val="00B2497E"/>
    <w:rsid w:val="00B30D1F"/>
    <w:rsid w:val="00B3108A"/>
    <w:rsid w:val="00B46A58"/>
    <w:rsid w:val="00B618EE"/>
    <w:rsid w:val="00B62CBC"/>
    <w:rsid w:val="00B64D92"/>
    <w:rsid w:val="00B74DE1"/>
    <w:rsid w:val="00B75C62"/>
    <w:rsid w:val="00B80896"/>
    <w:rsid w:val="00B80C09"/>
    <w:rsid w:val="00B81A1E"/>
    <w:rsid w:val="00B96D13"/>
    <w:rsid w:val="00B97846"/>
    <w:rsid w:val="00BB3713"/>
    <w:rsid w:val="00BB7B5A"/>
    <w:rsid w:val="00BC07EE"/>
    <w:rsid w:val="00BC712C"/>
    <w:rsid w:val="00BC7272"/>
    <w:rsid w:val="00BD0A3F"/>
    <w:rsid w:val="00BD1721"/>
    <w:rsid w:val="00BD669A"/>
    <w:rsid w:val="00BE0248"/>
    <w:rsid w:val="00BE1821"/>
    <w:rsid w:val="00BE6852"/>
    <w:rsid w:val="00BF08B2"/>
    <w:rsid w:val="00BF214C"/>
    <w:rsid w:val="00BF461E"/>
    <w:rsid w:val="00C03A0E"/>
    <w:rsid w:val="00C048CB"/>
    <w:rsid w:val="00C049D3"/>
    <w:rsid w:val="00C07881"/>
    <w:rsid w:val="00C14606"/>
    <w:rsid w:val="00C15579"/>
    <w:rsid w:val="00C22968"/>
    <w:rsid w:val="00C23DBA"/>
    <w:rsid w:val="00C248D0"/>
    <w:rsid w:val="00C31E71"/>
    <w:rsid w:val="00C34817"/>
    <w:rsid w:val="00C37C56"/>
    <w:rsid w:val="00C41BF9"/>
    <w:rsid w:val="00C46C73"/>
    <w:rsid w:val="00C55C53"/>
    <w:rsid w:val="00C5652E"/>
    <w:rsid w:val="00C604BB"/>
    <w:rsid w:val="00C63469"/>
    <w:rsid w:val="00C63847"/>
    <w:rsid w:val="00C7177A"/>
    <w:rsid w:val="00C743B5"/>
    <w:rsid w:val="00C74C28"/>
    <w:rsid w:val="00C837EE"/>
    <w:rsid w:val="00C87836"/>
    <w:rsid w:val="00C93C05"/>
    <w:rsid w:val="00CB17C0"/>
    <w:rsid w:val="00CB744E"/>
    <w:rsid w:val="00CC5300"/>
    <w:rsid w:val="00CD0B84"/>
    <w:rsid w:val="00CD1308"/>
    <w:rsid w:val="00CD2FA2"/>
    <w:rsid w:val="00CD4987"/>
    <w:rsid w:val="00CD4FF4"/>
    <w:rsid w:val="00CD65CC"/>
    <w:rsid w:val="00CE1814"/>
    <w:rsid w:val="00CE6F4C"/>
    <w:rsid w:val="00CF1679"/>
    <w:rsid w:val="00CF640A"/>
    <w:rsid w:val="00CF6BE6"/>
    <w:rsid w:val="00D016C0"/>
    <w:rsid w:val="00D02CE7"/>
    <w:rsid w:val="00D10267"/>
    <w:rsid w:val="00D1481B"/>
    <w:rsid w:val="00D226CB"/>
    <w:rsid w:val="00D2507B"/>
    <w:rsid w:val="00D260E9"/>
    <w:rsid w:val="00D268B9"/>
    <w:rsid w:val="00D278C0"/>
    <w:rsid w:val="00D300B8"/>
    <w:rsid w:val="00D43264"/>
    <w:rsid w:val="00D441B7"/>
    <w:rsid w:val="00D461E0"/>
    <w:rsid w:val="00D55378"/>
    <w:rsid w:val="00D55510"/>
    <w:rsid w:val="00D57D2A"/>
    <w:rsid w:val="00D77454"/>
    <w:rsid w:val="00D809BA"/>
    <w:rsid w:val="00D87295"/>
    <w:rsid w:val="00D92BF4"/>
    <w:rsid w:val="00D945F3"/>
    <w:rsid w:val="00D94672"/>
    <w:rsid w:val="00D9762B"/>
    <w:rsid w:val="00DA085C"/>
    <w:rsid w:val="00DA3C09"/>
    <w:rsid w:val="00DC32A0"/>
    <w:rsid w:val="00DC4177"/>
    <w:rsid w:val="00DC6FAA"/>
    <w:rsid w:val="00DD044D"/>
    <w:rsid w:val="00DD521C"/>
    <w:rsid w:val="00DE14D3"/>
    <w:rsid w:val="00DE15B9"/>
    <w:rsid w:val="00DE1AED"/>
    <w:rsid w:val="00DE6AD4"/>
    <w:rsid w:val="00DF183A"/>
    <w:rsid w:val="00DF3DD1"/>
    <w:rsid w:val="00DF6321"/>
    <w:rsid w:val="00E03CF8"/>
    <w:rsid w:val="00E07E4C"/>
    <w:rsid w:val="00E13AB0"/>
    <w:rsid w:val="00E40AF1"/>
    <w:rsid w:val="00E4170C"/>
    <w:rsid w:val="00E41FB3"/>
    <w:rsid w:val="00E43BCE"/>
    <w:rsid w:val="00E440C9"/>
    <w:rsid w:val="00E446EC"/>
    <w:rsid w:val="00E54E00"/>
    <w:rsid w:val="00E56293"/>
    <w:rsid w:val="00E6073B"/>
    <w:rsid w:val="00E65CF8"/>
    <w:rsid w:val="00E66301"/>
    <w:rsid w:val="00E66317"/>
    <w:rsid w:val="00E70768"/>
    <w:rsid w:val="00E70887"/>
    <w:rsid w:val="00E71880"/>
    <w:rsid w:val="00E804DF"/>
    <w:rsid w:val="00E857AA"/>
    <w:rsid w:val="00E85E82"/>
    <w:rsid w:val="00E867E4"/>
    <w:rsid w:val="00E8690E"/>
    <w:rsid w:val="00E935F6"/>
    <w:rsid w:val="00E95823"/>
    <w:rsid w:val="00E959A8"/>
    <w:rsid w:val="00E95AD0"/>
    <w:rsid w:val="00EA02B8"/>
    <w:rsid w:val="00EA04DE"/>
    <w:rsid w:val="00EA3278"/>
    <w:rsid w:val="00EA4002"/>
    <w:rsid w:val="00EB5001"/>
    <w:rsid w:val="00EB69E5"/>
    <w:rsid w:val="00EC1FED"/>
    <w:rsid w:val="00EC6B73"/>
    <w:rsid w:val="00EC6E63"/>
    <w:rsid w:val="00ED4CF7"/>
    <w:rsid w:val="00ED58D3"/>
    <w:rsid w:val="00ED7944"/>
    <w:rsid w:val="00EE4CA0"/>
    <w:rsid w:val="00EF0840"/>
    <w:rsid w:val="00EF3DDF"/>
    <w:rsid w:val="00EF70A0"/>
    <w:rsid w:val="00EF7E39"/>
    <w:rsid w:val="00F04914"/>
    <w:rsid w:val="00F10CD4"/>
    <w:rsid w:val="00F23A61"/>
    <w:rsid w:val="00F33CF7"/>
    <w:rsid w:val="00F360C2"/>
    <w:rsid w:val="00F445E4"/>
    <w:rsid w:val="00F45F96"/>
    <w:rsid w:val="00F610AA"/>
    <w:rsid w:val="00F6172A"/>
    <w:rsid w:val="00F62285"/>
    <w:rsid w:val="00F62B64"/>
    <w:rsid w:val="00F74433"/>
    <w:rsid w:val="00F86BAC"/>
    <w:rsid w:val="00F91E3B"/>
    <w:rsid w:val="00F92CCF"/>
    <w:rsid w:val="00F97BBB"/>
    <w:rsid w:val="00FA016B"/>
    <w:rsid w:val="00FA59C8"/>
    <w:rsid w:val="00FB13FD"/>
    <w:rsid w:val="00FB4F0E"/>
    <w:rsid w:val="00FB61E5"/>
    <w:rsid w:val="00FB7F28"/>
    <w:rsid w:val="00FC0B42"/>
    <w:rsid w:val="00FC710D"/>
    <w:rsid w:val="00FD5B30"/>
    <w:rsid w:val="00FE1A0F"/>
    <w:rsid w:val="00FE575B"/>
    <w:rsid w:val="00FE66F0"/>
    <w:rsid w:val="00F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088BF3DB"/>
  <w15:docId w15:val="{0B88C3AF-56B2-4A30-9AE9-95208CED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57AA"/>
    <w:pPr>
      <w:spacing w:after="120" w:line="360" w:lineRule="auto"/>
      <w:jc w:val="both"/>
    </w:pPr>
    <w:rPr>
      <w:rFonts w:ascii="Verdana" w:hAnsi="Verdana"/>
      <w:spacing w:val="2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F1679"/>
    <w:pPr>
      <w:keepNext/>
      <w:numPr>
        <w:numId w:val="3"/>
      </w:numPr>
      <w:spacing w:before="120"/>
      <w:ind w:left="567" w:hanging="567"/>
      <w:jc w:val="left"/>
      <w:outlineLvl w:val="0"/>
    </w:pPr>
    <w:rPr>
      <w:rFonts w:cs="Arial"/>
      <w:b/>
      <w:color w:val="4F6228" w:themeColor="accent3" w:themeShade="80"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7A363A"/>
    <w:pPr>
      <w:keepNext/>
      <w:numPr>
        <w:ilvl w:val="1"/>
        <w:numId w:val="3"/>
      </w:numPr>
      <w:tabs>
        <w:tab w:val="left" w:pos="454"/>
      </w:tabs>
      <w:spacing w:before="120" w:after="100"/>
      <w:ind w:left="578" w:hanging="578"/>
      <w:outlineLvl w:val="1"/>
    </w:pPr>
    <w:rPr>
      <w:rFonts w:cs="Arial"/>
      <w:b/>
      <w:color w:val="76923C" w:themeColor="accent3" w:themeShade="BF"/>
      <w:sz w:val="24"/>
      <w:lang w:val="fr-FR"/>
    </w:rPr>
  </w:style>
  <w:style w:type="paragraph" w:styleId="berschrift3">
    <w:name w:val="heading 3"/>
    <w:basedOn w:val="Standard"/>
    <w:next w:val="Standard"/>
    <w:qFormat/>
    <w:rsid w:val="00901D6F"/>
    <w:pPr>
      <w:keepNext/>
      <w:numPr>
        <w:ilvl w:val="2"/>
        <w:numId w:val="3"/>
      </w:numPr>
      <w:tabs>
        <w:tab w:val="left" w:pos="567"/>
      </w:tabs>
      <w:spacing w:before="240"/>
      <w:outlineLvl w:val="2"/>
    </w:pPr>
    <w:rPr>
      <w:b/>
      <w:color w:val="76923C" w:themeColor="accent3" w:themeShade="BF"/>
      <w:szCs w:val="26"/>
      <w:lang w:val="fr-FR"/>
    </w:rPr>
  </w:style>
  <w:style w:type="paragraph" w:styleId="berschrift4">
    <w:name w:val="heading 4"/>
    <w:basedOn w:val="Standard"/>
    <w:next w:val="Standard"/>
    <w:qFormat/>
    <w:rsid w:val="00CA50F3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berschrift5">
    <w:name w:val="heading 5"/>
    <w:basedOn w:val="Standard"/>
    <w:next w:val="Standard"/>
    <w:qFormat/>
    <w:rsid w:val="00CA50F3"/>
    <w:pPr>
      <w:numPr>
        <w:ilvl w:val="4"/>
        <w:numId w:val="3"/>
      </w:numPr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rsid w:val="00CA50F3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A50F3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A50F3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A50F3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A218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6A218F"/>
    <w:pPr>
      <w:tabs>
        <w:tab w:val="center" w:pos="4536"/>
        <w:tab w:val="right" w:pos="9072"/>
      </w:tabs>
    </w:pPr>
  </w:style>
  <w:style w:type="paragraph" w:customStyle="1" w:styleId="Organisation">
    <w:name w:val="Organisation"/>
    <w:rsid w:val="006A218F"/>
    <w:pPr>
      <w:spacing w:line="190" w:lineRule="exact"/>
    </w:pPr>
    <w:rPr>
      <w:rFonts w:ascii="Arial" w:hAnsi="Arial"/>
      <w:spacing w:val="4"/>
      <w:sz w:val="16"/>
      <w:lang w:eastAsia="de-DE"/>
    </w:rPr>
  </w:style>
  <w:style w:type="paragraph" w:customStyle="1" w:styleId="Haupttitel14pt">
    <w:name w:val="Haupttitel_14pt"/>
    <w:rsid w:val="00FB6AA6"/>
    <w:pPr>
      <w:spacing w:before="480" w:after="240"/>
    </w:pPr>
    <w:rPr>
      <w:rFonts w:ascii="Arial" w:hAnsi="Arial"/>
      <w:b/>
      <w:spacing w:val="2"/>
      <w:sz w:val="28"/>
      <w:szCs w:val="48"/>
      <w:lang w:eastAsia="de-DE"/>
    </w:rPr>
  </w:style>
  <w:style w:type="paragraph" w:customStyle="1" w:styleId="Standardkursiv">
    <w:name w:val="Standard_kursiv"/>
    <w:basedOn w:val="Standard"/>
    <w:rsid w:val="006A218F"/>
    <w:pPr>
      <w:tabs>
        <w:tab w:val="left" w:pos="454"/>
        <w:tab w:val="left" w:pos="567"/>
      </w:tabs>
    </w:pPr>
    <w:rPr>
      <w:rFonts w:eastAsia="Times"/>
      <w:i/>
      <w:szCs w:val="20"/>
      <w:lang w:val="fr-FR"/>
    </w:rPr>
  </w:style>
  <w:style w:type="paragraph" w:customStyle="1" w:styleId="Aufzhlung1">
    <w:name w:val="Aufzählung 1"/>
    <w:basedOn w:val="Standard"/>
    <w:rsid w:val="006A218F"/>
    <w:pPr>
      <w:numPr>
        <w:numId w:val="2"/>
      </w:numPr>
      <w:tabs>
        <w:tab w:val="clear" w:pos="454"/>
      </w:tabs>
    </w:pPr>
    <w:rPr>
      <w:rFonts w:eastAsia="Times"/>
      <w:szCs w:val="20"/>
      <w:lang w:val="it-IT"/>
    </w:rPr>
  </w:style>
  <w:style w:type="paragraph" w:customStyle="1" w:styleId="Aufzhlung2">
    <w:name w:val="Aufzählung 2"/>
    <w:rsid w:val="006A218F"/>
    <w:pPr>
      <w:numPr>
        <w:numId w:val="1"/>
      </w:numPr>
    </w:pPr>
    <w:rPr>
      <w:rFonts w:ascii="Arial" w:eastAsia="Times" w:hAnsi="Arial"/>
      <w:spacing w:val="2"/>
      <w:lang w:val="it-IT" w:eastAsia="de-DE"/>
    </w:rPr>
  </w:style>
  <w:style w:type="paragraph" w:styleId="Verzeichnis1">
    <w:name w:val="toc 1"/>
    <w:basedOn w:val="Standard"/>
    <w:next w:val="Standard"/>
    <w:autoRedefine/>
    <w:uiPriority w:val="39"/>
    <w:rsid w:val="00D278C0"/>
    <w:pPr>
      <w:tabs>
        <w:tab w:val="left" w:pos="567"/>
        <w:tab w:val="right" w:leader="dot" w:pos="9656"/>
      </w:tabs>
      <w:spacing w:before="120" w:line="240" w:lineRule="auto"/>
    </w:pPr>
    <w:rPr>
      <w:b/>
    </w:rPr>
  </w:style>
  <w:style w:type="paragraph" w:styleId="Verzeichnis2">
    <w:name w:val="toc 2"/>
    <w:basedOn w:val="Standard"/>
    <w:next w:val="Standard"/>
    <w:uiPriority w:val="39"/>
    <w:rsid w:val="00CD2FA2"/>
    <w:pPr>
      <w:tabs>
        <w:tab w:val="left" w:pos="680"/>
        <w:tab w:val="right" w:leader="dot" w:pos="9656"/>
      </w:tabs>
      <w:spacing w:after="0" w:line="240" w:lineRule="auto"/>
      <w:ind w:left="113"/>
    </w:pPr>
  </w:style>
  <w:style w:type="paragraph" w:styleId="Verzeichnis3">
    <w:name w:val="toc 3"/>
    <w:basedOn w:val="Standard"/>
    <w:next w:val="Standard"/>
    <w:uiPriority w:val="39"/>
    <w:rsid w:val="00D278C0"/>
    <w:pPr>
      <w:tabs>
        <w:tab w:val="left" w:pos="1134"/>
        <w:tab w:val="right" w:leader="dot" w:pos="9656"/>
      </w:tabs>
      <w:ind w:left="284"/>
    </w:pPr>
  </w:style>
  <w:style w:type="character" w:styleId="Hyperlink">
    <w:name w:val="Hyperlink"/>
    <w:basedOn w:val="Absatz-Standardschriftart"/>
    <w:uiPriority w:val="99"/>
    <w:rsid w:val="0032602C"/>
    <w:rPr>
      <w:color w:val="0000FF"/>
      <w:u w:val="single"/>
    </w:rPr>
  </w:style>
  <w:style w:type="paragraph" w:customStyle="1" w:styleId="StandardohneAbsatz">
    <w:name w:val="Standard ohne Absatz"/>
    <w:basedOn w:val="Standard"/>
    <w:rsid w:val="00172071"/>
    <w:rPr>
      <w:lang w:val="fr-FR"/>
    </w:rPr>
  </w:style>
  <w:style w:type="paragraph" w:customStyle="1" w:styleId="StandardFett">
    <w:name w:val="Standard Fett"/>
    <w:basedOn w:val="Standard"/>
    <w:rsid w:val="00AE1051"/>
    <w:rPr>
      <w:b/>
    </w:rPr>
  </w:style>
  <w:style w:type="table" w:styleId="Tabellenraster">
    <w:name w:val="Table Grid"/>
    <w:basedOn w:val="NormaleTabelle"/>
    <w:uiPriority w:val="59"/>
    <w:rsid w:val="00172071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upttitel12pt">
    <w:name w:val="Haupttitel_12pt"/>
    <w:basedOn w:val="Haupttitel14pt"/>
    <w:rsid w:val="00E7223A"/>
    <w:pPr>
      <w:spacing w:before="360" w:after="120"/>
    </w:pPr>
    <w:rPr>
      <w:rFonts w:cs="Arial"/>
      <w:sz w:val="24"/>
    </w:rPr>
  </w:style>
  <w:style w:type="paragraph" w:customStyle="1" w:styleId="nHFHiddentext">
    <w:name w:val="nHF_Hiddentext"/>
    <w:basedOn w:val="Standard"/>
    <w:next w:val="Standard"/>
    <w:rsid w:val="009F0165"/>
    <w:pPr>
      <w:spacing w:line="260" w:lineRule="atLeast"/>
    </w:pPr>
    <w:rPr>
      <w:rFonts w:ascii="Trebuchet MS" w:hAnsi="Trebuchet MS"/>
      <w:vanish/>
      <w:color w:val="0000FF"/>
      <w:spacing w:val="0"/>
      <w:sz w:val="18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F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F4C"/>
    <w:rPr>
      <w:rFonts w:ascii="Tahoma" w:hAnsi="Tahoma" w:cs="Tahoma"/>
      <w:spacing w:val="2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E6F4C"/>
    <w:rPr>
      <w:color w:val="808080"/>
    </w:rPr>
  </w:style>
  <w:style w:type="paragraph" w:styleId="Listenabsatz">
    <w:name w:val="List Paragraph"/>
    <w:basedOn w:val="Standard"/>
    <w:uiPriority w:val="34"/>
    <w:qFormat/>
    <w:rsid w:val="00E708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C6B73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6B73"/>
    <w:rPr>
      <w:rFonts w:ascii="Arial" w:hAnsi="Arial"/>
      <w:spacing w:val="2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C6B73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30D1F"/>
    <w:rPr>
      <w:rFonts w:ascii="Arial" w:hAnsi="Arial"/>
      <w:spacing w:val="2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7178D0"/>
    <w:rPr>
      <w:rFonts w:ascii="Arial" w:hAnsi="Arial"/>
      <w:spacing w:val="2"/>
      <w:szCs w:val="24"/>
      <w:lang w:eastAsia="de-DE"/>
    </w:rPr>
  </w:style>
  <w:style w:type="paragraph" w:styleId="KeinLeerraum">
    <w:name w:val="No Spacing"/>
    <w:uiPriority w:val="1"/>
    <w:qFormat/>
    <w:rsid w:val="00F86BA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314551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D4987"/>
    <w:pPr>
      <w:jc w:val="left"/>
    </w:pPr>
    <w:rPr>
      <w:b/>
      <w:bCs/>
      <w:sz w:val="18"/>
      <w:szCs w:val="20"/>
    </w:rPr>
  </w:style>
  <w:style w:type="paragraph" w:styleId="StandardWeb">
    <w:name w:val="Normal (Web)"/>
    <w:basedOn w:val="Standard"/>
    <w:uiPriority w:val="99"/>
    <w:unhideWhenUsed/>
    <w:rsid w:val="00E4170C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lang w:eastAsia="de-CH"/>
    </w:rPr>
  </w:style>
  <w:style w:type="character" w:customStyle="1" w:styleId="text">
    <w:name w:val="text"/>
    <w:rsid w:val="00E6073B"/>
  </w:style>
  <w:style w:type="character" w:customStyle="1" w:styleId="berschrift1Zchn">
    <w:name w:val="Überschrift 1 Zchn"/>
    <w:basedOn w:val="Absatz-Standardschriftart"/>
    <w:link w:val="berschrift1"/>
    <w:uiPriority w:val="9"/>
    <w:rsid w:val="00CF1679"/>
    <w:rPr>
      <w:rFonts w:ascii="Verdana" w:hAnsi="Verdana" w:cs="Arial"/>
      <w:b/>
      <w:color w:val="4F6228" w:themeColor="accent3" w:themeShade="80"/>
      <w:spacing w:val="2"/>
      <w:kern w:val="32"/>
      <w:sz w:val="28"/>
      <w:szCs w:val="32"/>
      <w:lang w:eastAsia="de-DE"/>
    </w:rPr>
  </w:style>
  <w:style w:type="paragraph" w:customStyle="1" w:styleId="Programmcode">
    <w:name w:val="Programmcode"/>
    <w:basedOn w:val="Standard"/>
    <w:qFormat/>
    <w:rsid w:val="00725A6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left" w:pos="567"/>
        <w:tab w:val="left" w:pos="1134"/>
        <w:tab w:val="left" w:pos="1701"/>
        <w:tab w:val="left" w:pos="2268"/>
      </w:tabs>
      <w:spacing w:after="0"/>
    </w:pPr>
    <w:rPr>
      <w:rFonts w:ascii="Courier New" w:hAnsi="Courier New" w:cs="Arial"/>
    </w:rPr>
  </w:style>
  <w:style w:type="paragraph" w:customStyle="1" w:styleId="berschrift1ohneNummerierung">
    <w:name w:val="Überschrift1 ohne Nummerierung"/>
    <w:basedOn w:val="berschrift1"/>
    <w:next w:val="Standard"/>
    <w:qFormat/>
    <w:rsid w:val="000205A9"/>
    <w:pPr>
      <w:numPr>
        <w:numId w:val="0"/>
      </w:numPr>
      <w:tabs>
        <w:tab w:val="left" w:pos="8505"/>
      </w:tabs>
      <w:spacing w:before="0"/>
      <w:outlineLvl w:val="9"/>
    </w:pPr>
  </w:style>
  <w:style w:type="paragraph" w:styleId="Literaturverzeichnis">
    <w:name w:val="Bibliography"/>
    <w:basedOn w:val="Standard"/>
    <w:next w:val="Standard"/>
    <w:uiPriority w:val="37"/>
    <w:unhideWhenUsed/>
    <w:rsid w:val="00252DAB"/>
  </w:style>
  <w:style w:type="table" w:styleId="Gitternetztabelle1hellAkzent3">
    <w:name w:val="Grid Table 1 Light Accent 3"/>
    <w:basedOn w:val="NormaleTabelle"/>
    <w:uiPriority w:val="46"/>
    <w:rsid w:val="00227FF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227F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3">
    <w:name w:val="List Table 4 Accent 3"/>
    <w:basedOn w:val="NormaleTabelle"/>
    <w:uiPriority w:val="49"/>
    <w:rsid w:val="00227F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227F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3Akzent3">
    <w:name w:val="Grid Table 3 Accent 3"/>
    <w:basedOn w:val="NormaleTabelle"/>
    <w:uiPriority w:val="48"/>
    <w:rsid w:val="00227F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Listentabelle3Akzent3">
    <w:name w:val="List Table 3 Accent 3"/>
    <w:basedOn w:val="NormaleTabelle"/>
    <w:uiPriority w:val="48"/>
    <w:rsid w:val="00227FF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227FFC"/>
    <w:pPr>
      <w:spacing w:after="0"/>
    </w:pPr>
  </w:style>
  <w:style w:type="paragraph" w:customStyle="1" w:styleId="berschrift2ohneGliederung">
    <w:name w:val="Überschrift 2 ohne Gliederung"/>
    <w:basedOn w:val="Standard"/>
    <w:qFormat/>
    <w:rsid w:val="00E440C9"/>
    <w:rPr>
      <w:b/>
      <w:color w:val="76923C" w:themeColor="accent3" w:themeShade="BF"/>
      <w:sz w:val="24"/>
    </w:rPr>
  </w:style>
  <w:style w:type="paragraph" w:customStyle="1" w:styleId="berschrift3ohneNummerierung">
    <w:name w:val="Überschrift 3 ohne Nummerierung"/>
    <w:basedOn w:val="Standard"/>
    <w:qFormat/>
    <w:rsid w:val="00901D6F"/>
    <w:rPr>
      <w:rFonts w:cs="Arial"/>
      <w:b/>
      <w:color w:val="76923C" w:themeColor="accent3" w:themeShade="BF"/>
    </w:rPr>
  </w:style>
  <w:style w:type="paragraph" w:styleId="Aufzhlungszeichen">
    <w:name w:val="List Bullet"/>
    <w:qFormat/>
    <w:rsid w:val="00AD510B"/>
    <w:pPr>
      <w:numPr>
        <w:numId w:val="28"/>
      </w:numPr>
      <w:tabs>
        <w:tab w:val="left" w:pos="170"/>
      </w:tabs>
      <w:spacing w:before="60" w:after="60"/>
      <w:ind w:left="170" w:hanging="170"/>
    </w:pPr>
    <w:rPr>
      <w:rFonts w:ascii="Arial" w:eastAsiaTheme="minorHAnsi" w:hAnsi="Arial"/>
      <w:sz w:val="18"/>
      <w:szCs w:val="18"/>
      <w:lang w:eastAsia="en-US"/>
    </w:rPr>
  </w:style>
  <w:style w:type="paragraph" w:styleId="Textkrper">
    <w:name w:val="Body Text"/>
    <w:basedOn w:val="Standard"/>
    <w:link w:val="TextkrperZchn"/>
    <w:uiPriority w:val="99"/>
    <w:unhideWhenUsed/>
    <w:rsid w:val="00254D35"/>
    <w:pPr>
      <w:spacing w:before="100" w:line="276" w:lineRule="auto"/>
    </w:pPr>
    <w:rPr>
      <w:rFonts w:ascii="Century Gothic" w:eastAsiaTheme="minorEastAsia" w:hAnsi="Century Gothic" w:cstheme="minorBidi"/>
      <w:color w:val="191B17"/>
      <w:spacing w:val="0"/>
      <w:szCs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54D35"/>
    <w:rPr>
      <w:rFonts w:ascii="Century Gothic" w:eastAsiaTheme="minorEastAsia" w:hAnsi="Century Gothic" w:cstheme="minorBidi"/>
      <w:color w:val="191B17"/>
      <w:sz w:val="22"/>
      <w:lang w:eastAsia="en-US"/>
    </w:rPr>
  </w:style>
  <w:style w:type="character" w:customStyle="1" w:styleId="DateipfadeZchn">
    <w:name w:val="Dateipfade Zchn"/>
    <w:basedOn w:val="Absatz-Standardschriftart"/>
    <w:link w:val="Dateipfade"/>
    <w:locked/>
    <w:rsid w:val="00254D35"/>
    <w:rPr>
      <w:rFonts w:ascii="Century Gothic" w:eastAsiaTheme="minorHAnsi" w:hAnsi="Century Gothic"/>
      <w:b/>
      <w:color w:val="5D1741"/>
      <w:sz w:val="22"/>
      <w:szCs w:val="22"/>
    </w:rPr>
  </w:style>
  <w:style w:type="paragraph" w:customStyle="1" w:styleId="Dateipfade">
    <w:name w:val="Dateipfade"/>
    <w:basedOn w:val="Standard"/>
    <w:next w:val="Standard"/>
    <w:link w:val="DateipfadeZchn"/>
    <w:qFormat/>
    <w:rsid w:val="00254D35"/>
    <w:pPr>
      <w:spacing w:before="100" w:after="200" w:line="40" w:lineRule="atLeast"/>
    </w:pPr>
    <w:rPr>
      <w:rFonts w:ascii="Century Gothic" w:eastAsiaTheme="minorHAnsi" w:hAnsi="Century Gothic"/>
      <w:b/>
      <w:color w:val="5D1741"/>
      <w:spacing w:val="0"/>
      <w:szCs w:val="2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897CE4"/>
    <w:rPr>
      <w:rFonts w:ascii="Verdana" w:hAnsi="Verdana" w:cs="Arial"/>
      <w:b/>
      <w:color w:val="76923C" w:themeColor="accent3" w:themeShade="BF"/>
      <w:spacing w:val="2"/>
      <w:sz w:val="24"/>
      <w:szCs w:val="24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8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6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1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4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7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9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66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03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35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7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github.com/MarioMarrazza/PacManGrand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2-WISS\Modul_Journal_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Lam16</b:Tag>
    <b:SourceType>Book</b:SourceType>
    <b:Guid>{C4656D8E-4B17-4775-BA58-9C58F752850F}</b:Guid>
    <b:Author>
      <b:Author>
        <b:NameList>
          <b:Person>
            <b:Last>Lambert</b:Last>
            <b:First>Joan</b:First>
          </b:Person>
          <b:Person>
            <b:Last>Frye</b:Last>
            <b:First>Curtis</b:First>
          </b:Person>
        </b:NameList>
      </b:Author>
    </b:Author>
    <b:Title>Microsoft Office 2016</b:Title>
    <b:Year>2016</b:Year>
    <b:City>Heidelberg</b:City>
    <b:Publisher>dpunkt.verlag GmbH</b:Publisher>
    <b:RefOrder>1</b:RefOrder>
  </b:Source>
  <b:Source>
    <b:Tag>ICTNA</b:Tag>
    <b:SourceType>InternetSite</b:SourceType>
    <b:Guid>{FA19363B-1326-4665-880E-0B8B079F6819}</b:Guid>
    <b:Title>ICT-Berufsbildung Schweiz</b:Title>
    <b:Year>ohne Datum</b:Year>
    <b:URL>https://www.ict-berufsbildung.ch</b:URL>
    <b:YearAccessed>2018</b:YearAccessed>
    <b:MonthAccessed>08</b:MonthAccessed>
    <b:DayAccessed>27</b:DayAccessed>
    <b:RefOrder>2</b:RefOrder>
  </b:Source>
</b:Sources>
</file>

<file path=customXml/itemProps1.xml><?xml version="1.0" encoding="utf-8"?>
<ds:datastoreItem xmlns:ds="http://schemas.openxmlformats.org/officeDocument/2006/customXml" ds:itemID="{CF4E5A64-A749-4B79-8D0E-AD6938D8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Modul_Journal_Vorlage.dotx</Template>
  <TotalTime>0</TotalTime>
  <Pages>20</Pages>
  <Words>2225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>Dimando AG</Company>
  <LinksUpToDate>false</LinksUpToDate>
  <CharactersWithSpaces>16211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>Thema</dc:subject>
  <dc:creator>Marrazza Mario</dc:creator>
  <cp:lastModifiedBy>IFZ-826-003 Mario MarrazzaMario Marrazza</cp:lastModifiedBy>
  <cp:revision>62</cp:revision>
  <cp:lastPrinted>2017-02-27T12:27:00Z</cp:lastPrinted>
  <dcterms:created xsi:type="dcterms:W3CDTF">2019-12-16T17:22:00Z</dcterms:created>
  <dcterms:modified xsi:type="dcterms:W3CDTF">2019-12-17T18:56:00Z</dcterms:modified>
</cp:coreProperties>
</file>