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9666"/>
      </w:tblGrid>
      <w:tr w:rsidR="00C048CB" w:rsidRPr="009443B9" w:rsidTr="0060131B">
        <w:trPr>
          <w:trHeight w:val="998"/>
        </w:trPr>
        <w:tc>
          <w:tcPr>
            <w:tcW w:w="9806" w:type="dxa"/>
            <w:tcBorders>
              <w:bottom w:val="single" w:sz="4" w:space="0" w:color="auto"/>
            </w:tcBorders>
            <w:vAlign w:val="bottom"/>
          </w:tcPr>
          <w:p w:rsidR="00C048CB" w:rsidRPr="009443B9" w:rsidRDefault="003D588F" w:rsidP="005F1A64">
            <w:pPr>
              <w:pStyle w:val="berschrift1ohneNummerierung"/>
            </w:pPr>
            <w:r w:rsidRPr="000205A9">
              <w:t>M</w:t>
            </w:r>
            <w:r w:rsidR="008401B3">
              <w:t>226</w:t>
            </w:r>
            <w:r w:rsidR="00C41BF9">
              <w:t>b</w:t>
            </w:r>
            <w:r w:rsidR="001C5778">
              <w:t xml:space="preserve"> - </w:t>
            </w:r>
          </w:p>
        </w:tc>
      </w:tr>
      <w:tr w:rsidR="00C048CB" w:rsidRPr="009443B9">
        <w:tc>
          <w:tcPr>
            <w:tcW w:w="9806" w:type="dxa"/>
            <w:tcBorders>
              <w:top w:val="single" w:sz="4" w:space="0" w:color="auto"/>
            </w:tcBorders>
            <w:vAlign w:val="bottom"/>
          </w:tcPr>
          <w:p w:rsidR="00C049D3" w:rsidRPr="009443B9" w:rsidRDefault="001A672E" w:rsidP="008401B3">
            <w:pPr>
              <w:rPr>
                <w:rFonts w:cs="Arial"/>
              </w:rPr>
            </w:pPr>
            <w:r>
              <w:rPr>
                <w:rFonts w:cs="Arial"/>
                <w:color w:val="76923C" w:themeColor="accent3" w:themeShade="BF"/>
                <w:sz w:val="28"/>
              </w:rPr>
              <w:t>Projekt - PacManGrande</w:t>
            </w:r>
          </w:p>
        </w:tc>
      </w:tr>
      <w:tr w:rsidR="00C048CB" w:rsidRPr="009443B9" w:rsidTr="00571E87">
        <w:trPr>
          <w:trHeight w:val="4674"/>
        </w:trPr>
        <w:tc>
          <w:tcPr>
            <w:tcW w:w="9806" w:type="dxa"/>
            <w:vAlign w:val="bottom"/>
          </w:tcPr>
          <w:p w:rsidR="000205A9" w:rsidRDefault="000205A9" w:rsidP="009443B9">
            <w:pPr>
              <w:rPr>
                <w:rFonts w:cs="Arial"/>
              </w:rPr>
            </w:pPr>
          </w:p>
          <w:p w:rsidR="00A323FB" w:rsidRDefault="00B22490" w:rsidP="00A323FB">
            <w:pPr>
              <w:pStyle w:val="Verzeichnis3"/>
              <w:keepNext/>
              <w:ind w:left="0"/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5818022" cy="3871389"/>
                  <wp:effectExtent l="0" t="0" r="0" b="0"/>
                  <wp:docPr id="2" name="Grafik 2" descr="Bildergebnis für Pac-Ma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ldergebnis für Pac-Ma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3585" cy="3881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32BF" w:rsidRPr="009443B9" w:rsidRDefault="00A323FB" w:rsidP="00A323FB">
            <w:pPr>
              <w:pStyle w:val="Beschriftung"/>
              <w:jc w:val="both"/>
            </w:pPr>
            <w:r>
              <w:t xml:space="preserve">Abbildung </w:t>
            </w:r>
            <w:fldSimple w:instr=" SEQ Abbildung \* ARABIC ">
              <w:r>
                <w:rPr>
                  <w:noProof/>
                </w:rPr>
                <w:t>1</w:t>
              </w:r>
            </w:fldSimple>
            <w:r>
              <w:t xml:space="preserve">: Titelbild - Quelle: </w:t>
            </w:r>
            <w:r w:rsidRPr="009C37AC">
              <w:t>https://www.mentalfloss.com/article/90920/10-fast-facts-about-pac-man</w:t>
            </w:r>
          </w:p>
          <w:p w:rsidR="00565167" w:rsidRPr="009443B9" w:rsidRDefault="00565167" w:rsidP="009443B9">
            <w:pPr>
              <w:rPr>
                <w:rFonts w:cs="Arial"/>
              </w:rPr>
            </w:pPr>
          </w:p>
        </w:tc>
      </w:tr>
      <w:tr w:rsidR="00C048CB" w:rsidRPr="009443B9" w:rsidTr="00762141">
        <w:trPr>
          <w:trHeight w:val="3819"/>
        </w:trPr>
        <w:tc>
          <w:tcPr>
            <w:tcW w:w="9806" w:type="dxa"/>
            <w:vAlign w:val="bottom"/>
          </w:tcPr>
          <w:p w:rsidR="00762141" w:rsidRPr="009E551F" w:rsidRDefault="00762141" w:rsidP="009E551F">
            <w:pPr>
              <w:rPr>
                <w:b/>
                <w:sz w:val="28"/>
              </w:rPr>
            </w:pPr>
            <w:r w:rsidRPr="009E551F">
              <w:rPr>
                <w:b/>
                <w:sz w:val="28"/>
              </w:rPr>
              <w:t>Dokumentattribute</w:t>
            </w:r>
          </w:p>
          <w:tbl>
            <w:tblPr>
              <w:tblW w:w="9559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633"/>
              <w:gridCol w:w="3325"/>
              <w:gridCol w:w="1802"/>
              <w:gridCol w:w="2799"/>
            </w:tblGrid>
            <w:tr w:rsidR="00762141" w:rsidRPr="009443B9" w:rsidTr="0097393B">
              <w:tc>
                <w:tcPr>
                  <w:tcW w:w="1650" w:type="dxa"/>
                  <w:vAlign w:val="center"/>
                </w:tcPr>
                <w:p w:rsidR="00762141" w:rsidRPr="009443B9" w:rsidRDefault="00762141" w:rsidP="009443B9">
                  <w:pPr>
                    <w:pStyle w:val="StandardFett"/>
                    <w:rPr>
                      <w:rFonts w:cs="Arial"/>
                    </w:rPr>
                  </w:pPr>
                  <w:r w:rsidRPr="009443B9">
                    <w:rPr>
                      <w:rFonts w:cs="Arial"/>
                    </w:rPr>
                    <w:t>Autor</w:t>
                  </w:r>
                </w:p>
              </w:tc>
              <w:tc>
                <w:tcPr>
                  <w:tcW w:w="3348" w:type="dxa"/>
                  <w:vAlign w:val="center"/>
                </w:tcPr>
                <w:p w:rsidR="00762141" w:rsidRPr="009443B9" w:rsidRDefault="00762141" w:rsidP="009443B9">
                  <w:pPr>
                    <w:rPr>
                      <w:rFonts w:cs="Arial"/>
                    </w:rPr>
                  </w:pPr>
                  <w:r w:rsidRPr="009443B9">
                    <w:rPr>
                      <w:rFonts w:cs="Arial"/>
                    </w:rPr>
                    <w:fldChar w:fldCharType="begin"/>
                  </w:r>
                  <w:r w:rsidRPr="009443B9">
                    <w:rPr>
                      <w:rFonts w:cs="Arial"/>
                    </w:rPr>
                    <w:instrText xml:space="preserve"> AUTHOR   \* MERGEFORMAT </w:instrText>
                  </w:r>
                  <w:r w:rsidRPr="009443B9">
                    <w:rPr>
                      <w:rFonts w:cs="Arial"/>
                    </w:rPr>
                    <w:fldChar w:fldCharType="separate"/>
                  </w:r>
                  <w:r w:rsidR="005F1A64">
                    <w:rPr>
                      <w:rFonts w:cs="Arial"/>
                      <w:noProof/>
                    </w:rPr>
                    <w:t>Marrazza Mario</w:t>
                  </w:r>
                  <w:r w:rsidRPr="009443B9">
                    <w:rPr>
                      <w:rFonts w:cs="Arial"/>
                    </w:rPr>
                    <w:fldChar w:fldCharType="end"/>
                  </w:r>
                </w:p>
              </w:tc>
              <w:tc>
                <w:tcPr>
                  <w:tcW w:w="1701" w:type="dxa"/>
                  <w:vAlign w:val="center"/>
                </w:tcPr>
                <w:p w:rsidR="00762141" w:rsidRPr="009443B9" w:rsidRDefault="00691E2A" w:rsidP="009443B9">
                  <w:pPr>
                    <w:pStyle w:val="StandardFett"/>
                    <w:rPr>
                      <w:rFonts w:cs="Arial"/>
                    </w:rPr>
                  </w:pPr>
                  <w:r w:rsidRPr="009443B9">
                    <w:rPr>
                      <w:rFonts w:cs="Arial"/>
                    </w:rPr>
                    <w:t>Adresse</w:t>
                  </w:r>
                </w:p>
              </w:tc>
              <w:tc>
                <w:tcPr>
                  <w:tcW w:w="2860" w:type="dxa"/>
                  <w:vAlign w:val="center"/>
                </w:tcPr>
                <w:p w:rsidR="00762141" w:rsidRPr="009443B9" w:rsidRDefault="006B6541" w:rsidP="009443B9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lang w:val="de-DE"/>
                    </w:rPr>
                    <w:t>Teufenerstrasse 41</w:t>
                  </w:r>
                </w:p>
              </w:tc>
            </w:tr>
            <w:tr w:rsidR="00691E2A" w:rsidRPr="009443B9" w:rsidTr="0097393B">
              <w:tc>
                <w:tcPr>
                  <w:tcW w:w="1650" w:type="dxa"/>
                  <w:vAlign w:val="center"/>
                </w:tcPr>
                <w:p w:rsidR="00691E2A" w:rsidRPr="009443B9" w:rsidRDefault="00691E2A" w:rsidP="009443B9">
                  <w:pPr>
                    <w:pStyle w:val="StandardFett"/>
                    <w:rPr>
                      <w:rFonts w:cs="Arial"/>
                    </w:rPr>
                  </w:pPr>
                  <w:r w:rsidRPr="009443B9">
                    <w:rPr>
                      <w:rFonts w:cs="Arial"/>
                    </w:rPr>
                    <w:t>Klasse</w:t>
                  </w:r>
                </w:p>
              </w:tc>
              <w:tc>
                <w:tcPr>
                  <w:tcW w:w="3348" w:type="dxa"/>
                  <w:vAlign w:val="center"/>
                </w:tcPr>
                <w:p w:rsidR="00691E2A" w:rsidRPr="009443B9" w:rsidRDefault="00691E2A" w:rsidP="009443B9">
                  <w:pPr>
                    <w:rPr>
                      <w:rFonts w:cs="Arial"/>
                    </w:rPr>
                  </w:pPr>
                  <w:r w:rsidRPr="009443B9">
                    <w:rPr>
                      <w:rFonts w:cs="Arial"/>
                    </w:rPr>
                    <w:t>IFZ-826</w:t>
                  </w:r>
                  <w:r w:rsidR="003D588F">
                    <w:rPr>
                      <w:rFonts w:cs="Arial"/>
                    </w:rPr>
                    <w:t>-003</w:t>
                  </w:r>
                  <w:r w:rsidR="008401B3">
                    <w:rPr>
                      <w:rFonts w:cs="Arial"/>
                    </w:rPr>
                    <w:t>a</w:t>
                  </w:r>
                </w:p>
              </w:tc>
              <w:tc>
                <w:tcPr>
                  <w:tcW w:w="1701" w:type="dxa"/>
                  <w:vAlign w:val="center"/>
                </w:tcPr>
                <w:p w:rsidR="00691E2A" w:rsidRPr="009443B9" w:rsidRDefault="009E5952" w:rsidP="009443B9">
                  <w:pPr>
                    <w:pStyle w:val="StandardFet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Dozent</w:t>
                  </w:r>
                </w:p>
              </w:tc>
              <w:tc>
                <w:tcPr>
                  <w:tcW w:w="2860" w:type="dxa"/>
                  <w:vAlign w:val="center"/>
                </w:tcPr>
                <w:p w:rsidR="00691E2A" w:rsidRPr="00BD0A3F" w:rsidRDefault="008401B3" w:rsidP="009443B9">
                  <w:pPr>
                    <w:rPr>
                      <w:rFonts w:cs="Arial"/>
                      <w:lang w:val="de-DE"/>
                    </w:rPr>
                  </w:pPr>
                  <w:r>
                    <w:rPr>
                      <w:rFonts w:cs="Arial"/>
                      <w:lang w:val="de-DE"/>
                    </w:rPr>
                    <w:t>Sven Schirmer</w:t>
                  </w:r>
                </w:p>
              </w:tc>
            </w:tr>
            <w:tr w:rsidR="00762141" w:rsidRPr="009443B9" w:rsidTr="0097393B">
              <w:tc>
                <w:tcPr>
                  <w:tcW w:w="1650" w:type="dxa"/>
                  <w:vAlign w:val="center"/>
                </w:tcPr>
                <w:p w:rsidR="00762141" w:rsidRPr="009443B9" w:rsidRDefault="00762141" w:rsidP="009443B9">
                  <w:pPr>
                    <w:pStyle w:val="StandardFett"/>
                    <w:rPr>
                      <w:rFonts w:cs="Arial"/>
                    </w:rPr>
                  </w:pPr>
                  <w:r w:rsidRPr="009443B9">
                    <w:rPr>
                      <w:rFonts w:cs="Arial"/>
                    </w:rPr>
                    <w:t>Dateiname</w:t>
                  </w:r>
                </w:p>
              </w:tc>
              <w:tc>
                <w:tcPr>
                  <w:tcW w:w="3348" w:type="dxa"/>
                  <w:vAlign w:val="center"/>
                </w:tcPr>
                <w:p w:rsidR="00762141" w:rsidRPr="008401B3" w:rsidRDefault="00565167" w:rsidP="009443B9">
                  <w:pPr>
                    <w:rPr>
                      <w:rFonts w:cs="Arial"/>
                      <w:lang w:val="en-AU"/>
                    </w:rPr>
                  </w:pPr>
                  <w:r w:rsidRPr="009443B9">
                    <w:rPr>
                      <w:rFonts w:cs="Arial"/>
                    </w:rPr>
                    <w:fldChar w:fldCharType="begin"/>
                  </w:r>
                  <w:r w:rsidRPr="008401B3">
                    <w:rPr>
                      <w:rFonts w:cs="Arial"/>
                      <w:lang w:val="en-AU"/>
                    </w:rPr>
                    <w:instrText xml:space="preserve"> FILENAME   \* MERGEFORMAT </w:instrText>
                  </w:r>
                  <w:r w:rsidRPr="009443B9">
                    <w:rPr>
                      <w:rFonts w:cs="Arial"/>
                    </w:rPr>
                    <w:fldChar w:fldCharType="separate"/>
                  </w:r>
                  <w:r w:rsidR="005F024D">
                    <w:rPr>
                      <w:rFonts w:cs="Arial"/>
                      <w:noProof/>
                      <w:lang w:val="en-AU"/>
                    </w:rPr>
                    <w:t>M226b_IFZ-826-003_Marrazza_Mario.docx</w:t>
                  </w:r>
                  <w:r w:rsidRPr="009443B9">
                    <w:rPr>
                      <w:rFonts w:cs="Arial"/>
                    </w:rPr>
                    <w:fldChar w:fldCharType="end"/>
                  </w:r>
                </w:p>
              </w:tc>
              <w:tc>
                <w:tcPr>
                  <w:tcW w:w="1701" w:type="dxa"/>
                  <w:vAlign w:val="center"/>
                </w:tcPr>
                <w:p w:rsidR="00762141" w:rsidRPr="009443B9" w:rsidRDefault="0097393B" w:rsidP="0097393B">
                  <w:pPr>
                    <w:pStyle w:val="StandardFet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Modulnummer</w:t>
                  </w:r>
                </w:p>
              </w:tc>
              <w:tc>
                <w:tcPr>
                  <w:tcW w:w="2860" w:type="dxa"/>
                  <w:vAlign w:val="center"/>
                </w:tcPr>
                <w:p w:rsidR="00762141" w:rsidRPr="009443B9" w:rsidRDefault="008401B3" w:rsidP="0097393B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 M226</w:t>
                  </w:r>
                  <w:r w:rsidR="00C604BB">
                    <w:rPr>
                      <w:rFonts w:cs="Arial"/>
                    </w:rPr>
                    <w:t>b</w:t>
                  </w:r>
                </w:p>
              </w:tc>
            </w:tr>
            <w:tr w:rsidR="00BD1721" w:rsidRPr="009443B9" w:rsidTr="0097393B">
              <w:tc>
                <w:tcPr>
                  <w:tcW w:w="1650" w:type="dxa"/>
                  <w:vAlign w:val="center"/>
                </w:tcPr>
                <w:p w:rsidR="00BD1721" w:rsidRPr="009443B9" w:rsidRDefault="00BD1721" w:rsidP="009443B9">
                  <w:pPr>
                    <w:pStyle w:val="StandardFett"/>
                    <w:rPr>
                      <w:rFonts w:cs="Arial"/>
                    </w:rPr>
                  </w:pPr>
                  <w:r w:rsidRPr="009443B9">
                    <w:rPr>
                      <w:rFonts w:cs="Arial"/>
                    </w:rPr>
                    <w:t>Ausgabe vom</w:t>
                  </w:r>
                </w:p>
              </w:tc>
              <w:tc>
                <w:tcPr>
                  <w:tcW w:w="3348" w:type="dxa"/>
                  <w:vAlign w:val="center"/>
                </w:tcPr>
                <w:p w:rsidR="00BD1721" w:rsidRPr="009443B9" w:rsidRDefault="00BD1721" w:rsidP="009443B9">
                  <w:pPr>
                    <w:rPr>
                      <w:rFonts w:cs="Arial"/>
                    </w:rPr>
                  </w:pPr>
                  <w:r w:rsidRPr="009443B9">
                    <w:rPr>
                      <w:rFonts w:cs="Arial"/>
                    </w:rPr>
                    <w:fldChar w:fldCharType="begin"/>
                  </w:r>
                  <w:r w:rsidRPr="009443B9">
                    <w:rPr>
                      <w:rFonts w:cs="Arial"/>
                    </w:rPr>
                    <w:instrText xml:space="preserve"> DATE   \* MERGEFORMAT </w:instrText>
                  </w:r>
                  <w:r w:rsidRPr="009443B9">
                    <w:rPr>
                      <w:rFonts w:cs="Arial"/>
                    </w:rPr>
                    <w:fldChar w:fldCharType="separate"/>
                  </w:r>
                  <w:r w:rsidR="00302E73">
                    <w:rPr>
                      <w:rFonts w:cs="Arial"/>
                      <w:noProof/>
                    </w:rPr>
                    <w:t>13.11.2019</w:t>
                  </w:r>
                  <w:r w:rsidRPr="009443B9">
                    <w:rPr>
                      <w:rFonts w:cs="Arial"/>
                    </w:rPr>
                    <w:fldChar w:fldCharType="end"/>
                  </w:r>
                </w:p>
              </w:tc>
              <w:tc>
                <w:tcPr>
                  <w:tcW w:w="1701" w:type="dxa"/>
                  <w:vAlign w:val="center"/>
                </w:tcPr>
                <w:p w:rsidR="00BD1721" w:rsidRPr="009443B9" w:rsidRDefault="00691E2A" w:rsidP="009443B9">
                  <w:pPr>
                    <w:pStyle w:val="StandardFett"/>
                    <w:rPr>
                      <w:rFonts w:cs="Arial"/>
                    </w:rPr>
                  </w:pPr>
                  <w:r w:rsidRPr="009443B9">
                    <w:rPr>
                      <w:rFonts w:cs="Arial"/>
                    </w:rPr>
                    <w:t>Abgabedatum</w:t>
                  </w:r>
                </w:p>
              </w:tc>
              <w:tc>
                <w:tcPr>
                  <w:tcW w:w="2860" w:type="dxa"/>
                  <w:vAlign w:val="center"/>
                </w:tcPr>
                <w:p w:rsidR="00BD1721" w:rsidRPr="009443B9" w:rsidRDefault="0097393B" w:rsidP="009443B9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fldChar w:fldCharType="begin"/>
                  </w:r>
                  <w:r>
                    <w:rPr>
                      <w:rFonts w:cs="Arial"/>
                    </w:rPr>
                    <w:instrText xml:space="preserve"> DATE   \* MERGEFORMAT </w:instrText>
                  </w:r>
                  <w:r>
                    <w:rPr>
                      <w:rFonts w:cs="Arial"/>
                    </w:rPr>
                    <w:fldChar w:fldCharType="separate"/>
                  </w:r>
                  <w:r w:rsidR="00302E73">
                    <w:rPr>
                      <w:rFonts w:cs="Arial"/>
                      <w:noProof/>
                    </w:rPr>
                    <w:t>13.11.2019</w:t>
                  </w:r>
                  <w:r>
                    <w:rPr>
                      <w:rFonts w:cs="Arial"/>
                    </w:rPr>
                    <w:fldChar w:fldCharType="end"/>
                  </w:r>
                </w:p>
              </w:tc>
            </w:tr>
          </w:tbl>
          <w:p w:rsidR="00C048CB" w:rsidRPr="009443B9" w:rsidRDefault="00C048CB" w:rsidP="009443B9">
            <w:pPr>
              <w:pStyle w:val="StandardFett"/>
              <w:rPr>
                <w:rFonts w:cs="Arial"/>
              </w:rPr>
            </w:pPr>
          </w:p>
        </w:tc>
      </w:tr>
    </w:tbl>
    <w:p w:rsidR="00A323FB" w:rsidRPr="00BB53D8" w:rsidRDefault="00A323FB" w:rsidP="00A323FB">
      <w:pPr>
        <w:pStyle w:val="Haupttitel12pt"/>
        <w:rPr>
          <w:rFonts w:ascii="Verdana" w:hAnsi="Verdana"/>
        </w:rPr>
      </w:pPr>
      <w:r w:rsidRPr="00BB53D8">
        <w:rPr>
          <w:rFonts w:ascii="Verdana" w:hAnsi="Verdana"/>
        </w:rPr>
        <w:lastRenderedPageBreak/>
        <w:t>Änderungskontrolle</w:t>
      </w:r>
    </w:p>
    <w:tbl>
      <w:tblPr>
        <w:tblW w:w="980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1459"/>
        <w:gridCol w:w="2693"/>
        <w:gridCol w:w="4698"/>
      </w:tblGrid>
      <w:tr w:rsidR="00A323FB" w:rsidRPr="00BB53D8" w:rsidTr="00AB079E">
        <w:trPr>
          <w:tblHeader/>
        </w:trPr>
        <w:tc>
          <w:tcPr>
            <w:tcW w:w="951" w:type="dxa"/>
            <w:tcBorders>
              <w:top w:val="single" w:sz="4" w:space="0" w:color="auto"/>
            </w:tcBorders>
          </w:tcPr>
          <w:p w:rsidR="00A323FB" w:rsidRPr="00BB53D8" w:rsidRDefault="00A323FB" w:rsidP="005B7B9C">
            <w:pPr>
              <w:pStyle w:val="StandardFett"/>
            </w:pPr>
            <w:r w:rsidRPr="00BB53D8">
              <w:t>Version</w:t>
            </w:r>
          </w:p>
        </w:tc>
        <w:tc>
          <w:tcPr>
            <w:tcW w:w="1459" w:type="dxa"/>
            <w:tcBorders>
              <w:top w:val="single" w:sz="4" w:space="0" w:color="auto"/>
            </w:tcBorders>
          </w:tcPr>
          <w:p w:rsidR="00A323FB" w:rsidRPr="00BB53D8" w:rsidRDefault="00A323FB" w:rsidP="005B7B9C">
            <w:pPr>
              <w:pStyle w:val="StandardFett"/>
            </w:pPr>
            <w:r w:rsidRPr="00BB53D8">
              <w:t>Datum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A323FB" w:rsidRPr="00BB53D8" w:rsidRDefault="00A323FB" w:rsidP="00AB079E">
            <w:pPr>
              <w:pStyle w:val="StandardFett"/>
              <w:jc w:val="center"/>
            </w:pPr>
            <w:r w:rsidRPr="00BB53D8">
              <w:t>Ausführende Stelle</w:t>
            </w:r>
          </w:p>
        </w:tc>
        <w:tc>
          <w:tcPr>
            <w:tcW w:w="4698" w:type="dxa"/>
            <w:tcBorders>
              <w:top w:val="single" w:sz="4" w:space="0" w:color="auto"/>
            </w:tcBorders>
          </w:tcPr>
          <w:p w:rsidR="00A323FB" w:rsidRPr="00BB53D8" w:rsidRDefault="00A323FB" w:rsidP="005B7B9C">
            <w:pPr>
              <w:pStyle w:val="StandardFett"/>
            </w:pPr>
            <w:r w:rsidRPr="00BB53D8">
              <w:t>Bemerkung / Art der Änderung</w:t>
            </w:r>
          </w:p>
        </w:tc>
      </w:tr>
      <w:tr w:rsidR="00A323FB" w:rsidRPr="00BB53D8" w:rsidTr="00AB079E">
        <w:tc>
          <w:tcPr>
            <w:tcW w:w="951" w:type="dxa"/>
          </w:tcPr>
          <w:p w:rsidR="00A323FB" w:rsidRPr="00BB53D8" w:rsidRDefault="00A323FB" w:rsidP="005B7B9C">
            <w:pPr>
              <w:rPr>
                <w:szCs w:val="22"/>
              </w:rPr>
            </w:pPr>
            <w:r w:rsidRPr="00BB53D8">
              <w:rPr>
                <w:szCs w:val="22"/>
              </w:rPr>
              <w:t>01</w:t>
            </w:r>
          </w:p>
        </w:tc>
        <w:tc>
          <w:tcPr>
            <w:tcW w:w="1459" w:type="dxa"/>
          </w:tcPr>
          <w:p w:rsidR="00A323FB" w:rsidRPr="00BB53D8" w:rsidRDefault="005266D2" w:rsidP="005B7B9C">
            <w:pPr>
              <w:rPr>
                <w:szCs w:val="22"/>
              </w:rPr>
            </w:pPr>
            <w:r>
              <w:rPr>
                <w:szCs w:val="22"/>
              </w:rPr>
              <w:t>06</w:t>
            </w:r>
            <w:r w:rsidR="00AB079E">
              <w:rPr>
                <w:szCs w:val="22"/>
              </w:rPr>
              <w:t>.11.2019</w:t>
            </w:r>
          </w:p>
        </w:tc>
        <w:tc>
          <w:tcPr>
            <w:tcW w:w="2693" w:type="dxa"/>
          </w:tcPr>
          <w:p w:rsidR="00A323FB" w:rsidRPr="00BB53D8" w:rsidRDefault="00CD4FF4" w:rsidP="00AB079E">
            <w:pPr>
              <w:jc w:val="center"/>
              <w:rPr>
                <w:szCs w:val="22"/>
              </w:rPr>
            </w:pPr>
            <w:r w:rsidRPr="00BB53D8">
              <w:rPr>
                <w:szCs w:val="22"/>
              </w:rPr>
              <w:t>Mario Marrazza</w:t>
            </w:r>
          </w:p>
        </w:tc>
        <w:tc>
          <w:tcPr>
            <w:tcW w:w="4698" w:type="dxa"/>
          </w:tcPr>
          <w:p w:rsidR="00A323FB" w:rsidRPr="00BB53D8" w:rsidRDefault="00A3590D" w:rsidP="00A3590D">
            <w:pPr>
              <w:rPr>
                <w:szCs w:val="22"/>
              </w:rPr>
            </w:pPr>
            <w:r>
              <w:rPr>
                <w:szCs w:val="22"/>
              </w:rPr>
              <w:t xml:space="preserve">Erstellung der Dokumentation </w:t>
            </w:r>
          </w:p>
        </w:tc>
      </w:tr>
      <w:tr w:rsidR="00A323FB" w:rsidRPr="005266D2" w:rsidTr="00AB079E">
        <w:tc>
          <w:tcPr>
            <w:tcW w:w="951" w:type="dxa"/>
          </w:tcPr>
          <w:p w:rsidR="00A323FB" w:rsidRPr="00BB53D8" w:rsidRDefault="00A323FB" w:rsidP="005B7B9C">
            <w:pPr>
              <w:rPr>
                <w:szCs w:val="22"/>
              </w:rPr>
            </w:pPr>
            <w:r w:rsidRPr="00BB53D8">
              <w:rPr>
                <w:szCs w:val="22"/>
              </w:rPr>
              <w:t>02</w:t>
            </w:r>
          </w:p>
        </w:tc>
        <w:tc>
          <w:tcPr>
            <w:tcW w:w="1459" w:type="dxa"/>
          </w:tcPr>
          <w:p w:rsidR="00A323FB" w:rsidRPr="00BB53D8" w:rsidRDefault="005266D2" w:rsidP="00CD4FF4">
            <w:pPr>
              <w:rPr>
                <w:szCs w:val="22"/>
              </w:rPr>
            </w:pPr>
            <w:r>
              <w:rPr>
                <w:szCs w:val="22"/>
              </w:rPr>
              <w:t>06.11.2019</w:t>
            </w:r>
          </w:p>
        </w:tc>
        <w:tc>
          <w:tcPr>
            <w:tcW w:w="2693" w:type="dxa"/>
          </w:tcPr>
          <w:p w:rsidR="00A323FB" w:rsidRPr="00BB53D8" w:rsidRDefault="00A323FB" w:rsidP="00AB079E">
            <w:pPr>
              <w:jc w:val="center"/>
              <w:rPr>
                <w:szCs w:val="22"/>
              </w:rPr>
            </w:pPr>
            <w:r w:rsidRPr="00BB53D8">
              <w:rPr>
                <w:szCs w:val="22"/>
              </w:rPr>
              <w:t>Mario Marrazza</w:t>
            </w:r>
          </w:p>
        </w:tc>
        <w:tc>
          <w:tcPr>
            <w:tcW w:w="4698" w:type="dxa"/>
          </w:tcPr>
          <w:p w:rsidR="00A323FB" w:rsidRPr="005266D2" w:rsidRDefault="005266D2" w:rsidP="005266D2">
            <w:pPr>
              <w:rPr>
                <w:szCs w:val="22"/>
                <w:lang w:val="en-AU"/>
              </w:rPr>
            </w:pPr>
            <w:r w:rsidRPr="005266D2">
              <w:rPr>
                <w:szCs w:val="22"/>
                <w:lang w:val="en-AU"/>
              </w:rPr>
              <w:t xml:space="preserve">Tag 1 </w:t>
            </w:r>
            <w:r>
              <w:rPr>
                <w:szCs w:val="22"/>
                <w:lang w:val="en-AU"/>
              </w:rPr>
              <w:t>– Start des Projekts</w:t>
            </w:r>
          </w:p>
        </w:tc>
      </w:tr>
      <w:tr w:rsidR="00A323FB" w:rsidRPr="005266D2" w:rsidTr="00AB079E">
        <w:tc>
          <w:tcPr>
            <w:tcW w:w="951" w:type="dxa"/>
          </w:tcPr>
          <w:p w:rsidR="00A323FB" w:rsidRPr="005266D2" w:rsidRDefault="00A323FB" w:rsidP="005B7B9C">
            <w:pPr>
              <w:rPr>
                <w:szCs w:val="22"/>
                <w:lang w:val="en-AU"/>
              </w:rPr>
            </w:pPr>
            <w:r w:rsidRPr="005266D2">
              <w:rPr>
                <w:szCs w:val="22"/>
                <w:lang w:val="en-AU"/>
              </w:rPr>
              <w:t>03</w:t>
            </w:r>
          </w:p>
        </w:tc>
        <w:tc>
          <w:tcPr>
            <w:tcW w:w="1459" w:type="dxa"/>
          </w:tcPr>
          <w:p w:rsidR="00A323FB" w:rsidRPr="005266D2" w:rsidRDefault="005266D2" w:rsidP="00CD4FF4">
            <w:pPr>
              <w:rPr>
                <w:szCs w:val="22"/>
                <w:lang w:val="en-AU"/>
              </w:rPr>
            </w:pPr>
            <w:r w:rsidRPr="005266D2">
              <w:rPr>
                <w:szCs w:val="22"/>
                <w:lang w:val="en-AU"/>
              </w:rPr>
              <w:t>13.11.2019</w:t>
            </w:r>
          </w:p>
        </w:tc>
        <w:tc>
          <w:tcPr>
            <w:tcW w:w="2693" w:type="dxa"/>
          </w:tcPr>
          <w:p w:rsidR="00A323FB" w:rsidRPr="005266D2" w:rsidRDefault="00A323FB" w:rsidP="00AB079E">
            <w:pPr>
              <w:jc w:val="center"/>
              <w:rPr>
                <w:szCs w:val="22"/>
                <w:lang w:val="en-AU"/>
              </w:rPr>
            </w:pPr>
            <w:bookmarkStart w:id="0" w:name="OLE_LINK12"/>
            <w:bookmarkStart w:id="1" w:name="OLE_LINK13"/>
            <w:bookmarkStart w:id="2" w:name="OLE_LINK14"/>
            <w:bookmarkStart w:id="3" w:name="OLE_LINK15"/>
            <w:r w:rsidRPr="005266D2">
              <w:rPr>
                <w:szCs w:val="22"/>
                <w:lang w:val="en-AU"/>
              </w:rPr>
              <w:t>Mario Marrazza</w:t>
            </w:r>
            <w:bookmarkEnd w:id="0"/>
            <w:bookmarkEnd w:id="1"/>
            <w:bookmarkEnd w:id="2"/>
            <w:bookmarkEnd w:id="3"/>
          </w:p>
        </w:tc>
        <w:tc>
          <w:tcPr>
            <w:tcW w:w="4698" w:type="dxa"/>
          </w:tcPr>
          <w:p w:rsidR="00A323FB" w:rsidRPr="005266D2" w:rsidRDefault="005266D2" w:rsidP="005B7B9C">
            <w:pPr>
              <w:rPr>
                <w:szCs w:val="22"/>
                <w:lang w:val="en-AU"/>
              </w:rPr>
            </w:pPr>
            <w:r>
              <w:rPr>
                <w:szCs w:val="22"/>
                <w:lang w:val="en-AU"/>
              </w:rPr>
              <w:t>Tag 2 – Dokumentationen &amp; UML Klassendiagramm</w:t>
            </w:r>
          </w:p>
        </w:tc>
      </w:tr>
      <w:tr w:rsidR="00A323FB" w:rsidRPr="005266D2" w:rsidTr="00AB079E">
        <w:tc>
          <w:tcPr>
            <w:tcW w:w="951" w:type="dxa"/>
          </w:tcPr>
          <w:p w:rsidR="00A323FB" w:rsidRPr="005266D2" w:rsidRDefault="00A323FB" w:rsidP="005B7B9C">
            <w:pPr>
              <w:rPr>
                <w:szCs w:val="22"/>
                <w:lang w:val="en-AU"/>
              </w:rPr>
            </w:pPr>
            <w:r w:rsidRPr="005266D2">
              <w:rPr>
                <w:szCs w:val="22"/>
                <w:lang w:val="en-AU"/>
              </w:rPr>
              <w:t>04</w:t>
            </w:r>
          </w:p>
        </w:tc>
        <w:tc>
          <w:tcPr>
            <w:tcW w:w="1459" w:type="dxa"/>
          </w:tcPr>
          <w:p w:rsidR="00A323FB" w:rsidRPr="005266D2" w:rsidRDefault="00A323FB" w:rsidP="005B7B9C">
            <w:pPr>
              <w:rPr>
                <w:szCs w:val="22"/>
                <w:lang w:val="en-AU"/>
              </w:rPr>
            </w:pPr>
          </w:p>
        </w:tc>
        <w:tc>
          <w:tcPr>
            <w:tcW w:w="2693" w:type="dxa"/>
          </w:tcPr>
          <w:p w:rsidR="00A323FB" w:rsidRPr="005266D2" w:rsidRDefault="00A323FB" w:rsidP="00AB079E">
            <w:pPr>
              <w:jc w:val="center"/>
              <w:rPr>
                <w:szCs w:val="22"/>
                <w:lang w:val="en-AU"/>
              </w:rPr>
            </w:pPr>
            <w:r w:rsidRPr="005266D2">
              <w:rPr>
                <w:szCs w:val="22"/>
                <w:lang w:val="en-AU"/>
              </w:rPr>
              <w:t>Mario Marrazza</w:t>
            </w:r>
          </w:p>
        </w:tc>
        <w:tc>
          <w:tcPr>
            <w:tcW w:w="4698" w:type="dxa"/>
          </w:tcPr>
          <w:p w:rsidR="00A323FB" w:rsidRPr="005266D2" w:rsidRDefault="00A323FB" w:rsidP="005B7B9C">
            <w:pPr>
              <w:rPr>
                <w:szCs w:val="22"/>
                <w:lang w:val="en-AU"/>
              </w:rPr>
            </w:pPr>
          </w:p>
        </w:tc>
      </w:tr>
      <w:tr w:rsidR="00A323FB" w:rsidRPr="005266D2" w:rsidTr="00AB079E">
        <w:tc>
          <w:tcPr>
            <w:tcW w:w="951" w:type="dxa"/>
          </w:tcPr>
          <w:p w:rsidR="00A323FB" w:rsidRPr="005266D2" w:rsidRDefault="00A323FB" w:rsidP="005B7B9C">
            <w:pPr>
              <w:rPr>
                <w:szCs w:val="22"/>
                <w:lang w:val="en-AU"/>
              </w:rPr>
            </w:pPr>
            <w:r w:rsidRPr="005266D2">
              <w:rPr>
                <w:szCs w:val="22"/>
                <w:lang w:val="en-AU"/>
              </w:rPr>
              <w:t>05</w:t>
            </w:r>
          </w:p>
        </w:tc>
        <w:tc>
          <w:tcPr>
            <w:tcW w:w="1459" w:type="dxa"/>
          </w:tcPr>
          <w:p w:rsidR="00A323FB" w:rsidRPr="005266D2" w:rsidRDefault="00A323FB" w:rsidP="005B7B9C">
            <w:pPr>
              <w:rPr>
                <w:szCs w:val="22"/>
                <w:lang w:val="en-AU"/>
              </w:rPr>
            </w:pPr>
          </w:p>
        </w:tc>
        <w:tc>
          <w:tcPr>
            <w:tcW w:w="2693" w:type="dxa"/>
          </w:tcPr>
          <w:p w:rsidR="00A323FB" w:rsidRPr="005266D2" w:rsidRDefault="00A323FB" w:rsidP="00AB079E">
            <w:pPr>
              <w:jc w:val="center"/>
              <w:rPr>
                <w:szCs w:val="22"/>
                <w:lang w:val="en-AU"/>
              </w:rPr>
            </w:pPr>
            <w:r w:rsidRPr="005266D2">
              <w:rPr>
                <w:szCs w:val="22"/>
                <w:lang w:val="en-AU"/>
              </w:rPr>
              <w:t>Mario Marrazza</w:t>
            </w:r>
          </w:p>
        </w:tc>
        <w:tc>
          <w:tcPr>
            <w:tcW w:w="4698" w:type="dxa"/>
          </w:tcPr>
          <w:p w:rsidR="00A323FB" w:rsidRPr="005266D2" w:rsidRDefault="00A323FB" w:rsidP="005B7B9C">
            <w:pPr>
              <w:rPr>
                <w:szCs w:val="22"/>
                <w:lang w:val="en-AU"/>
              </w:rPr>
            </w:pPr>
          </w:p>
        </w:tc>
      </w:tr>
      <w:tr w:rsidR="00CD4FF4" w:rsidRPr="005266D2" w:rsidTr="00AB079E">
        <w:tc>
          <w:tcPr>
            <w:tcW w:w="951" w:type="dxa"/>
          </w:tcPr>
          <w:p w:rsidR="00CD4FF4" w:rsidRPr="005266D2" w:rsidRDefault="00CD4FF4" w:rsidP="005B7B9C">
            <w:pPr>
              <w:rPr>
                <w:szCs w:val="22"/>
                <w:lang w:val="en-AU"/>
              </w:rPr>
            </w:pPr>
            <w:r w:rsidRPr="005266D2">
              <w:rPr>
                <w:szCs w:val="22"/>
                <w:lang w:val="en-AU"/>
              </w:rPr>
              <w:t>06</w:t>
            </w:r>
          </w:p>
        </w:tc>
        <w:tc>
          <w:tcPr>
            <w:tcW w:w="1459" w:type="dxa"/>
          </w:tcPr>
          <w:p w:rsidR="00CD4FF4" w:rsidRPr="005266D2" w:rsidRDefault="00CD4FF4" w:rsidP="005B7B9C">
            <w:pPr>
              <w:rPr>
                <w:szCs w:val="22"/>
                <w:lang w:val="en-AU"/>
              </w:rPr>
            </w:pPr>
          </w:p>
        </w:tc>
        <w:tc>
          <w:tcPr>
            <w:tcW w:w="2693" w:type="dxa"/>
          </w:tcPr>
          <w:p w:rsidR="00CD4FF4" w:rsidRPr="005266D2" w:rsidRDefault="00CD4FF4" w:rsidP="00AB079E">
            <w:pPr>
              <w:jc w:val="center"/>
              <w:rPr>
                <w:szCs w:val="22"/>
                <w:lang w:val="en-AU"/>
              </w:rPr>
            </w:pPr>
            <w:r w:rsidRPr="005266D2">
              <w:rPr>
                <w:szCs w:val="22"/>
                <w:lang w:val="en-AU"/>
              </w:rPr>
              <w:t>Mario Marrazza</w:t>
            </w:r>
          </w:p>
        </w:tc>
        <w:tc>
          <w:tcPr>
            <w:tcW w:w="4698" w:type="dxa"/>
          </w:tcPr>
          <w:p w:rsidR="00CD4FF4" w:rsidRPr="005266D2" w:rsidRDefault="00CD4FF4" w:rsidP="005B7B9C">
            <w:pPr>
              <w:rPr>
                <w:szCs w:val="22"/>
                <w:lang w:val="en-AU"/>
              </w:rPr>
            </w:pPr>
          </w:p>
        </w:tc>
      </w:tr>
      <w:tr w:rsidR="00CD4FF4" w:rsidRPr="005266D2" w:rsidTr="00AB079E">
        <w:tc>
          <w:tcPr>
            <w:tcW w:w="951" w:type="dxa"/>
          </w:tcPr>
          <w:p w:rsidR="00CD4FF4" w:rsidRPr="005266D2" w:rsidRDefault="00CD4FF4" w:rsidP="005B7B9C">
            <w:pPr>
              <w:rPr>
                <w:szCs w:val="22"/>
                <w:lang w:val="en-AU"/>
              </w:rPr>
            </w:pPr>
            <w:r w:rsidRPr="005266D2">
              <w:rPr>
                <w:szCs w:val="22"/>
                <w:lang w:val="en-AU"/>
              </w:rPr>
              <w:t>07</w:t>
            </w:r>
          </w:p>
        </w:tc>
        <w:tc>
          <w:tcPr>
            <w:tcW w:w="1459" w:type="dxa"/>
          </w:tcPr>
          <w:p w:rsidR="00CD4FF4" w:rsidRPr="005266D2" w:rsidRDefault="00CD4FF4" w:rsidP="005B7B9C">
            <w:pPr>
              <w:rPr>
                <w:szCs w:val="22"/>
                <w:lang w:val="en-AU"/>
              </w:rPr>
            </w:pPr>
          </w:p>
        </w:tc>
        <w:tc>
          <w:tcPr>
            <w:tcW w:w="2693" w:type="dxa"/>
          </w:tcPr>
          <w:p w:rsidR="00CD4FF4" w:rsidRPr="005266D2" w:rsidRDefault="00CD4FF4" w:rsidP="00AB079E">
            <w:pPr>
              <w:jc w:val="center"/>
              <w:rPr>
                <w:szCs w:val="22"/>
                <w:lang w:val="en-AU"/>
              </w:rPr>
            </w:pPr>
            <w:r w:rsidRPr="005266D2">
              <w:rPr>
                <w:szCs w:val="22"/>
                <w:lang w:val="en-AU"/>
              </w:rPr>
              <w:t>Mario Marrazza</w:t>
            </w:r>
          </w:p>
        </w:tc>
        <w:tc>
          <w:tcPr>
            <w:tcW w:w="4698" w:type="dxa"/>
          </w:tcPr>
          <w:p w:rsidR="00CD4FF4" w:rsidRPr="005266D2" w:rsidRDefault="00CD4FF4" w:rsidP="005B7B9C">
            <w:pPr>
              <w:rPr>
                <w:szCs w:val="22"/>
                <w:lang w:val="en-AU"/>
              </w:rPr>
            </w:pPr>
          </w:p>
        </w:tc>
      </w:tr>
      <w:tr w:rsidR="00CD4FF4" w:rsidRPr="00BB53D8" w:rsidTr="00AB079E">
        <w:tc>
          <w:tcPr>
            <w:tcW w:w="951" w:type="dxa"/>
          </w:tcPr>
          <w:p w:rsidR="00CD4FF4" w:rsidRPr="005266D2" w:rsidRDefault="00CD4FF4" w:rsidP="005B7B9C">
            <w:pPr>
              <w:rPr>
                <w:szCs w:val="22"/>
                <w:lang w:val="en-AU"/>
              </w:rPr>
            </w:pPr>
            <w:r w:rsidRPr="005266D2">
              <w:rPr>
                <w:szCs w:val="22"/>
                <w:lang w:val="en-AU"/>
              </w:rPr>
              <w:t>08</w:t>
            </w:r>
          </w:p>
        </w:tc>
        <w:tc>
          <w:tcPr>
            <w:tcW w:w="1459" w:type="dxa"/>
          </w:tcPr>
          <w:p w:rsidR="00CD4FF4" w:rsidRPr="005266D2" w:rsidRDefault="00CD4FF4" w:rsidP="005B7B9C">
            <w:pPr>
              <w:rPr>
                <w:szCs w:val="22"/>
                <w:lang w:val="en-AU"/>
              </w:rPr>
            </w:pPr>
          </w:p>
        </w:tc>
        <w:tc>
          <w:tcPr>
            <w:tcW w:w="2693" w:type="dxa"/>
          </w:tcPr>
          <w:p w:rsidR="00CD4FF4" w:rsidRPr="00BB53D8" w:rsidRDefault="00CD4FF4" w:rsidP="00AB079E">
            <w:pPr>
              <w:jc w:val="center"/>
              <w:rPr>
                <w:szCs w:val="22"/>
              </w:rPr>
            </w:pPr>
            <w:r w:rsidRPr="005266D2">
              <w:rPr>
                <w:szCs w:val="22"/>
                <w:lang w:val="en-AU"/>
              </w:rPr>
              <w:t xml:space="preserve">Mario </w:t>
            </w:r>
            <w:r w:rsidRPr="00BB53D8">
              <w:rPr>
                <w:szCs w:val="22"/>
              </w:rPr>
              <w:t>Marrazza</w:t>
            </w:r>
          </w:p>
        </w:tc>
        <w:tc>
          <w:tcPr>
            <w:tcW w:w="4698" w:type="dxa"/>
          </w:tcPr>
          <w:p w:rsidR="00CD4FF4" w:rsidRPr="00BB53D8" w:rsidRDefault="00CD4FF4" w:rsidP="005B7B9C">
            <w:pPr>
              <w:rPr>
                <w:szCs w:val="22"/>
              </w:rPr>
            </w:pPr>
          </w:p>
        </w:tc>
      </w:tr>
      <w:tr w:rsidR="00CD4FF4" w:rsidRPr="00BB53D8" w:rsidTr="00AB079E">
        <w:tc>
          <w:tcPr>
            <w:tcW w:w="951" w:type="dxa"/>
          </w:tcPr>
          <w:p w:rsidR="00CD4FF4" w:rsidRPr="00BB53D8" w:rsidRDefault="00CD4FF4" w:rsidP="005B7B9C">
            <w:pPr>
              <w:rPr>
                <w:szCs w:val="22"/>
              </w:rPr>
            </w:pPr>
            <w:r>
              <w:rPr>
                <w:szCs w:val="22"/>
              </w:rPr>
              <w:t>09</w:t>
            </w:r>
          </w:p>
        </w:tc>
        <w:tc>
          <w:tcPr>
            <w:tcW w:w="1459" w:type="dxa"/>
          </w:tcPr>
          <w:p w:rsidR="00CD4FF4" w:rsidRPr="00BB53D8" w:rsidRDefault="00CD4FF4" w:rsidP="005B7B9C">
            <w:pPr>
              <w:rPr>
                <w:szCs w:val="22"/>
              </w:rPr>
            </w:pPr>
          </w:p>
        </w:tc>
        <w:tc>
          <w:tcPr>
            <w:tcW w:w="2693" w:type="dxa"/>
          </w:tcPr>
          <w:p w:rsidR="00CD4FF4" w:rsidRPr="00BB53D8" w:rsidRDefault="00CD4FF4" w:rsidP="00AB079E">
            <w:pPr>
              <w:jc w:val="center"/>
              <w:rPr>
                <w:szCs w:val="22"/>
              </w:rPr>
            </w:pPr>
            <w:r w:rsidRPr="00BB53D8">
              <w:rPr>
                <w:szCs w:val="22"/>
              </w:rPr>
              <w:t>Mario Marrazza</w:t>
            </w:r>
          </w:p>
        </w:tc>
        <w:tc>
          <w:tcPr>
            <w:tcW w:w="4698" w:type="dxa"/>
          </w:tcPr>
          <w:p w:rsidR="00CD4FF4" w:rsidRPr="00BB53D8" w:rsidRDefault="00CD4FF4" w:rsidP="005B7B9C">
            <w:pPr>
              <w:rPr>
                <w:szCs w:val="22"/>
              </w:rPr>
            </w:pPr>
          </w:p>
        </w:tc>
      </w:tr>
      <w:tr w:rsidR="00CD4FF4" w:rsidRPr="00BB53D8" w:rsidTr="00AB079E">
        <w:tc>
          <w:tcPr>
            <w:tcW w:w="951" w:type="dxa"/>
          </w:tcPr>
          <w:p w:rsidR="00CD4FF4" w:rsidRPr="00BB53D8" w:rsidRDefault="00CD4FF4" w:rsidP="005B7B9C">
            <w:pPr>
              <w:rPr>
                <w:szCs w:val="22"/>
              </w:rPr>
            </w:pPr>
            <w:r>
              <w:rPr>
                <w:szCs w:val="22"/>
              </w:rPr>
              <w:t>10</w:t>
            </w:r>
          </w:p>
        </w:tc>
        <w:tc>
          <w:tcPr>
            <w:tcW w:w="1459" w:type="dxa"/>
          </w:tcPr>
          <w:p w:rsidR="00CD4FF4" w:rsidRPr="00BB53D8" w:rsidRDefault="00CD4FF4" w:rsidP="005B7B9C">
            <w:pPr>
              <w:rPr>
                <w:szCs w:val="22"/>
              </w:rPr>
            </w:pPr>
          </w:p>
        </w:tc>
        <w:tc>
          <w:tcPr>
            <w:tcW w:w="2693" w:type="dxa"/>
          </w:tcPr>
          <w:p w:rsidR="00CD4FF4" w:rsidRPr="00BB53D8" w:rsidRDefault="00CD4FF4" w:rsidP="00AB079E">
            <w:pPr>
              <w:jc w:val="center"/>
              <w:rPr>
                <w:szCs w:val="22"/>
              </w:rPr>
            </w:pPr>
            <w:r w:rsidRPr="00BB53D8">
              <w:rPr>
                <w:szCs w:val="22"/>
              </w:rPr>
              <w:t>Mario Marrazza</w:t>
            </w:r>
          </w:p>
        </w:tc>
        <w:tc>
          <w:tcPr>
            <w:tcW w:w="4698" w:type="dxa"/>
          </w:tcPr>
          <w:p w:rsidR="00CD4FF4" w:rsidRPr="00BB53D8" w:rsidRDefault="00CD4FF4" w:rsidP="005B7B9C">
            <w:pPr>
              <w:rPr>
                <w:szCs w:val="22"/>
              </w:rPr>
            </w:pPr>
          </w:p>
        </w:tc>
      </w:tr>
      <w:tr w:rsidR="00CD4FF4" w:rsidRPr="00BB53D8" w:rsidTr="00AB079E">
        <w:tc>
          <w:tcPr>
            <w:tcW w:w="951" w:type="dxa"/>
          </w:tcPr>
          <w:p w:rsidR="00CD4FF4" w:rsidRPr="00BB53D8" w:rsidRDefault="00CD4FF4" w:rsidP="005B7B9C">
            <w:pPr>
              <w:rPr>
                <w:szCs w:val="22"/>
              </w:rPr>
            </w:pPr>
            <w:r>
              <w:rPr>
                <w:szCs w:val="22"/>
              </w:rPr>
              <w:t>11</w:t>
            </w:r>
          </w:p>
        </w:tc>
        <w:tc>
          <w:tcPr>
            <w:tcW w:w="1459" w:type="dxa"/>
          </w:tcPr>
          <w:p w:rsidR="00CD4FF4" w:rsidRPr="00BB53D8" w:rsidRDefault="00CD4FF4" w:rsidP="005B7B9C">
            <w:pPr>
              <w:rPr>
                <w:szCs w:val="22"/>
              </w:rPr>
            </w:pPr>
          </w:p>
        </w:tc>
        <w:tc>
          <w:tcPr>
            <w:tcW w:w="2693" w:type="dxa"/>
          </w:tcPr>
          <w:p w:rsidR="00CD4FF4" w:rsidRPr="00BB53D8" w:rsidRDefault="00CD4FF4" w:rsidP="00AB079E">
            <w:pPr>
              <w:jc w:val="center"/>
              <w:rPr>
                <w:szCs w:val="22"/>
              </w:rPr>
            </w:pPr>
            <w:r w:rsidRPr="00BB53D8">
              <w:rPr>
                <w:szCs w:val="22"/>
              </w:rPr>
              <w:t>Mario Marrazza</w:t>
            </w:r>
          </w:p>
        </w:tc>
        <w:tc>
          <w:tcPr>
            <w:tcW w:w="4698" w:type="dxa"/>
          </w:tcPr>
          <w:p w:rsidR="00CD4FF4" w:rsidRPr="00BB53D8" w:rsidRDefault="00CD4FF4" w:rsidP="005B7B9C">
            <w:pPr>
              <w:rPr>
                <w:szCs w:val="22"/>
              </w:rPr>
            </w:pPr>
          </w:p>
        </w:tc>
      </w:tr>
      <w:tr w:rsidR="00CD4FF4" w:rsidRPr="00BB53D8" w:rsidTr="00AB079E">
        <w:tc>
          <w:tcPr>
            <w:tcW w:w="951" w:type="dxa"/>
          </w:tcPr>
          <w:p w:rsidR="00CD4FF4" w:rsidRPr="00BB53D8" w:rsidRDefault="00CD4FF4" w:rsidP="005B7B9C">
            <w:pPr>
              <w:rPr>
                <w:szCs w:val="22"/>
              </w:rPr>
            </w:pPr>
            <w:r>
              <w:rPr>
                <w:szCs w:val="22"/>
              </w:rPr>
              <w:t>12</w:t>
            </w:r>
          </w:p>
        </w:tc>
        <w:tc>
          <w:tcPr>
            <w:tcW w:w="1459" w:type="dxa"/>
          </w:tcPr>
          <w:p w:rsidR="00CD4FF4" w:rsidRPr="00BB53D8" w:rsidRDefault="00CD4FF4" w:rsidP="005B7B9C">
            <w:pPr>
              <w:rPr>
                <w:szCs w:val="22"/>
              </w:rPr>
            </w:pPr>
          </w:p>
        </w:tc>
        <w:tc>
          <w:tcPr>
            <w:tcW w:w="2693" w:type="dxa"/>
          </w:tcPr>
          <w:p w:rsidR="00CD4FF4" w:rsidRPr="00BB53D8" w:rsidRDefault="00CD4FF4" w:rsidP="00AB079E">
            <w:pPr>
              <w:jc w:val="center"/>
              <w:rPr>
                <w:szCs w:val="22"/>
              </w:rPr>
            </w:pPr>
            <w:r w:rsidRPr="00BB53D8">
              <w:rPr>
                <w:szCs w:val="22"/>
              </w:rPr>
              <w:t>Mario Marrazza</w:t>
            </w:r>
          </w:p>
        </w:tc>
        <w:tc>
          <w:tcPr>
            <w:tcW w:w="4698" w:type="dxa"/>
          </w:tcPr>
          <w:p w:rsidR="00CD4FF4" w:rsidRPr="00BB53D8" w:rsidRDefault="00CD4FF4" w:rsidP="005B7B9C">
            <w:pPr>
              <w:rPr>
                <w:szCs w:val="22"/>
              </w:rPr>
            </w:pPr>
          </w:p>
        </w:tc>
      </w:tr>
      <w:tr w:rsidR="00CD4FF4" w:rsidRPr="00BB53D8" w:rsidTr="00AB079E">
        <w:tc>
          <w:tcPr>
            <w:tcW w:w="951" w:type="dxa"/>
          </w:tcPr>
          <w:p w:rsidR="00CD4FF4" w:rsidRPr="00BB53D8" w:rsidRDefault="00CD4FF4" w:rsidP="005B7B9C">
            <w:pPr>
              <w:rPr>
                <w:szCs w:val="22"/>
              </w:rPr>
            </w:pPr>
            <w:r>
              <w:rPr>
                <w:szCs w:val="22"/>
              </w:rPr>
              <w:t>13</w:t>
            </w:r>
          </w:p>
        </w:tc>
        <w:tc>
          <w:tcPr>
            <w:tcW w:w="1459" w:type="dxa"/>
          </w:tcPr>
          <w:p w:rsidR="00CD4FF4" w:rsidRPr="00BB53D8" w:rsidRDefault="00CD4FF4" w:rsidP="005B7B9C">
            <w:pPr>
              <w:rPr>
                <w:szCs w:val="22"/>
              </w:rPr>
            </w:pPr>
          </w:p>
        </w:tc>
        <w:tc>
          <w:tcPr>
            <w:tcW w:w="2693" w:type="dxa"/>
          </w:tcPr>
          <w:p w:rsidR="00CD4FF4" w:rsidRPr="00BB53D8" w:rsidRDefault="00CD4FF4" w:rsidP="00AB079E">
            <w:pPr>
              <w:jc w:val="center"/>
              <w:rPr>
                <w:szCs w:val="22"/>
              </w:rPr>
            </w:pPr>
            <w:r w:rsidRPr="00BB53D8">
              <w:rPr>
                <w:szCs w:val="22"/>
              </w:rPr>
              <w:t>Mario Marrazza</w:t>
            </w:r>
          </w:p>
        </w:tc>
        <w:tc>
          <w:tcPr>
            <w:tcW w:w="4698" w:type="dxa"/>
          </w:tcPr>
          <w:p w:rsidR="00CD4FF4" w:rsidRPr="00BB53D8" w:rsidRDefault="00CD4FF4" w:rsidP="005B7B9C">
            <w:pPr>
              <w:rPr>
                <w:szCs w:val="22"/>
              </w:rPr>
            </w:pPr>
          </w:p>
        </w:tc>
      </w:tr>
      <w:tr w:rsidR="00CD4FF4" w:rsidRPr="00BB53D8" w:rsidTr="00AB079E">
        <w:tc>
          <w:tcPr>
            <w:tcW w:w="951" w:type="dxa"/>
          </w:tcPr>
          <w:p w:rsidR="00CD4FF4" w:rsidRPr="00BB53D8" w:rsidRDefault="00CD4FF4" w:rsidP="005B7B9C">
            <w:pPr>
              <w:rPr>
                <w:szCs w:val="22"/>
              </w:rPr>
            </w:pPr>
            <w:r>
              <w:rPr>
                <w:szCs w:val="22"/>
              </w:rPr>
              <w:t>14</w:t>
            </w:r>
          </w:p>
        </w:tc>
        <w:tc>
          <w:tcPr>
            <w:tcW w:w="1459" w:type="dxa"/>
          </w:tcPr>
          <w:p w:rsidR="00CD4FF4" w:rsidRPr="00BB53D8" w:rsidRDefault="00CD4FF4" w:rsidP="005B7B9C">
            <w:pPr>
              <w:rPr>
                <w:szCs w:val="22"/>
              </w:rPr>
            </w:pPr>
          </w:p>
        </w:tc>
        <w:tc>
          <w:tcPr>
            <w:tcW w:w="2693" w:type="dxa"/>
          </w:tcPr>
          <w:p w:rsidR="00CD4FF4" w:rsidRPr="00BB53D8" w:rsidRDefault="00CD4FF4" w:rsidP="00AB079E">
            <w:pPr>
              <w:jc w:val="center"/>
              <w:rPr>
                <w:szCs w:val="22"/>
              </w:rPr>
            </w:pPr>
            <w:r w:rsidRPr="00BB53D8">
              <w:rPr>
                <w:szCs w:val="22"/>
              </w:rPr>
              <w:t>Mario Marrazza</w:t>
            </w:r>
          </w:p>
        </w:tc>
        <w:tc>
          <w:tcPr>
            <w:tcW w:w="4698" w:type="dxa"/>
          </w:tcPr>
          <w:p w:rsidR="00CD4FF4" w:rsidRPr="00BB53D8" w:rsidRDefault="00CD4FF4" w:rsidP="005B7B9C">
            <w:pPr>
              <w:rPr>
                <w:szCs w:val="22"/>
              </w:rPr>
            </w:pPr>
          </w:p>
        </w:tc>
      </w:tr>
      <w:tr w:rsidR="00CD4FF4" w:rsidRPr="00BB53D8" w:rsidTr="00AB079E">
        <w:tc>
          <w:tcPr>
            <w:tcW w:w="951" w:type="dxa"/>
          </w:tcPr>
          <w:p w:rsidR="00CD4FF4" w:rsidRPr="00BB53D8" w:rsidRDefault="00CD4FF4" w:rsidP="005B7B9C">
            <w:pPr>
              <w:rPr>
                <w:szCs w:val="22"/>
              </w:rPr>
            </w:pPr>
            <w:r>
              <w:rPr>
                <w:szCs w:val="22"/>
              </w:rPr>
              <w:t>15</w:t>
            </w:r>
          </w:p>
        </w:tc>
        <w:tc>
          <w:tcPr>
            <w:tcW w:w="1459" w:type="dxa"/>
          </w:tcPr>
          <w:p w:rsidR="00CD4FF4" w:rsidRPr="00BB53D8" w:rsidRDefault="00CD4FF4" w:rsidP="005B7B9C">
            <w:pPr>
              <w:rPr>
                <w:szCs w:val="22"/>
              </w:rPr>
            </w:pPr>
          </w:p>
        </w:tc>
        <w:tc>
          <w:tcPr>
            <w:tcW w:w="2693" w:type="dxa"/>
          </w:tcPr>
          <w:p w:rsidR="00CD4FF4" w:rsidRPr="00BB53D8" w:rsidRDefault="00CD4FF4" w:rsidP="00AB079E">
            <w:pPr>
              <w:jc w:val="center"/>
              <w:rPr>
                <w:szCs w:val="22"/>
              </w:rPr>
            </w:pPr>
            <w:r w:rsidRPr="00BB53D8">
              <w:rPr>
                <w:szCs w:val="22"/>
              </w:rPr>
              <w:t>Mario Marrazza</w:t>
            </w:r>
          </w:p>
        </w:tc>
        <w:tc>
          <w:tcPr>
            <w:tcW w:w="4698" w:type="dxa"/>
          </w:tcPr>
          <w:p w:rsidR="00CD4FF4" w:rsidRPr="00BB53D8" w:rsidRDefault="00CD4FF4" w:rsidP="005B7B9C">
            <w:pPr>
              <w:rPr>
                <w:szCs w:val="22"/>
              </w:rPr>
            </w:pPr>
          </w:p>
        </w:tc>
      </w:tr>
      <w:tr w:rsidR="00CD4FF4" w:rsidRPr="00BB53D8" w:rsidTr="00AB079E">
        <w:tc>
          <w:tcPr>
            <w:tcW w:w="951" w:type="dxa"/>
          </w:tcPr>
          <w:p w:rsidR="00CD4FF4" w:rsidRPr="00BB53D8" w:rsidRDefault="00CD4FF4" w:rsidP="005B7B9C">
            <w:pPr>
              <w:rPr>
                <w:szCs w:val="22"/>
              </w:rPr>
            </w:pPr>
            <w:r>
              <w:rPr>
                <w:szCs w:val="22"/>
              </w:rPr>
              <w:t>16</w:t>
            </w:r>
          </w:p>
        </w:tc>
        <w:tc>
          <w:tcPr>
            <w:tcW w:w="1459" w:type="dxa"/>
          </w:tcPr>
          <w:p w:rsidR="00CD4FF4" w:rsidRPr="00BB53D8" w:rsidRDefault="00CD4FF4" w:rsidP="005B7B9C">
            <w:pPr>
              <w:rPr>
                <w:szCs w:val="22"/>
              </w:rPr>
            </w:pPr>
          </w:p>
        </w:tc>
        <w:tc>
          <w:tcPr>
            <w:tcW w:w="2693" w:type="dxa"/>
          </w:tcPr>
          <w:p w:rsidR="00CD4FF4" w:rsidRPr="00BB53D8" w:rsidRDefault="00CD4FF4" w:rsidP="00AB079E">
            <w:pPr>
              <w:jc w:val="center"/>
              <w:rPr>
                <w:szCs w:val="22"/>
              </w:rPr>
            </w:pPr>
            <w:r w:rsidRPr="00BB53D8">
              <w:rPr>
                <w:szCs w:val="22"/>
              </w:rPr>
              <w:t>Mario Marrazza</w:t>
            </w:r>
          </w:p>
        </w:tc>
        <w:tc>
          <w:tcPr>
            <w:tcW w:w="4698" w:type="dxa"/>
          </w:tcPr>
          <w:p w:rsidR="00CD4FF4" w:rsidRPr="00BB53D8" w:rsidRDefault="00CD4FF4" w:rsidP="005B7B9C">
            <w:pPr>
              <w:rPr>
                <w:szCs w:val="22"/>
              </w:rPr>
            </w:pPr>
          </w:p>
        </w:tc>
      </w:tr>
      <w:tr w:rsidR="00CD4FF4" w:rsidRPr="00BB53D8" w:rsidTr="00AB079E">
        <w:tc>
          <w:tcPr>
            <w:tcW w:w="951" w:type="dxa"/>
          </w:tcPr>
          <w:p w:rsidR="00CD4FF4" w:rsidRPr="00BB53D8" w:rsidRDefault="00CD4FF4" w:rsidP="005B7B9C">
            <w:pPr>
              <w:rPr>
                <w:szCs w:val="22"/>
              </w:rPr>
            </w:pPr>
            <w:r>
              <w:rPr>
                <w:szCs w:val="22"/>
              </w:rPr>
              <w:t>17</w:t>
            </w:r>
          </w:p>
        </w:tc>
        <w:tc>
          <w:tcPr>
            <w:tcW w:w="1459" w:type="dxa"/>
          </w:tcPr>
          <w:p w:rsidR="00CD4FF4" w:rsidRPr="00BB53D8" w:rsidRDefault="00CD4FF4" w:rsidP="005B7B9C">
            <w:pPr>
              <w:rPr>
                <w:szCs w:val="22"/>
              </w:rPr>
            </w:pPr>
          </w:p>
        </w:tc>
        <w:tc>
          <w:tcPr>
            <w:tcW w:w="2693" w:type="dxa"/>
          </w:tcPr>
          <w:p w:rsidR="00CD4FF4" w:rsidRPr="00BB53D8" w:rsidRDefault="00CD4FF4" w:rsidP="00AB079E">
            <w:pPr>
              <w:jc w:val="center"/>
              <w:rPr>
                <w:szCs w:val="22"/>
              </w:rPr>
            </w:pPr>
            <w:r w:rsidRPr="00BB53D8">
              <w:rPr>
                <w:szCs w:val="22"/>
              </w:rPr>
              <w:t>Mario Marrazza</w:t>
            </w:r>
          </w:p>
        </w:tc>
        <w:tc>
          <w:tcPr>
            <w:tcW w:w="4698" w:type="dxa"/>
          </w:tcPr>
          <w:p w:rsidR="00CD4FF4" w:rsidRPr="00BB53D8" w:rsidRDefault="00CD4FF4" w:rsidP="005B7B9C">
            <w:pPr>
              <w:rPr>
                <w:szCs w:val="22"/>
              </w:rPr>
            </w:pPr>
          </w:p>
        </w:tc>
      </w:tr>
      <w:tr w:rsidR="00CD4FF4" w:rsidRPr="00BB53D8" w:rsidTr="00AB079E">
        <w:tc>
          <w:tcPr>
            <w:tcW w:w="951" w:type="dxa"/>
          </w:tcPr>
          <w:p w:rsidR="00CD4FF4" w:rsidRPr="00BB53D8" w:rsidRDefault="00CD4FF4" w:rsidP="005B7B9C">
            <w:pPr>
              <w:rPr>
                <w:szCs w:val="22"/>
              </w:rPr>
            </w:pPr>
            <w:r>
              <w:rPr>
                <w:szCs w:val="22"/>
              </w:rPr>
              <w:t>18</w:t>
            </w:r>
          </w:p>
        </w:tc>
        <w:tc>
          <w:tcPr>
            <w:tcW w:w="1459" w:type="dxa"/>
          </w:tcPr>
          <w:p w:rsidR="00CD4FF4" w:rsidRPr="00BB53D8" w:rsidRDefault="00CD4FF4" w:rsidP="005B7B9C">
            <w:pPr>
              <w:rPr>
                <w:szCs w:val="22"/>
              </w:rPr>
            </w:pPr>
          </w:p>
        </w:tc>
        <w:tc>
          <w:tcPr>
            <w:tcW w:w="2693" w:type="dxa"/>
          </w:tcPr>
          <w:p w:rsidR="00CD4FF4" w:rsidRPr="00BB53D8" w:rsidRDefault="00CD4FF4" w:rsidP="00AB079E">
            <w:pPr>
              <w:jc w:val="center"/>
              <w:rPr>
                <w:szCs w:val="22"/>
              </w:rPr>
            </w:pPr>
            <w:r w:rsidRPr="00BB53D8">
              <w:rPr>
                <w:szCs w:val="22"/>
              </w:rPr>
              <w:t>Mario Marrazza</w:t>
            </w:r>
          </w:p>
        </w:tc>
        <w:tc>
          <w:tcPr>
            <w:tcW w:w="4698" w:type="dxa"/>
          </w:tcPr>
          <w:p w:rsidR="00CD4FF4" w:rsidRPr="00BB53D8" w:rsidRDefault="00CD4FF4" w:rsidP="005B7B9C">
            <w:pPr>
              <w:rPr>
                <w:szCs w:val="22"/>
              </w:rPr>
            </w:pPr>
          </w:p>
        </w:tc>
      </w:tr>
      <w:tr w:rsidR="00CD4FF4" w:rsidRPr="00BB53D8" w:rsidTr="00AB079E">
        <w:tc>
          <w:tcPr>
            <w:tcW w:w="951" w:type="dxa"/>
          </w:tcPr>
          <w:p w:rsidR="00CD4FF4" w:rsidRPr="00BB53D8" w:rsidRDefault="00CD4FF4" w:rsidP="005B7B9C">
            <w:pPr>
              <w:rPr>
                <w:szCs w:val="22"/>
              </w:rPr>
            </w:pPr>
            <w:r>
              <w:rPr>
                <w:szCs w:val="22"/>
              </w:rPr>
              <w:t>19</w:t>
            </w:r>
          </w:p>
        </w:tc>
        <w:tc>
          <w:tcPr>
            <w:tcW w:w="1459" w:type="dxa"/>
          </w:tcPr>
          <w:p w:rsidR="00CD4FF4" w:rsidRPr="00BB53D8" w:rsidRDefault="00CD4FF4" w:rsidP="005B7B9C">
            <w:pPr>
              <w:rPr>
                <w:szCs w:val="22"/>
              </w:rPr>
            </w:pPr>
          </w:p>
        </w:tc>
        <w:tc>
          <w:tcPr>
            <w:tcW w:w="2693" w:type="dxa"/>
          </w:tcPr>
          <w:p w:rsidR="00CD4FF4" w:rsidRPr="00BB53D8" w:rsidRDefault="00CD4FF4" w:rsidP="00AB079E">
            <w:pPr>
              <w:jc w:val="center"/>
              <w:rPr>
                <w:szCs w:val="22"/>
              </w:rPr>
            </w:pPr>
            <w:r w:rsidRPr="00BB53D8">
              <w:rPr>
                <w:szCs w:val="22"/>
              </w:rPr>
              <w:t>Mario Marrazza</w:t>
            </w:r>
          </w:p>
        </w:tc>
        <w:tc>
          <w:tcPr>
            <w:tcW w:w="4698" w:type="dxa"/>
          </w:tcPr>
          <w:p w:rsidR="00CD4FF4" w:rsidRPr="00BB53D8" w:rsidRDefault="00CD4FF4" w:rsidP="005B7B9C">
            <w:pPr>
              <w:rPr>
                <w:szCs w:val="22"/>
              </w:rPr>
            </w:pPr>
          </w:p>
        </w:tc>
      </w:tr>
      <w:tr w:rsidR="00CD4FF4" w:rsidRPr="00BB53D8" w:rsidTr="00AB079E">
        <w:tc>
          <w:tcPr>
            <w:tcW w:w="951" w:type="dxa"/>
          </w:tcPr>
          <w:p w:rsidR="00CD4FF4" w:rsidRPr="00BB53D8" w:rsidRDefault="00CD4FF4" w:rsidP="005B7B9C">
            <w:pPr>
              <w:rPr>
                <w:szCs w:val="22"/>
              </w:rPr>
            </w:pPr>
            <w:r>
              <w:rPr>
                <w:szCs w:val="22"/>
              </w:rPr>
              <w:t>20</w:t>
            </w:r>
          </w:p>
        </w:tc>
        <w:tc>
          <w:tcPr>
            <w:tcW w:w="1459" w:type="dxa"/>
          </w:tcPr>
          <w:p w:rsidR="00CD4FF4" w:rsidRPr="00BB53D8" w:rsidRDefault="00CD4FF4" w:rsidP="005B7B9C">
            <w:pPr>
              <w:rPr>
                <w:szCs w:val="22"/>
              </w:rPr>
            </w:pPr>
          </w:p>
        </w:tc>
        <w:tc>
          <w:tcPr>
            <w:tcW w:w="2693" w:type="dxa"/>
          </w:tcPr>
          <w:p w:rsidR="00CD4FF4" w:rsidRPr="00BB53D8" w:rsidRDefault="00CD4FF4" w:rsidP="00AB079E">
            <w:pPr>
              <w:jc w:val="center"/>
              <w:rPr>
                <w:szCs w:val="22"/>
              </w:rPr>
            </w:pPr>
            <w:r w:rsidRPr="00BB53D8">
              <w:rPr>
                <w:szCs w:val="22"/>
              </w:rPr>
              <w:t>Mario Marrazza</w:t>
            </w:r>
          </w:p>
        </w:tc>
        <w:tc>
          <w:tcPr>
            <w:tcW w:w="4698" w:type="dxa"/>
          </w:tcPr>
          <w:p w:rsidR="00CD4FF4" w:rsidRPr="00BB53D8" w:rsidRDefault="00CD4FF4" w:rsidP="005B7B9C">
            <w:pPr>
              <w:rPr>
                <w:szCs w:val="22"/>
              </w:rPr>
            </w:pPr>
          </w:p>
        </w:tc>
      </w:tr>
      <w:tr w:rsidR="00CD4FF4" w:rsidRPr="00BB53D8" w:rsidTr="00AB079E">
        <w:tc>
          <w:tcPr>
            <w:tcW w:w="951" w:type="dxa"/>
          </w:tcPr>
          <w:p w:rsidR="00CD4FF4" w:rsidRPr="00BB53D8" w:rsidRDefault="00CD4FF4" w:rsidP="005B7B9C">
            <w:pPr>
              <w:rPr>
                <w:szCs w:val="22"/>
              </w:rPr>
            </w:pPr>
          </w:p>
        </w:tc>
        <w:tc>
          <w:tcPr>
            <w:tcW w:w="1459" w:type="dxa"/>
          </w:tcPr>
          <w:p w:rsidR="00CD4FF4" w:rsidRPr="00BB53D8" w:rsidRDefault="00CD4FF4" w:rsidP="005B7B9C">
            <w:pPr>
              <w:rPr>
                <w:szCs w:val="22"/>
              </w:rPr>
            </w:pPr>
          </w:p>
        </w:tc>
        <w:tc>
          <w:tcPr>
            <w:tcW w:w="2693" w:type="dxa"/>
          </w:tcPr>
          <w:p w:rsidR="00CD4FF4" w:rsidRPr="00BB53D8" w:rsidRDefault="00CD4FF4" w:rsidP="00AB079E">
            <w:pPr>
              <w:jc w:val="center"/>
              <w:rPr>
                <w:szCs w:val="22"/>
              </w:rPr>
            </w:pPr>
          </w:p>
        </w:tc>
        <w:tc>
          <w:tcPr>
            <w:tcW w:w="4698" w:type="dxa"/>
          </w:tcPr>
          <w:p w:rsidR="00CD4FF4" w:rsidRPr="00BB53D8" w:rsidRDefault="00CD4FF4" w:rsidP="005B7B9C">
            <w:pPr>
              <w:rPr>
                <w:szCs w:val="22"/>
              </w:rPr>
            </w:pPr>
          </w:p>
        </w:tc>
      </w:tr>
      <w:tr w:rsidR="00CD4FF4" w:rsidRPr="00BB53D8" w:rsidTr="00AB079E">
        <w:tc>
          <w:tcPr>
            <w:tcW w:w="951" w:type="dxa"/>
          </w:tcPr>
          <w:p w:rsidR="00CD4FF4" w:rsidRPr="00BB53D8" w:rsidRDefault="00CD4FF4" w:rsidP="005B7B9C">
            <w:pPr>
              <w:rPr>
                <w:szCs w:val="22"/>
              </w:rPr>
            </w:pPr>
          </w:p>
        </w:tc>
        <w:tc>
          <w:tcPr>
            <w:tcW w:w="1459" w:type="dxa"/>
          </w:tcPr>
          <w:p w:rsidR="00CD4FF4" w:rsidRPr="00BB53D8" w:rsidRDefault="00CD4FF4" w:rsidP="005B7B9C">
            <w:pPr>
              <w:rPr>
                <w:szCs w:val="22"/>
              </w:rPr>
            </w:pPr>
          </w:p>
        </w:tc>
        <w:tc>
          <w:tcPr>
            <w:tcW w:w="2693" w:type="dxa"/>
          </w:tcPr>
          <w:p w:rsidR="00CD4FF4" w:rsidRPr="00BB53D8" w:rsidRDefault="00CD4FF4" w:rsidP="00AB079E">
            <w:pPr>
              <w:jc w:val="center"/>
              <w:rPr>
                <w:szCs w:val="22"/>
              </w:rPr>
            </w:pPr>
          </w:p>
        </w:tc>
        <w:tc>
          <w:tcPr>
            <w:tcW w:w="4698" w:type="dxa"/>
          </w:tcPr>
          <w:p w:rsidR="00CD4FF4" w:rsidRPr="00BB53D8" w:rsidRDefault="00CD4FF4" w:rsidP="005B7B9C">
            <w:pPr>
              <w:rPr>
                <w:szCs w:val="22"/>
              </w:rPr>
            </w:pPr>
          </w:p>
        </w:tc>
      </w:tr>
      <w:tr w:rsidR="00CD4FF4" w:rsidRPr="00BB53D8" w:rsidTr="00AB079E">
        <w:tc>
          <w:tcPr>
            <w:tcW w:w="951" w:type="dxa"/>
          </w:tcPr>
          <w:p w:rsidR="00CD4FF4" w:rsidRPr="00BB53D8" w:rsidRDefault="00CD4FF4" w:rsidP="005B7B9C">
            <w:pPr>
              <w:rPr>
                <w:szCs w:val="22"/>
              </w:rPr>
            </w:pPr>
          </w:p>
        </w:tc>
        <w:tc>
          <w:tcPr>
            <w:tcW w:w="1459" w:type="dxa"/>
          </w:tcPr>
          <w:p w:rsidR="00CD4FF4" w:rsidRPr="00BB53D8" w:rsidRDefault="00CD4FF4" w:rsidP="005B7B9C">
            <w:pPr>
              <w:rPr>
                <w:szCs w:val="22"/>
              </w:rPr>
            </w:pPr>
          </w:p>
        </w:tc>
        <w:tc>
          <w:tcPr>
            <w:tcW w:w="2693" w:type="dxa"/>
          </w:tcPr>
          <w:p w:rsidR="00CD4FF4" w:rsidRPr="00BB53D8" w:rsidRDefault="00CD4FF4" w:rsidP="00AB079E">
            <w:pPr>
              <w:jc w:val="center"/>
              <w:rPr>
                <w:szCs w:val="22"/>
              </w:rPr>
            </w:pPr>
          </w:p>
        </w:tc>
        <w:tc>
          <w:tcPr>
            <w:tcW w:w="4698" w:type="dxa"/>
          </w:tcPr>
          <w:p w:rsidR="00CD4FF4" w:rsidRPr="00BB53D8" w:rsidRDefault="00CD4FF4" w:rsidP="005B7B9C">
            <w:pPr>
              <w:rPr>
                <w:szCs w:val="22"/>
              </w:rPr>
            </w:pPr>
          </w:p>
        </w:tc>
      </w:tr>
      <w:tr w:rsidR="00CD4FF4" w:rsidRPr="00BB53D8" w:rsidTr="00AB079E">
        <w:tc>
          <w:tcPr>
            <w:tcW w:w="951" w:type="dxa"/>
          </w:tcPr>
          <w:p w:rsidR="00CD4FF4" w:rsidRPr="00BB53D8" w:rsidRDefault="00CD4FF4" w:rsidP="005B7B9C">
            <w:pPr>
              <w:rPr>
                <w:szCs w:val="22"/>
              </w:rPr>
            </w:pPr>
          </w:p>
        </w:tc>
        <w:tc>
          <w:tcPr>
            <w:tcW w:w="1459" w:type="dxa"/>
          </w:tcPr>
          <w:p w:rsidR="00CD4FF4" w:rsidRPr="00BB53D8" w:rsidRDefault="00CD4FF4" w:rsidP="005B7B9C">
            <w:pPr>
              <w:rPr>
                <w:szCs w:val="22"/>
              </w:rPr>
            </w:pPr>
          </w:p>
        </w:tc>
        <w:tc>
          <w:tcPr>
            <w:tcW w:w="2693" w:type="dxa"/>
          </w:tcPr>
          <w:p w:rsidR="00CD4FF4" w:rsidRPr="00BB53D8" w:rsidRDefault="00CD4FF4" w:rsidP="00AB079E">
            <w:pPr>
              <w:jc w:val="center"/>
              <w:rPr>
                <w:szCs w:val="22"/>
              </w:rPr>
            </w:pPr>
          </w:p>
        </w:tc>
        <w:tc>
          <w:tcPr>
            <w:tcW w:w="4698" w:type="dxa"/>
          </w:tcPr>
          <w:p w:rsidR="00CD4FF4" w:rsidRPr="00BB53D8" w:rsidRDefault="00CD4FF4" w:rsidP="005B7B9C">
            <w:pPr>
              <w:rPr>
                <w:szCs w:val="22"/>
              </w:rPr>
            </w:pPr>
          </w:p>
        </w:tc>
      </w:tr>
    </w:tbl>
    <w:p w:rsidR="00D945F3" w:rsidRPr="00795CB2" w:rsidRDefault="00D945F3" w:rsidP="0097393B">
      <w:pPr>
        <w:spacing w:after="0"/>
        <w:rPr>
          <w:rFonts w:cs="Arial"/>
          <w:b/>
          <w:szCs w:val="22"/>
        </w:rPr>
        <w:sectPr w:rsidR="00D945F3" w:rsidRPr="00795CB2" w:rsidSect="00795CB2">
          <w:headerReference w:type="default" r:id="rId9"/>
          <w:footerReference w:type="default" r:id="rId10"/>
          <w:pgSz w:w="11900" w:h="16840" w:code="9"/>
          <w:pgMar w:top="1882" w:right="816" w:bottom="993" w:left="1418" w:header="765" w:footer="284" w:gutter="0"/>
          <w:cols w:space="708"/>
          <w:titlePg/>
          <w:docGrid w:linePitch="299"/>
        </w:sectPr>
      </w:pPr>
    </w:p>
    <w:p w:rsidR="00B64D92" w:rsidRPr="000205A9" w:rsidRDefault="00B64D92" w:rsidP="00E804DF">
      <w:pPr>
        <w:pStyle w:val="berschrift1ohneNummerierung"/>
      </w:pPr>
      <w:r w:rsidRPr="000205A9">
        <w:lastRenderedPageBreak/>
        <w:t>Inhaltsverzeichnis</w:t>
      </w:r>
    </w:p>
    <w:p w:rsidR="005266D2" w:rsidRDefault="00B64D92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Cs w:val="22"/>
          <w:lang w:eastAsia="de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556992" w:history="1">
        <w:r w:rsidR="005266D2" w:rsidRPr="0073188B">
          <w:rPr>
            <w:rStyle w:val="Hyperlink"/>
            <w:noProof/>
          </w:rPr>
          <w:t>1</w:t>
        </w:r>
        <w:r w:rsidR="005266D2">
          <w:rPr>
            <w:rFonts w:asciiTheme="minorHAnsi" w:eastAsiaTheme="minorEastAsia" w:hAnsiTheme="minorHAnsi" w:cstheme="minorBidi"/>
            <w:b w:val="0"/>
            <w:noProof/>
            <w:spacing w:val="0"/>
            <w:szCs w:val="22"/>
            <w:lang w:eastAsia="de-CH"/>
          </w:rPr>
          <w:tab/>
        </w:r>
        <w:r w:rsidR="005266D2" w:rsidRPr="0073188B">
          <w:rPr>
            <w:rStyle w:val="Hyperlink"/>
            <w:noProof/>
          </w:rPr>
          <w:t>Tag 1 – Start des Projekts</w:t>
        </w:r>
        <w:r w:rsidR="005266D2">
          <w:rPr>
            <w:noProof/>
            <w:webHidden/>
          </w:rPr>
          <w:tab/>
        </w:r>
        <w:r w:rsidR="005266D2">
          <w:rPr>
            <w:noProof/>
            <w:webHidden/>
          </w:rPr>
          <w:fldChar w:fldCharType="begin"/>
        </w:r>
        <w:r w:rsidR="005266D2">
          <w:rPr>
            <w:noProof/>
            <w:webHidden/>
          </w:rPr>
          <w:instrText xml:space="preserve"> PAGEREF _Toc24556992 \h </w:instrText>
        </w:r>
        <w:r w:rsidR="005266D2">
          <w:rPr>
            <w:noProof/>
            <w:webHidden/>
          </w:rPr>
        </w:r>
        <w:r w:rsidR="005266D2">
          <w:rPr>
            <w:noProof/>
            <w:webHidden/>
          </w:rPr>
          <w:fldChar w:fldCharType="separate"/>
        </w:r>
        <w:r w:rsidR="005266D2">
          <w:rPr>
            <w:noProof/>
            <w:webHidden/>
          </w:rPr>
          <w:t>4</w:t>
        </w:r>
        <w:r w:rsidR="005266D2">
          <w:rPr>
            <w:noProof/>
            <w:webHidden/>
          </w:rPr>
          <w:fldChar w:fldCharType="end"/>
        </w:r>
      </w:hyperlink>
    </w:p>
    <w:p w:rsidR="005266D2" w:rsidRDefault="00CF640A">
      <w:pPr>
        <w:pStyle w:val="Verzeichnis2"/>
        <w:rPr>
          <w:rFonts w:asciiTheme="minorHAnsi" w:eastAsiaTheme="minorEastAsia" w:hAnsiTheme="minorHAnsi" w:cstheme="minorBidi"/>
          <w:noProof/>
          <w:spacing w:val="0"/>
          <w:szCs w:val="22"/>
          <w:lang w:eastAsia="de-CH"/>
        </w:rPr>
      </w:pPr>
      <w:hyperlink w:anchor="_Toc24556993" w:history="1">
        <w:r w:rsidR="005266D2" w:rsidRPr="0073188B">
          <w:rPr>
            <w:rStyle w:val="Hyperlink"/>
            <w:noProof/>
          </w:rPr>
          <w:t>1.1</w:t>
        </w:r>
        <w:r w:rsidR="005266D2">
          <w:rPr>
            <w:rFonts w:asciiTheme="minorHAnsi" w:eastAsiaTheme="minorEastAsia" w:hAnsiTheme="minorHAnsi" w:cstheme="minorBidi"/>
            <w:noProof/>
            <w:spacing w:val="0"/>
            <w:szCs w:val="22"/>
            <w:lang w:eastAsia="de-CH"/>
          </w:rPr>
          <w:tab/>
        </w:r>
        <w:r w:rsidR="005266D2" w:rsidRPr="0073188B">
          <w:rPr>
            <w:rStyle w:val="Hyperlink"/>
            <w:noProof/>
          </w:rPr>
          <w:t>Inhalt/ ausgeführte Arbeiten</w:t>
        </w:r>
        <w:r w:rsidR="005266D2">
          <w:rPr>
            <w:noProof/>
            <w:webHidden/>
          </w:rPr>
          <w:tab/>
        </w:r>
        <w:r w:rsidR="005266D2">
          <w:rPr>
            <w:noProof/>
            <w:webHidden/>
          </w:rPr>
          <w:fldChar w:fldCharType="begin"/>
        </w:r>
        <w:r w:rsidR="005266D2">
          <w:rPr>
            <w:noProof/>
            <w:webHidden/>
          </w:rPr>
          <w:instrText xml:space="preserve"> PAGEREF _Toc24556993 \h </w:instrText>
        </w:r>
        <w:r w:rsidR="005266D2">
          <w:rPr>
            <w:noProof/>
            <w:webHidden/>
          </w:rPr>
        </w:r>
        <w:r w:rsidR="005266D2">
          <w:rPr>
            <w:noProof/>
            <w:webHidden/>
          </w:rPr>
          <w:fldChar w:fldCharType="separate"/>
        </w:r>
        <w:r w:rsidR="005266D2">
          <w:rPr>
            <w:noProof/>
            <w:webHidden/>
          </w:rPr>
          <w:t>4</w:t>
        </w:r>
        <w:r w:rsidR="005266D2">
          <w:rPr>
            <w:noProof/>
            <w:webHidden/>
          </w:rPr>
          <w:fldChar w:fldCharType="end"/>
        </w:r>
      </w:hyperlink>
    </w:p>
    <w:p w:rsidR="005266D2" w:rsidRDefault="00CF640A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Cs w:val="22"/>
          <w:lang w:eastAsia="de-CH"/>
        </w:rPr>
      </w:pPr>
      <w:hyperlink w:anchor="_Toc24556994" w:history="1">
        <w:r w:rsidR="005266D2" w:rsidRPr="0073188B">
          <w:rPr>
            <w:rStyle w:val="Hyperlink"/>
            <w:noProof/>
          </w:rPr>
          <w:t>2</w:t>
        </w:r>
        <w:r w:rsidR="005266D2">
          <w:rPr>
            <w:rFonts w:asciiTheme="minorHAnsi" w:eastAsiaTheme="minorEastAsia" w:hAnsiTheme="minorHAnsi" w:cstheme="minorBidi"/>
            <w:b w:val="0"/>
            <w:noProof/>
            <w:spacing w:val="0"/>
            <w:szCs w:val="22"/>
            <w:lang w:eastAsia="de-CH"/>
          </w:rPr>
          <w:tab/>
        </w:r>
        <w:r w:rsidR="005266D2" w:rsidRPr="0073188B">
          <w:rPr>
            <w:rStyle w:val="Hyperlink"/>
            <w:noProof/>
          </w:rPr>
          <w:t>Tag 2 – Dokumentationen &amp; UML Klassendiagramm</w:t>
        </w:r>
        <w:r w:rsidR="005266D2">
          <w:rPr>
            <w:noProof/>
            <w:webHidden/>
          </w:rPr>
          <w:tab/>
        </w:r>
        <w:r w:rsidR="005266D2">
          <w:rPr>
            <w:noProof/>
            <w:webHidden/>
          </w:rPr>
          <w:fldChar w:fldCharType="begin"/>
        </w:r>
        <w:r w:rsidR="005266D2">
          <w:rPr>
            <w:noProof/>
            <w:webHidden/>
          </w:rPr>
          <w:instrText xml:space="preserve"> PAGEREF _Toc24556994 \h </w:instrText>
        </w:r>
        <w:r w:rsidR="005266D2">
          <w:rPr>
            <w:noProof/>
            <w:webHidden/>
          </w:rPr>
        </w:r>
        <w:r w:rsidR="005266D2">
          <w:rPr>
            <w:noProof/>
            <w:webHidden/>
          </w:rPr>
          <w:fldChar w:fldCharType="separate"/>
        </w:r>
        <w:r w:rsidR="005266D2">
          <w:rPr>
            <w:noProof/>
            <w:webHidden/>
          </w:rPr>
          <w:t>5</w:t>
        </w:r>
        <w:r w:rsidR="005266D2">
          <w:rPr>
            <w:noProof/>
            <w:webHidden/>
          </w:rPr>
          <w:fldChar w:fldCharType="end"/>
        </w:r>
      </w:hyperlink>
    </w:p>
    <w:p w:rsidR="005266D2" w:rsidRDefault="00CF640A">
      <w:pPr>
        <w:pStyle w:val="Verzeichnis2"/>
        <w:rPr>
          <w:rFonts w:asciiTheme="minorHAnsi" w:eastAsiaTheme="minorEastAsia" w:hAnsiTheme="minorHAnsi" w:cstheme="minorBidi"/>
          <w:noProof/>
          <w:spacing w:val="0"/>
          <w:szCs w:val="22"/>
          <w:lang w:eastAsia="de-CH"/>
        </w:rPr>
      </w:pPr>
      <w:hyperlink w:anchor="_Toc24556995" w:history="1">
        <w:r w:rsidR="005266D2" w:rsidRPr="0073188B">
          <w:rPr>
            <w:rStyle w:val="Hyperlink"/>
            <w:noProof/>
          </w:rPr>
          <w:t>2.1</w:t>
        </w:r>
        <w:r w:rsidR="005266D2">
          <w:rPr>
            <w:rFonts w:asciiTheme="minorHAnsi" w:eastAsiaTheme="minorEastAsia" w:hAnsiTheme="minorHAnsi" w:cstheme="minorBidi"/>
            <w:noProof/>
            <w:spacing w:val="0"/>
            <w:szCs w:val="22"/>
            <w:lang w:eastAsia="de-CH"/>
          </w:rPr>
          <w:tab/>
        </w:r>
        <w:r w:rsidR="005266D2" w:rsidRPr="0073188B">
          <w:rPr>
            <w:rStyle w:val="Hyperlink"/>
            <w:noProof/>
          </w:rPr>
          <w:t>Inhalt/ ausgeführte Arbeiten</w:t>
        </w:r>
        <w:r w:rsidR="005266D2">
          <w:rPr>
            <w:noProof/>
            <w:webHidden/>
          </w:rPr>
          <w:tab/>
        </w:r>
        <w:r w:rsidR="005266D2">
          <w:rPr>
            <w:noProof/>
            <w:webHidden/>
          </w:rPr>
          <w:fldChar w:fldCharType="begin"/>
        </w:r>
        <w:r w:rsidR="005266D2">
          <w:rPr>
            <w:noProof/>
            <w:webHidden/>
          </w:rPr>
          <w:instrText xml:space="preserve"> PAGEREF _Toc24556995 \h </w:instrText>
        </w:r>
        <w:r w:rsidR="005266D2">
          <w:rPr>
            <w:noProof/>
            <w:webHidden/>
          </w:rPr>
        </w:r>
        <w:r w:rsidR="005266D2">
          <w:rPr>
            <w:noProof/>
            <w:webHidden/>
          </w:rPr>
          <w:fldChar w:fldCharType="separate"/>
        </w:r>
        <w:r w:rsidR="005266D2">
          <w:rPr>
            <w:noProof/>
            <w:webHidden/>
          </w:rPr>
          <w:t>5</w:t>
        </w:r>
        <w:r w:rsidR="005266D2">
          <w:rPr>
            <w:noProof/>
            <w:webHidden/>
          </w:rPr>
          <w:fldChar w:fldCharType="end"/>
        </w:r>
      </w:hyperlink>
    </w:p>
    <w:p w:rsidR="005266D2" w:rsidRDefault="00CF640A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Cs w:val="22"/>
          <w:lang w:eastAsia="de-CH"/>
        </w:rPr>
      </w:pPr>
      <w:hyperlink w:anchor="_Toc24556996" w:history="1">
        <w:r w:rsidR="005266D2" w:rsidRPr="0073188B">
          <w:rPr>
            <w:rStyle w:val="Hyperlink"/>
            <w:noProof/>
          </w:rPr>
          <w:t>3</w:t>
        </w:r>
        <w:r w:rsidR="005266D2">
          <w:rPr>
            <w:rFonts w:asciiTheme="minorHAnsi" w:eastAsiaTheme="minorEastAsia" w:hAnsiTheme="minorHAnsi" w:cstheme="minorBidi"/>
            <w:b w:val="0"/>
            <w:noProof/>
            <w:spacing w:val="0"/>
            <w:szCs w:val="22"/>
            <w:lang w:eastAsia="de-CH"/>
          </w:rPr>
          <w:tab/>
        </w:r>
        <w:r w:rsidR="005266D2" w:rsidRPr="0073188B">
          <w:rPr>
            <w:rStyle w:val="Hyperlink"/>
            <w:noProof/>
          </w:rPr>
          <w:t>Tag 3 –</w:t>
        </w:r>
        <w:r w:rsidR="005266D2">
          <w:rPr>
            <w:noProof/>
            <w:webHidden/>
          </w:rPr>
          <w:tab/>
        </w:r>
        <w:r w:rsidR="005266D2">
          <w:rPr>
            <w:noProof/>
            <w:webHidden/>
          </w:rPr>
          <w:fldChar w:fldCharType="begin"/>
        </w:r>
        <w:r w:rsidR="005266D2">
          <w:rPr>
            <w:noProof/>
            <w:webHidden/>
          </w:rPr>
          <w:instrText xml:space="preserve"> PAGEREF _Toc24556996 \h </w:instrText>
        </w:r>
        <w:r w:rsidR="005266D2">
          <w:rPr>
            <w:noProof/>
            <w:webHidden/>
          </w:rPr>
        </w:r>
        <w:r w:rsidR="005266D2">
          <w:rPr>
            <w:noProof/>
            <w:webHidden/>
          </w:rPr>
          <w:fldChar w:fldCharType="separate"/>
        </w:r>
        <w:r w:rsidR="005266D2">
          <w:rPr>
            <w:noProof/>
            <w:webHidden/>
          </w:rPr>
          <w:t>7</w:t>
        </w:r>
        <w:r w:rsidR="005266D2">
          <w:rPr>
            <w:noProof/>
            <w:webHidden/>
          </w:rPr>
          <w:fldChar w:fldCharType="end"/>
        </w:r>
      </w:hyperlink>
    </w:p>
    <w:p w:rsidR="005266D2" w:rsidRDefault="00CF640A">
      <w:pPr>
        <w:pStyle w:val="Verzeichnis2"/>
        <w:rPr>
          <w:rFonts w:asciiTheme="minorHAnsi" w:eastAsiaTheme="minorEastAsia" w:hAnsiTheme="minorHAnsi" w:cstheme="minorBidi"/>
          <w:noProof/>
          <w:spacing w:val="0"/>
          <w:szCs w:val="22"/>
          <w:lang w:eastAsia="de-CH"/>
        </w:rPr>
      </w:pPr>
      <w:hyperlink w:anchor="_Toc24556997" w:history="1">
        <w:r w:rsidR="005266D2" w:rsidRPr="0073188B">
          <w:rPr>
            <w:rStyle w:val="Hyperlink"/>
            <w:noProof/>
          </w:rPr>
          <w:t>3.1</w:t>
        </w:r>
        <w:r w:rsidR="005266D2">
          <w:rPr>
            <w:rFonts w:asciiTheme="minorHAnsi" w:eastAsiaTheme="minorEastAsia" w:hAnsiTheme="minorHAnsi" w:cstheme="minorBidi"/>
            <w:noProof/>
            <w:spacing w:val="0"/>
            <w:szCs w:val="22"/>
            <w:lang w:eastAsia="de-CH"/>
          </w:rPr>
          <w:tab/>
        </w:r>
        <w:r w:rsidR="005266D2" w:rsidRPr="0073188B">
          <w:rPr>
            <w:rStyle w:val="Hyperlink"/>
            <w:noProof/>
          </w:rPr>
          <w:t>Inhalt/ ausgeführte Arbeiten</w:t>
        </w:r>
        <w:r w:rsidR="005266D2">
          <w:rPr>
            <w:noProof/>
            <w:webHidden/>
          </w:rPr>
          <w:tab/>
        </w:r>
        <w:r w:rsidR="005266D2">
          <w:rPr>
            <w:noProof/>
            <w:webHidden/>
          </w:rPr>
          <w:fldChar w:fldCharType="begin"/>
        </w:r>
        <w:r w:rsidR="005266D2">
          <w:rPr>
            <w:noProof/>
            <w:webHidden/>
          </w:rPr>
          <w:instrText xml:space="preserve"> PAGEREF _Toc24556997 \h </w:instrText>
        </w:r>
        <w:r w:rsidR="005266D2">
          <w:rPr>
            <w:noProof/>
            <w:webHidden/>
          </w:rPr>
        </w:r>
        <w:r w:rsidR="005266D2">
          <w:rPr>
            <w:noProof/>
            <w:webHidden/>
          </w:rPr>
          <w:fldChar w:fldCharType="separate"/>
        </w:r>
        <w:r w:rsidR="005266D2">
          <w:rPr>
            <w:noProof/>
            <w:webHidden/>
          </w:rPr>
          <w:t>7</w:t>
        </w:r>
        <w:r w:rsidR="005266D2">
          <w:rPr>
            <w:noProof/>
            <w:webHidden/>
          </w:rPr>
          <w:fldChar w:fldCharType="end"/>
        </w:r>
      </w:hyperlink>
    </w:p>
    <w:p w:rsidR="005266D2" w:rsidRDefault="00CF640A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Cs w:val="22"/>
          <w:lang w:eastAsia="de-CH"/>
        </w:rPr>
      </w:pPr>
      <w:hyperlink w:anchor="_Toc24556998" w:history="1">
        <w:r w:rsidR="005266D2" w:rsidRPr="0073188B">
          <w:rPr>
            <w:rStyle w:val="Hyperlink"/>
            <w:noProof/>
          </w:rPr>
          <w:t>4</w:t>
        </w:r>
        <w:r w:rsidR="005266D2">
          <w:rPr>
            <w:rFonts w:asciiTheme="minorHAnsi" w:eastAsiaTheme="minorEastAsia" w:hAnsiTheme="minorHAnsi" w:cstheme="minorBidi"/>
            <w:b w:val="0"/>
            <w:noProof/>
            <w:spacing w:val="0"/>
            <w:szCs w:val="22"/>
            <w:lang w:eastAsia="de-CH"/>
          </w:rPr>
          <w:tab/>
        </w:r>
        <w:r w:rsidR="005266D2" w:rsidRPr="0073188B">
          <w:rPr>
            <w:rStyle w:val="Hyperlink"/>
            <w:noProof/>
          </w:rPr>
          <w:t>Tag 4 –</w:t>
        </w:r>
        <w:r w:rsidR="005266D2">
          <w:rPr>
            <w:noProof/>
            <w:webHidden/>
          </w:rPr>
          <w:tab/>
        </w:r>
        <w:r w:rsidR="005266D2">
          <w:rPr>
            <w:noProof/>
            <w:webHidden/>
          </w:rPr>
          <w:fldChar w:fldCharType="begin"/>
        </w:r>
        <w:r w:rsidR="005266D2">
          <w:rPr>
            <w:noProof/>
            <w:webHidden/>
          </w:rPr>
          <w:instrText xml:space="preserve"> PAGEREF _Toc24556998 \h </w:instrText>
        </w:r>
        <w:r w:rsidR="005266D2">
          <w:rPr>
            <w:noProof/>
            <w:webHidden/>
          </w:rPr>
        </w:r>
        <w:r w:rsidR="005266D2">
          <w:rPr>
            <w:noProof/>
            <w:webHidden/>
          </w:rPr>
          <w:fldChar w:fldCharType="separate"/>
        </w:r>
        <w:r w:rsidR="005266D2">
          <w:rPr>
            <w:noProof/>
            <w:webHidden/>
          </w:rPr>
          <w:t>8</w:t>
        </w:r>
        <w:r w:rsidR="005266D2">
          <w:rPr>
            <w:noProof/>
            <w:webHidden/>
          </w:rPr>
          <w:fldChar w:fldCharType="end"/>
        </w:r>
      </w:hyperlink>
    </w:p>
    <w:p w:rsidR="005266D2" w:rsidRDefault="00CF640A">
      <w:pPr>
        <w:pStyle w:val="Verzeichnis2"/>
        <w:rPr>
          <w:rFonts w:asciiTheme="minorHAnsi" w:eastAsiaTheme="minorEastAsia" w:hAnsiTheme="minorHAnsi" w:cstheme="minorBidi"/>
          <w:noProof/>
          <w:spacing w:val="0"/>
          <w:szCs w:val="22"/>
          <w:lang w:eastAsia="de-CH"/>
        </w:rPr>
      </w:pPr>
      <w:hyperlink w:anchor="_Toc24556999" w:history="1">
        <w:r w:rsidR="005266D2" w:rsidRPr="0073188B">
          <w:rPr>
            <w:rStyle w:val="Hyperlink"/>
            <w:noProof/>
          </w:rPr>
          <w:t>4.1</w:t>
        </w:r>
        <w:r w:rsidR="005266D2">
          <w:rPr>
            <w:rFonts w:asciiTheme="minorHAnsi" w:eastAsiaTheme="minorEastAsia" w:hAnsiTheme="minorHAnsi" w:cstheme="minorBidi"/>
            <w:noProof/>
            <w:spacing w:val="0"/>
            <w:szCs w:val="22"/>
            <w:lang w:eastAsia="de-CH"/>
          </w:rPr>
          <w:tab/>
        </w:r>
        <w:r w:rsidR="005266D2" w:rsidRPr="0073188B">
          <w:rPr>
            <w:rStyle w:val="Hyperlink"/>
            <w:noProof/>
          </w:rPr>
          <w:t>Inhalt/ ausgeführte Arbeiten</w:t>
        </w:r>
        <w:r w:rsidR="005266D2">
          <w:rPr>
            <w:noProof/>
            <w:webHidden/>
          </w:rPr>
          <w:tab/>
        </w:r>
        <w:r w:rsidR="005266D2">
          <w:rPr>
            <w:noProof/>
            <w:webHidden/>
          </w:rPr>
          <w:fldChar w:fldCharType="begin"/>
        </w:r>
        <w:r w:rsidR="005266D2">
          <w:rPr>
            <w:noProof/>
            <w:webHidden/>
          </w:rPr>
          <w:instrText xml:space="preserve"> PAGEREF _Toc24556999 \h </w:instrText>
        </w:r>
        <w:r w:rsidR="005266D2">
          <w:rPr>
            <w:noProof/>
            <w:webHidden/>
          </w:rPr>
        </w:r>
        <w:r w:rsidR="005266D2">
          <w:rPr>
            <w:noProof/>
            <w:webHidden/>
          </w:rPr>
          <w:fldChar w:fldCharType="separate"/>
        </w:r>
        <w:r w:rsidR="005266D2">
          <w:rPr>
            <w:noProof/>
            <w:webHidden/>
          </w:rPr>
          <w:t>8</w:t>
        </w:r>
        <w:r w:rsidR="005266D2">
          <w:rPr>
            <w:noProof/>
            <w:webHidden/>
          </w:rPr>
          <w:fldChar w:fldCharType="end"/>
        </w:r>
      </w:hyperlink>
    </w:p>
    <w:p w:rsidR="005266D2" w:rsidRDefault="00CF640A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Cs w:val="22"/>
          <w:lang w:eastAsia="de-CH"/>
        </w:rPr>
      </w:pPr>
      <w:hyperlink w:anchor="_Toc24557000" w:history="1">
        <w:r w:rsidR="005266D2" w:rsidRPr="0073188B">
          <w:rPr>
            <w:rStyle w:val="Hyperlink"/>
            <w:noProof/>
          </w:rPr>
          <w:t>5</w:t>
        </w:r>
        <w:r w:rsidR="005266D2">
          <w:rPr>
            <w:rFonts w:asciiTheme="minorHAnsi" w:eastAsiaTheme="minorEastAsia" w:hAnsiTheme="minorHAnsi" w:cstheme="minorBidi"/>
            <w:b w:val="0"/>
            <w:noProof/>
            <w:spacing w:val="0"/>
            <w:szCs w:val="22"/>
            <w:lang w:eastAsia="de-CH"/>
          </w:rPr>
          <w:tab/>
        </w:r>
        <w:r w:rsidR="005266D2" w:rsidRPr="0073188B">
          <w:rPr>
            <w:rStyle w:val="Hyperlink"/>
            <w:noProof/>
          </w:rPr>
          <w:t>Tag 5 –</w:t>
        </w:r>
        <w:r w:rsidR="005266D2">
          <w:rPr>
            <w:noProof/>
            <w:webHidden/>
          </w:rPr>
          <w:tab/>
        </w:r>
        <w:r w:rsidR="005266D2">
          <w:rPr>
            <w:noProof/>
            <w:webHidden/>
          </w:rPr>
          <w:fldChar w:fldCharType="begin"/>
        </w:r>
        <w:r w:rsidR="005266D2">
          <w:rPr>
            <w:noProof/>
            <w:webHidden/>
          </w:rPr>
          <w:instrText xml:space="preserve"> PAGEREF _Toc24557000 \h </w:instrText>
        </w:r>
        <w:r w:rsidR="005266D2">
          <w:rPr>
            <w:noProof/>
            <w:webHidden/>
          </w:rPr>
        </w:r>
        <w:r w:rsidR="005266D2">
          <w:rPr>
            <w:noProof/>
            <w:webHidden/>
          </w:rPr>
          <w:fldChar w:fldCharType="separate"/>
        </w:r>
        <w:r w:rsidR="005266D2">
          <w:rPr>
            <w:noProof/>
            <w:webHidden/>
          </w:rPr>
          <w:t>9</w:t>
        </w:r>
        <w:r w:rsidR="005266D2">
          <w:rPr>
            <w:noProof/>
            <w:webHidden/>
          </w:rPr>
          <w:fldChar w:fldCharType="end"/>
        </w:r>
      </w:hyperlink>
    </w:p>
    <w:p w:rsidR="005266D2" w:rsidRDefault="00CF640A">
      <w:pPr>
        <w:pStyle w:val="Verzeichnis2"/>
        <w:rPr>
          <w:rFonts w:asciiTheme="minorHAnsi" w:eastAsiaTheme="minorEastAsia" w:hAnsiTheme="minorHAnsi" w:cstheme="minorBidi"/>
          <w:noProof/>
          <w:spacing w:val="0"/>
          <w:szCs w:val="22"/>
          <w:lang w:eastAsia="de-CH"/>
        </w:rPr>
      </w:pPr>
      <w:hyperlink w:anchor="_Toc24557001" w:history="1">
        <w:r w:rsidR="005266D2" w:rsidRPr="0073188B">
          <w:rPr>
            <w:rStyle w:val="Hyperlink"/>
            <w:noProof/>
          </w:rPr>
          <w:t>5.1</w:t>
        </w:r>
        <w:r w:rsidR="005266D2">
          <w:rPr>
            <w:rFonts w:asciiTheme="minorHAnsi" w:eastAsiaTheme="minorEastAsia" w:hAnsiTheme="minorHAnsi" w:cstheme="minorBidi"/>
            <w:noProof/>
            <w:spacing w:val="0"/>
            <w:szCs w:val="22"/>
            <w:lang w:eastAsia="de-CH"/>
          </w:rPr>
          <w:tab/>
        </w:r>
        <w:r w:rsidR="005266D2" w:rsidRPr="0073188B">
          <w:rPr>
            <w:rStyle w:val="Hyperlink"/>
            <w:noProof/>
          </w:rPr>
          <w:t>Inhalt/ ausgeführte Arbeiten</w:t>
        </w:r>
        <w:r w:rsidR="005266D2">
          <w:rPr>
            <w:noProof/>
            <w:webHidden/>
          </w:rPr>
          <w:tab/>
        </w:r>
        <w:r w:rsidR="005266D2">
          <w:rPr>
            <w:noProof/>
            <w:webHidden/>
          </w:rPr>
          <w:fldChar w:fldCharType="begin"/>
        </w:r>
        <w:r w:rsidR="005266D2">
          <w:rPr>
            <w:noProof/>
            <w:webHidden/>
          </w:rPr>
          <w:instrText xml:space="preserve"> PAGEREF _Toc24557001 \h </w:instrText>
        </w:r>
        <w:r w:rsidR="005266D2">
          <w:rPr>
            <w:noProof/>
            <w:webHidden/>
          </w:rPr>
        </w:r>
        <w:r w:rsidR="005266D2">
          <w:rPr>
            <w:noProof/>
            <w:webHidden/>
          </w:rPr>
          <w:fldChar w:fldCharType="separate"/>
        </w:r>
        <w:r w:rsidR="005266D2">
          <w:rPr>
            <w:noProof/>
            <w:webHidden/>
          </w:rPr>
          <w:t>9</w:t>
        </w:r>
        <w:r w:rsidR="005266D2">
          <w:rPr>
            <w:noProof/>
            <w:webHidden/>
          </w:rPr>
          <w:fldChar w:fldCharType="end"/>
        </w:r>
      </w:hyperlink>
    </w:p>
    <w:p w:rsidR="005266D2" w:rsidRDefault="00CF640A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Cs w:val="22"/>
          <w:lang w:eastAsia="de-CH"/>
        </w:rPr>
      </w:pPr>
      <w:hyperlink w:anchor="_Toc24557002" w:history="1">
        <w:r w:rsidR="005266D2" w:rsidRPr="0073188B">
          <w:rPr>
            <w:rStyle w:val="Hyperlink"/>
            <w:noProof/>
          </w:rPr>
          <w:t>6</w:t>
        </w:r>
        <w:r w:rsidR="005266D2">
          <w:rPr>
            <w:rFonts w:asciiTheme="minorHAnsi" w:eastAsiaTheme="minorEastAsia" w:hAnsiTheme="minorHAnsi" w:cstheme="minorBidi"/>
            <w:b w:val="0"/>
            <w:noProof/>
            <w:spacing w:val="0"/>
            <w:szCs w:val="22"/>
            <w:lang w:eastAsia="de-CH"/>
          </w:rPr>
          <w:tab/>
        </w:r>
        <w:r w:rsidR="005266D2" w:rsidRPr="0073188B">
          <w:rPr>
            <w:rStyle w:val="Hyperlink"/>
            <w:noProof/>
          </w:rPr>
          <w:t>Tag 6 –</w:t>
        </w:r>
        <w:r w:rsidR="005266D2">
          <w:rPr>
            <w:noProof/>
            <w:webHidden/>
          </w:rPr>
          <w:tab/>
        </w:r>
        <w:r w:rsidR="005266D2">
          <w:rPr>
            <w:noProof/>
            <w:webHidden/>
          </w:rPr>
          <w:fldChar w:fldCharType="begin"/>
        </w:r>
        <w:r w:rsidR="005266D2">
          <w:rPr>
            <w:noProof/>
            <w:webHidden/>
          </w:rPr>
          <w:instrText xml:space="preserve"> PAGEREF _Toc24557002 \h </w:instrText>
        </w:r>
        <w:r w:rsidR="005266D2">
          <w:rPr>
            <w:noProof/>
            <w:webHidden/>
          </w:rPr>
        </w:r>
        <w:r w:rsidR="005266D2">
          <w:rPr>
            <w:noProof/>
            <w:webHidden/>
          </w:rPr>
          <w:fldChar w:fldCharType="separate"/>
        </w:r>
        <w:r w:rsidR="005266D2">
          <w:rPr>
            <w:noProof/>
            <w:webHidden/>
          </w:rPr>
          <w:t>10</w:t>
        </w:r>
        <w:r w:rsidR="005266D2">
          <w:rPr>
            <w:noProof/>
            <w:webHidden/>
          </w:rPr>
          <w:fldChar w:fldCharType="end"/>
        </w:r>
      </w:hyperlink>
    </w:p>
    <w:p w:rsidR="005266D2" w:rsidRDefault="00CF640A">
      <w:pPr>
        <w:pStyle w:val="Verzeichnis2"/>
        <w:rPr>
          <w:rFonts w:asciiTheme="minorHAnsi" w:eastAsiaTheme="minorEastAsia" w:hAnsiTheme="minorHAnsi" w:cstheme="minorBidi"/>
          <w:noProof/>
          <w:spacing w:val="0"/>
          <w:szCs w:val="22"/>
          <w:lang w:eastAsia="de-CH"/>
        </w:rPr>
      </w:pPr>
      <w:hyperlink w:anchor="_Toc24557003" w:history="1">
        <w:r w:rsidR="005266D2" w:rsidRPr="0073188B">
          <w:rPr>
            <w:rStyle w:val="Hyperlink"/>
            <w:noProof/>
          </w:rPr>
          <w:t>6.1</w:t>
        </w:r>
        <w:r w:rsidR="005266D2">
          <w:rPr>
            <w:rFonts w:asciiTheme="minorHAnsi" w:eastAsiaTheme="minorEastAsia" w:hAnsiTheme="minorHAnsi" w:cstheme="minorBidi"/>
            <w:noProof/>
            <w:spacing w:val="0"/>
            <w:szCs w:val="22"/>
            <w:lang w:eastAsia="de-CH"/>
          </w:rPr>
          <w:tab/>
        </w:r>
        <w:r w:rsidR="005266D2" w:rsidRPr="0073188B">
          <w:rPr>
            <w:rStyle w:val="Hyperlink"/>
            <w:noProof/>
          </w:rPr>
          <w:t>Inhalt/ ausgeführte Arbeiten</w:t>
        </w:r>
        <w:r w:rsidR="005266D2">
          <w:rPr>
            <w:noProof/>
            <w:webHidden/>
          </w:rPr>
          <w:tab/>
        </w:r>
        <w:r w:rsidR="005266D2">
          <w:rPr>
            <w:noProof/>
            <w:webHidden/>
          </w:rPr>
          <w:fldChar w:fldCharType="begin"/>
        </w:r>
        <w:r w:rsidR="005266D2">
          <w:rPr>
            <w:noProof/>
            <w:webHidden/>
          </w:rPr>
          <w:instrText xml:space="preserve"> PAGEREF _Toc24557003 \h </w:instrText>
        </w:r>
        <w:r w:rsidR="005266D2">
          <w:rPr>
            <w:noProof/>
            <w:webHidden/>
          </w:rPr>
        </w:r>
        <w:r w:rsidR="005266D2">
          <w:rPr>
            <w:noProof/>
            <w:webHidden/>
          </w:rPr>
          <w:fldChar w:fldCharType="separate"/>
        </w:r>
        <w:r w:rsidR="005266D2">
          <w:rPr>
            <w:noProof/>
            <w:webHidden/>
          </w:rPr>
          <w:t>10</w:t>
        </w:r>
        <w:r w:rsidR="005266D2">
          <w:rPr>
            <w:noProof/>
            <w:webHidden/>
          </w:rPr>
          <w:fldChar w:fldCharType="end"/>
        </w:r>
      </w:hyperlink>
    </w:p>
    <w:p w:rsidR="005266D2" w:rsidRDefault="00CF640A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Cs w:val="22"/>
          <w:lang w:eastAsia="de-CH"/>
        </w:rPr>
      </w:pPr>
      <w:hyperlink w:anchor="_Toc24557004" w:history="1">
        <w:r w:rsidR="005266D2" w:rsidRPr="0073188B">
          <w:rPr>
            <w:rStyle w:val="Hyperlink"/>
            <w:noProof/>
          </w:rPr>
          <w:t>7</w:t>
        </w:r>
        <w:r w:rsidR="005266D2">
          <w:rPr>
            <w:rFonts w:asciiTheme="minorHAnsi" w:eastAsiaTheme="minorEastAsia" w:hAnsiTheme="minorHAnsi" w:cstheme="minorBidi"/>
            <w:b w:val="0"/>
            <w:noProof/>
            <w:spacing w:val="0"/>
            <w:szCs w:val="22"/>
            <w:lang w:eastAsia="de-CH"/>
          </w:rPr>
          <w:tab/>
        </w:r>
        <w:r w:rsidR="005266D2" w:rsidRPr="0073188B">
          <w:rPr>
            <w:rStyle w:val="Hyperlink"/>
            <w:noProof/>
          </w:rPr>
          <w:t>Schlussreflektion</w:t>
        </w:r>
        <w:r w:rsidR="005266D2">
          <w:rPr>
            <w:noProof/>
            <w:webHidden/>
          </w:rPr>
          <w:tab/>
        </w:r>
        <w:r w:rsidR="005266D2">
          <w:rPr>
            <w:noProof/>
            <w:webHidden/>
          </w:rPr>
          <w:fldChar w:fldCharType="begin"/>
        </w:r>
        <w:r w:rsidR="005266D2">
          <w:rPr>
            <w:noProof/>
            <w:webHidden/>
          </w:rPr>
          <w:instrText xml:space="preserve"> PAGEREF _Toc24557004 \h </w:instrText>
        </w:r>
        <w:r w:rsidR="005266D2">
          <w:rPr>
            <w:noProof/>
            <w:webHidden/>
          </w:rPr>
        </w:r>
        <w:r w:rsidR="005266D2">
          <w:rPr>
            <w:noProof/>
            <w:webHidden/>
          </w:rPr>
          <w:fldChar w:fldCharType="separate"/>
        </w:r>
        <w:r w:rsidR="005266D2">
          <w:rPr>
            <w:noProof/>
            <w:webHidden/>
          </w:rPr>
          <w:t>11</w:t>
        </w:r>
        <w:r w:rsidR="005266D2">
          <w:rPr>
            <w:noProof/>
            <w:webHidden/>
          </w:rPr>
          <w:fldChar w:fldCharType="end"/>
        </w:r>
      </w:hyperlink>
    </w:p>
    <w:p w:rsidR="005266D2" w:rsidRDefault="00CF640A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Cs w:val="22"/>
          <w:lang w:eastAsia="de-CH"/>
        </w:rPr>
      </w:pPr>
      <w:hyperlink w:anchor="_Toc24557005" w:history="1">
        <w:r w:rsidR="005266D2" w:rsidRPr="0073188B">
          <w:rPr>
            <w:rStyle w:val="Hyperlink"/>
            <w:noProof/>
          </w:rPr>
          <w:t>8</w:t>
        </w:r>
        <w:r w:rsidR="005266D2">
          <w:rPr>
            <w:rFonts w:asciiTheme="minorHAnsi" w:eastAsiaTheme="minorEastAsia" w:hAnsiTheme="minorHAnsi" w:cstheme="minorBidi"/>
            <w:b w:val="0"/>
            <w:noProof/>
            <w:spacing w:val="0"/>
            <w:szCs w:val="22"/>
            <w:lang w:eastAsia="de-CH"/>
          </w:rPr>
          <w:tab/>
        </w:r>
        <w:r w:rsidR="005266D2" w:rsidRPr="0073188B">
          <w:rPr>
            <w:rStyle w:val="Hyperlink"/>
            <w:noProof/>
          </w:rPr>
          <w:t>Abbildungverzeichnis</w:t>
        </w:r>
        <w:r w:rsidR="005266D2">
          <w:rPr>
            <w:noProof/>
            <w:webHidden/>
          </w:rPr>
          <w:tab/>
        </w:r>
        <w:r w:rsidR="005266D2">
          <w:rPr>
            <w:noProof/>
            <w:webHidden/>
          </w:rPr>
          <w:fldChar w:fldCharType="begin"/>
        </w:r>
        <w:r w:rsidR="005266D2">
          <w:rPr>
            <w:noProof/>
            <w:webHidden/>
          </w:rPr>
          <w:instrText xml:space="preserve"> PAGEREF _Toc24557005 \h </w:instrText>
        </w:r>
        <w:r w:rsidR="005266D2">
          <w:rPr>
            <w:noProof/>
            <w:webHidden/>
          </w:rPr>
        </w:r>
        <w:r w:rsidR="005266D2">
          <w:rPr>
            <w:noProof/>
            <w:webHidden/>
          </w:rPr>
          <w:fldChar w:fldCharType="separate"/>
        </w:r>
        <w:r w:rsidR="005266D2">
          <w:rPr>
            <w:noProof/>
            <w:webHidden/>
          </w:rPr>
          <w:t>12</w:t>
        </w:r>
        <w:r w:rsidR="005266D2">
          <w:rPr>
            <w:noProof/>
            <w:webHidden/>
          </w:rPr>
          <w:fldChar w:fldCharType="end"/>
        </w:r>
      </w:hyperlink>
    </w:p>
    <w:p w:rsidR="005266D2" w:rsidRDefault="00CF640A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Cs w:val="22"/>
          <w:lang w:eastAsia="de-CH"/>
        </w:rPr>
      </w:pPr>
      <w:hyperlink w:anchor="_Toc24557006" w:history="1">
        <w:r w:rsidR="005266D2" w:rsidRPr="0073188B">
          <w:rPr>
            <w:rStyle w:val="Hyperlink"/>
            <w:noProof/>
          </w:rPr>
          <w:t>9</w:t>
        </w:r>
        <w:r w:rsidR="005266D2">
          <w:rPr>
            <w:rFonts w:asciiTheme="minorHAnsi" w:eastAsiaTheme="minorEastAsia" w:hAnsiTheme="minorHAnsi" w:cstheme="minorBidi"/>
            <w:b w:val="0"/>
            <w:noProof/>
            <w:spacing w:val="0"/>
            <w:szCs w:val="22"/>
            <w:lang w:eastAsia="de-CH"/>
          </w:rPr>
          <w:tab/>
        </w:r>
        <w:r w:rsidR="005266D2" w:rsidRPr="0073188B">
          <w:rPr>
            <w:rStyle w:val="Hyperlink"/>
            <w:noProof/>
          </w:rPr>
          <w:t>Tabellenverzeichniss</w:t>
        </w:r>
        <w:r w:rsidR="005266D2">
          <w:rPr>
            <w:noProof/>
            <w:webHidden/>
          </w:rPr>
          <w:tab/>
        </w:r>
        <w:r w:rsidR="005266D2">
          <w:rPr>
            <w:noProof/>
            <w:webHidden/>
          </w:rPr>
          <w:fldChar w:fldCharType="begin"/>
        </w:r>
        <w:r w:rsidR="005266D2">
          <w:rPr>
            <w:noProof/>
            <w:webHidden/>
          </w:rPr>
          <w:instrText xml:space="preserve"> PAGEREF _Toc24557006 \h </w:instrText>
        </w:r>
        <w:r w:rsidR="005266D2">
          <w:rPr>
            <w:noProof/>
            <w:webHidden/>
          </w:rPr>
        </w:r>
        <w:r w:rsidR="005266D2">
          <w:rPr>
            <w:noProof/>
            <w:webHidden/>
          </w:rPr>
          <w:fldChar w:fldCharType="separate"/>
        </w:r>
        <w:r w:rsidR="005266D2">
          <w:rPr>
            <w:noProof/>
            <w:webHidden/>
          </w:rPr>
          <w:t>12</w:t>
        </w:r>
        <w:r w:rsidR="005266D2">
          <w:rPr>
            <w:noProof/>
            <w:webHidden/>
          </w:rPr>
          <w:fldChar w:fldCharType="end"/>
        </w:r>
      </w:hyperlink>
    </w:p>
    <w:p w:rsidR="005266D2" w:rsidRDefault="00CF640A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Cs w:val="22"/>
          <w:lang w:eastAsia="de-CH"/>
        </w:rPr>
      </w:pPr>
      <w:hyperlink w:anchor="_Toc24557007" w:history="1">
        <w:r w:rsidR="005266D2" w:rsidRPr="0073188B">
          <w:rPr>
            <w:rStyle w:val="Hyperlink"/>
            <w:noProof/>
          </w:rPr>
          <w:t>10</w:t>
        </w:r>
        <w:r w:rsidR="005266D2">
          <w:rPr>
            <w:rFonts w:asciiTheme="minorHAnsi" w:eastAsiaTheme="minorEastAsia" w:hAnsiTheme="minorHAnsi" w:cstheme="minorBidi"/>
            <w:b w:val="0"/>
            <w:noProof/>
            <w:spacing w:val="0"/>
            <w:szCs w:val="22"/>
            <w:lang w:eastAsia="de-CH"/>
          </w:rPr>
          <w:tab/>
        </w:r>
        <w:r w:rsidR="005266D2" w:rsidRPr="0073188B">
          <w:rPr>
            <w:rStyle w:val="Hyperlink"/>
            <w:noProof/>
            <w:lang w:val="de-DE"/>
          </w:rPr>
          <w:t>Literaturverzeichnis</w:t>
        </w:r>
        <w:r w:rsidR="005266D2">
          <w:rPr>
            <w:noProof/>
            <w:webHidden/>
          </w:rPr>
          <w:tab/>
        </w:r>
        <w:r w:rsidR="005266D2">
          <w:rPr>
            <w:noProof/>
            <w:webHidden/>
          </w:rPr>
          <w:fldChar w:fldCharType="begin"/>
        </w:r>
        <w:r w:rsidR="005266D2">
          <w:rPr>
            <w:noProof/>
            <w:webHidden/>
          </w:rPr>
          <w:instrText xml:space="preserve"> PAGEREF _Toc24557007 \h </w:instrText>
        </w:r>
        <w:r w:rsidR="005266D2">
          <w:rPr>
            <w:noProof/>
            <w:webHidden/>
          </w:rPr>
        </w:r>
        <w:r w:rsidR="005266D2">
          <w:rPr>
            <w:noProof/>
            <w:webHidden/>
          </w:rPr>
          <w:fldChar w:fldCharType="separate"/>
        </w:r>
        <w:r w:rsidR="005266D2">
          <w:rPr>
            <w:noProof/>
            <w:webHidden/>
          </w:rPr>
          <w:t>12</w:t>
        </w:r>
        <w:r w:rsidR="005266D2">
          <w:rPr>
            <w:noProof/>
            <w:webHidden/>
          </w:rPr>
          <w:fldChar w:fldCharType="end"/>
        </w:r>
      </w:hyperlink>
    </w:p>
    <w:p w:rsidR="005266D2" w:rsidRDefault="00CF640A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Cs w:val="22"/>
          <w:lang w:eastAsia="de-CH"/>
        </w:rPr>
      </w:pPr>
      <w:hyperlink w:anchor="_Toc24557008" w:history="1">
        <w:r w:rsidR="005266D2" w:rsidRPr="0073188B">
          <w:rPr>
            <w:rStyle w:val="Hyperlink"/>
            <w:noProof/>
          </w:rPr>
          <w:t>11</w:t>
        </w:r>
        <w:r w:rsidR="005266D2">
          <w:rPr>
            <w:rFonts w:asciiTheme="minorHAnsi" w:eastAsiaTheme="minorEastAsia" w:hAnsiTheme="minorHAnsi" w:cstheme="minorBidi"/>
            <w:b w:val="0"/>
            <w:noProof/>
            <w:spacing w:val="0"/>
            <w:szCs w:val="22"/>
            <w:lang w:eastAsia="de-CH"/>
          </w:rPr>
          <w:tab/>
        </w:r>
        <w:r w:rsidR="005266D2" w:rsidRPr="0073188B">
          <w:rPr>
            <w:rStyle w:val="Hyperlink"/>
            <w:noProof/>
          </w:rPr>
          <w:t>Selbstständigkeitserklärung</w:t>
        </w:r>
        <w:r w:rsidR="005266D2">
          <w:rPr>
            <w:noProof/>
            <w:webHidden/>
          </w:rPr>
          <w:tab/>
        </w:r>
        <w:r w:rsidR="005266D2">
          <w:rPr>
            <w:noProof/>
            <w:webHidden/>
          </w:rPr>
          <w:fldChar w:fldCharType="begin"/>
        </w:r>
        <w:r w:rsidR="005266D2">
          <w:rPr>
            <w:noProof/>
            <w:webHidden/>
          </w:rPr>
          <w:instrText xml:space="preserve"> PAGEREF _Toc24557008 \h </w:instrText>
        </w:r>
        <w:r w:rsidR="005266D2">
          <w:rPr>
            <w:noProof/>
            <w:webHidden/>
          </w:rPr>
        </w:r>
        <w:r w:rsidR="005266D2">
          <w:rPr>
            <w:noProof/>
            <w:webHidden/>
          </w:rPr>
          <w:fldChar w:fldCharType="separate"/>
        </w:r>
        <w:r w:rsidR="005266D2">
          <w:rPr>
            <w:noProof/>
            <w:webHidden/>
          </w:rPr>
          <w:t>13</w:t>
        </w:r>
        <w:r w:rsidR="005266D2">
          <w:rPr>
            <w:noProof/>
            <w:webHidden/>
          </w:rPr>
          <w:fldChar w:fldCharType="end"/>
        </w:r>
      </w:hyperlink>
    </w:p>
    <w:p w:rsidR="005266D2" w:rsidRDefault="00CF640A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Cs w:val="22"/>
          <w:lang w:eastAsia="de-CH"/>
        </w:rPr>
      </w:pPr>
      <w:hyperlink w:anchor="_Toc24557009" w:history="1">
        <w:r w:rsidR="005266D2" w:rsidRPr="0073188B">
          <w:rPr>
            <w:rStyle w:val="Hyperlink"/>
            <w:noProof/>
          </w:rPr>
          <w:t>12</w:t>
        </w:r>
        <w:r w:rsidR="005266D2">
          <w:rPr>
            <w:rFonts w:asciiTheme="minorHAnsi" w:eastAsiaTheme="minorEastAsia" w:hAnsiTheme="minorHAnsi" w:cstheme="minorBidi"/>
            <w:b w:val="0"/>
            <w:noProof/>
            <w:spacing w:val="0"/>
            <w:szCs w:val="22"/>
            <w:lang w:eastAsia="de-CH"/>
          </w:rPr>
          <w:tab/>
        </w:r>
        <w:r w:rsidR="005266D2" w:rsidRPr="0073188B">
          <w:rPr>
            <w:rStyle w:val="Hyperlink"/>
            <w:noProof/>
          </w:rPr>
          <w:t>Anhang</w:t>
        </w:r>
        <w:r w:rsidR="005266D2">
          <w:rPr>
            <w:noProof/>
            <w:webHidden/>
          </w:rPr>
          <w:tab/>
        </w:r>
        <w:r w:rsidR="005266D2">
          <w:rPr>
            <w:noProof/>
            <w:webHidden/>
          </w:rPr>
          <w:fldChar w:fldCharType="begin"/>
        </w:r>
        <w:r w:rsidR="005266D2">
          <w:rPr>
            <w:noProof/>
            <w:webHidden/>
          </w:rPr>
          <w:instrText xml:space="preserve"> PAGEREF _Toc24557009 \h </w:instrText>
        </w:r>
        <w:r w:rsidR="005266D2">
          <w:rPr>
            <w:noProof/>
            <w:webHidden/>
          </w:rPr>
        </w:r>
        <w:r w:rsidR="005266D2">
          <w:rPr>
            <w:noProof/>
            <w:webHidden/>
          </w:rPr>
          <w:fldChar w:fldCharType="separate"/>
        </w:r>
        <w:r w:rsidR="005266D2">
          <w:rPr>
            <w:noProof/>
            <w:webHidden/>
          </w:rPr>
          <w:t>1</w:t>
        </w:r>
        <w:r w:rsidR="005266D2">
          <w:rPr>
            <w:noProof/>
            <w:webHidden/>
          </w:rPr>
          <w:fldChar w:fldCharType="end"/>
        </w:r>
      </w:hyperlink>
    </w:p>
    <w:p w:rsidR="00B64D92" w:rsidRDefault="00B64D92" w:rsidP="008A59EE">
      <w:pPr>
        <w:pStyle w:val="Verzeichnis3"/>
      </w:pPr>
      <w:r>
        <w:fldChar w:fldCharType="end"/>
      </w:r>
    </w:p>
    <w:p w:rsidR="00795CB2" w:rsidRDefault="00795CB2" w:rsidP="009443B9">
      <w:pPr>
        <w:rPr>
          <w:rFonts w:cs="Arial"/>
        </w:rPr>
      </w:pPr>
    </w:p>
    <w:p w:rsidR="00795CB2" w:rsidRPr="009443B9" w:rsidRDefault="00795CB2" w:rsidP="009443B9">
      <w:pPr>
        <w:rPr>
          <w:rFonts w:cs="Arial"/>
        </w:rPr>
        <w:sectPr w:rsidR="00795CB2" w:rsidRPr="009443B9" w:rsidSect="00B2497E">
          <w:headerReference w:type="default" r:id="rId11"/>
          <w:pgSz w:w="11900" w:h="16840" w:code="9"/>
          <w:pgMar w:top="1882" w:right="816" w:bottom="993" w:left="1418" w:header="765" w:footer="284" w:gutter="0"/>
          <w:cols w:space="708"/>
          <w:docGrid w:linePitch="272"/>
        </w:sectPr>
      </w:pPr>
    </w:p>
    <w:p w:rsidR="00A86184" w:rsidRDefault="00BE0248" w:rsidP="00E804DF">
      <w:pPr>
        <w:pStyle w:val="berschrift1"/>
      </w:pPr>
      <w:bookmarkStart w:id="4" w:name="_Toc24556992"/>
      <w:r>
        <w:lastRenderedPageBreak/>
        <w:t xml:space="preserve">Tag 1 – </w:t>
      </w:r>
      <w:r w:rsidR="000B13B7">
        <w:t>Start des Projekts</w:t>
      </w:r>
      <w:bookmarkEnd w:id="4"/>
    </w:p>
    <w:p w:rsidR="00B96D13" w:rsidRDefault="00B96D13" w:rsidP="00B96D13">
      <w:pPr>
        <w:pStyle w:val="berschrift2"/>
      </w:pPr>
      <w:bookmarkStart w:id="5" w:name="_Toc24556993"/>
      <w:r>
        <w:t>Inhalt</w:t>
      </w:r>
      <w:r w:rsidR="00CD1308">
        <w:t>/ ausgeführte Arbeiten</w:t>
      </w:r>
      <w:bookmarkEnd w:id="5"/>
    </w:p>
    <w:p w:rsidR="000B13B7" w:rsidRDefault="000B13B7" w:rsidP="000B13B7">
      <w:pPr>
        <w:pStyle w:val="Listenabsatz"/>
        <w:numPr>
          <w:ilvl w:val="0"/>
          <w:numId w:val="30"/>
        </w:numPr>
      </w:pPr>
      <w:r>
        <w:t>Einlesung im Buch</w:t>
      </w:r>
    </w:p>
    <w:p w:rsidR="000B13B7" w:rsidRDefault="000B13B7" w:rsidP="000B13B7">
      <w:pPr>
        <w:pStyle w:val="Listenabsatz"/>
        <w:numPr>
          <w:ilvl w:val="0"/>
          <w:numId w:val="30"/>
        </w:numPr>
      </w:pPr>
      <w:r>
        <w:t>Projekt Auswahl</w:t>
      </w:r>
    </w:p>
    <w:p w:rsidR="000B13B7" w:rsidRDefault="000B13B7" w:rsidP="000B13B7">
      <w:pPr>
        <w:pStyle w:val="Listenabsatz"/>
        <w:numPr>
          <w:ilvl w:val="0"/>
          <w:numId w:val="30"/>
        </w:numPr>
      </w:pPr>
      <w:r>
        <w:t>Einführung GitHub</w:t>
      </w:r>
    </w:p>
    <w:p w:rsidR="008B205D" w:rsidRDefault="008B205D" w:rsidP="008B205D"/>
    <w:p w:rsidR="003B7784" w:rsidRDefault="003B7784" w:rsidP="003B7784">
      <w:pPr>
        <w:pStyle w:val="berschrift2ohneGliederung"/>
      </w:pPr>
      <w:r>
        <w:t>E</w:t>
      </w:r>
      <w:r w:rsidR="000B13B7">
        <w:t>lesung im Buch</w:t>
      </w:r>
    </w:p>
    <w:p w:rsidR="00885F8B" w:rsidRDefault="00E03CF8" w:rsidP="000B13B7">
      <w:r w:rsidRPr="00E03CF8">
        <w:t xml:space="preserve">Ins Buch </w:t>
      </w:r>
      <w:r w:rsidRPr="00E03CF8">
        <w:rPr>
          <w:i/>
        </w:rPr>
        <w:t xml:space="preserve">“game-architecture-and-design-a-new-edition” </w:t>
      </w:r>
      <w:r w:rsidRPr="00E03CF8">
        <w:t xml:space="preserve">eingelesen und versucht etwas über den Vorgang zur Entwicklung eines Pac-Man </w:t>
      </w:r>
      <w:r>
        <w:t>Spiels zu erfahren. Erstes Bild über die Entwicklung sowie eine genaue Spielbeschreibung / auf was geachtet werden muss</w:t>
      </w:r>
      <w:r w:rsidR="00A131BF">
        <w:t xml:space="preserve"> bei der Entwicklung des Spiels.</w:t>
      </w:r>
    </w:p>
    <w:p w:rsidR="00B75C62" w:rsidRDefault="00B75C62" w:rsidP="000B13B7"/>
    <w:p w:rsidR="000B13B7" w:rsidRPr="00E03CF8" w:rsidRDefault="000B13B7" w:rsidP="000B13B7">
      <w:pPr>
        <w:pStyle w:val="berschrift2ohneGliederung"/>
      </w:pPr>
      <w:r w:rsidRPr="00E03CF8">
        <w:t>Projekt Auswahl</w:t>
      </w:r>
    </w:p>
    <w:p w:rsidR="00254D35" w:rsidRPr="00E03CF8" w:rsidRDefault="00D300B8" w:rsidP="00D300B8">
      <w:pPr>
        <w:pStyle w:val="Textkrper"/>
        <w:rPr>
          <w:rFonts w:ascii="Verdana" w:hAnsi="Verdana"/>
        </w:rPr>
      </w:pPr>
      <w:r w:rsidRPr="00E03CF8">
        <w:rPr>
          <w:rFonts w:ascii="Verdana" w:hAnsi="Verdana"/>
        </w:rPr>
        <w:t>UML = Unified Modeling Language</w:t>
      </w:r>
    </w:p>
    <w:p w:rsidR="00D300B8" w:rsidRPr="000B13B7" w:rsidRDefault="00D300B8" w:rsidP="00D300B8">
      <w:pPr>
        <w:pStyle w:val="Textkrper"/>
        <w:rPr>
          <w:rFonts w:ascii="Verdana" w:hAnsi="Verdana"/>
        </w:rPr>
      </w:pPr>
      <w:r w:rsidRPr="000B13B7">
        <w:rPr>
          <w:rFonts w:ascii="Verdana" w:hAnsi="Verdana"/>
        </w:rPr>
        <w:t>Die UML Klassendiagramme sind vergleichbar mit den ERM (Entity Relation Model).</w:t>
      </w:r>
    </w:p>
    <w:p w:rsidR="00B75C62" w:rsidRDefault="00D461E0" w:rsidP="00B75C62">
      <w:pPr>
        <w:pStyle w:val="Textkrper"/>
        <w:rPr>
          <w:rFonts w:ascii="Verdana" w:hAnsi="Verdana"/>
        </w:rPr>
      </w:pPr>
      <w:r w:rsidRPr="000B13B7">
        <w:rPr>
          <w:rFonts w:ascii="Verdana" w:hAnsi="Verdana"/>
        </w:rPr>
        <w:t xml:space="preserve">In den UML Klassendiagrammen, ist die Sichtbarkeit der Klassen ersichtlich und es werden den  Klassen Attribute vergeben. </w:t>
      </w:r>
    </w:p>
    <w:p w:rsidR="00B75C62" w:rsidRPr="00B75C62" w:rsidRDefault="00B75C62" w:rsidP="00B75C62">
      <w:pPr>
        <w:pStyle w:val="Textkrper"/>
        <w:rPr>
          <w:rFonts w:ascii="Verdana" w:hAnsi="Verdana"/>
        </w:rPr>
      </w:pPr>
    </w:p>
    <w:p w:rsidR="000B13B7" w:rsidRDefault="000B13B7" w:rsidP="000B13B7">
      <w:pPr>
        <w:pStyle w:val="berschrift2ohneGliederung"/>
      </w:pPr>
      <w:r>
        <w:t>Einführung GitHub</w:t>
      </w:r>
    </w:p>
    <w:p w:rsidR="000B13B7" w:rsidRDefault="00E03CF8" w:rsidP="00E03CF8">
      <w:r>
        <w:t>Ein Repository mit dem Namen: «PacManGrande» wurde erstellt.</w:t>
      </w:r>
    </w:p>
    <w:p w:rsidR="00E03CF8" w:rsidRDefault="00E03CF8" w:rsidP="00E03CF8">
      <w:r>
        <w:t>Das Repository wurde im Eclipse Workspace eingebunden. Es wurden 1. Klassen und Commits/Pushes getätigt.</w:t>
      </w:r>
    </w:p>
    <w:p w:rsidR="00BD1721" w:rsidRPr="00436C9D" w:rsidRDefault="003B7784" w:rsidP="00436C9D">
      <w:pPr>
        <w:spacing w:after="0" w:line="240" w:lineRule="auto"/>
        <w:jc w:val="left"/>
        <w:rPr>
          <w:rFonts w:cs="Arial"/>
          <w:sz w:val="28"/>
        </w:rPr>
      </w:pPr>
      <w:r>
        <w:rPr>
          <w:rFonts w:cs="Arial"/>
          <w:sz w:val="28"/>
        </w:rPr>
        <w:br w:type="page"/>
      </w:r>
    </w:p>
    <w:p w:rsidR="00897CE4" w:rsidRDefault="00897CE4" w:rsidP="00897CE4">
      <w:pPr>
        <w:pStyle w:val="berschrift1"/>
      </w:pPr>
      <w:bookmarkStart w:id="6" w:name="_Toc24556994"/>
      <w:r>
        <w:lastRenderedPageBreak/>
        <w:t xml:space="preserve">Tag 2 – </w:t>
      </w:r>
      <w:r w:rsidR="00E8690E">
        <w:t>Dokumentationen &amp; UML Klassendiagramm</w:t>
      </w:r>
      <w:bookmarkEnd w:id="6"/>
    </w:p>
    <w:p w:rsidR="00897CE4" w:rsidRDefault="00897CE4" w:rsidP="00897CE4">
      <w:pPr>
        <w:pStyle w:val="berschrift2"/>
      </w:pPr>
      <w:bookmarkStart w:id="7" w:name="_Toc24556995"/>
      <w:r>
        <w:t>Inhalt/ ausgeführte Arbeiten</w:t>
      </w:r>
      <w:bookmarkEnd w:id="7"/>
    </w:p>
    <w:p w:rsidR="00897CE4" w:rsidRDefault="00EB5001" w:rsidP="00897CE4">
      <w:pPr>
        <w:pStyle w:val="Listenabsatz"/>
        <w:numPr>
          <w:ilvl w:val="0"/>
          <w:numId w:val="30"/>
        </w:numPr>
      </w:pPr>
      <w:r>
        <w:t>Erstellung der Dokumentationen</w:t>
      </w:r>
    </w:p>
    <w:p w:rsidR="00897CE4" w:rsidRDefault="00EB5001" w:rsidP="00897CE4">
      <w:pPr>
        <w:pStyle w:val="Listenabsatz"/>
        <w:numPr>
          <w:ilvl w:val="0"/>
          <w:numId w:val="30"/>
        </w:numPr>
      </w:pPr>
      <w:r>
        <w:t>Fertigstellung des Projektpflichtenhefts</w:t>
      </w:r>
    </w:p>
    <w:p w:rsidR="00897CE4" w:rsidRDefault="00EB5001" w:rsidP="00897CE4">
      <w:pPr>
        <w:pStyle w:val="Listenabsatz"/>
        <w:numPr>
          <w:ilvl w:val="0"/>
          <w:numId w:val="30"/>
        </w:numPr>
      </w:pPr>
      <w:r>
        <w:t xml:space="preserve">UML </w:t>
      </w:r>
      <w:r w:rsidR="008B205D">
        <w:t>–</w:t>
      </w:r>
      <w:r>
        <w:t xml:space="preserve"> Klassendiagramm</w:t>
      </w:r>
    </w:p>
    <w:p w:rsidR="008B205D" w:rsidRDefault="008B205D" w:rsidP="008B205D"/>
    <w:p w:rsidR="00897CE4" w:rsidRDefault="00EB5001" w:rsidP="00897CE4">
      <w:pPr>
        <w:pStyle w:val="berschrift2ohneGliederung"/>
      </w:pPr>
      <w:r>
        <w:t>Erstellung der Dokumentationen</w:t>
      </w:r>
    </w:p>
    <w:p w:rsidR="00897CE4" w:rsidRDefault="002F5B9C" w:rsidP="00897CE4">
      <w:r>
        <w:t>Basierend auf bisherigen Vorlagen wurden Dokumentationen erstellt für:</w:t>
      </w:r>
    </w:p>
    <w:p w:rsidR="002F5B9C" w:rsidRDefault="002F5B9C" w:rsidP="002F5B9C">
      <w:pPr>
        <w:pStyle w:val="Listenabsatz"/>
        <w:numPr>
          <w:ilvl w:val="0"/>
          <w:numId w:val="33"/>
        </w:numPr>
      </w:pPr>
      <w:r>
        <w:t>Projekt Pflichtenheft</w:t>
      </w:r>
    </w:p>
    <w:p w:rsidR="002F5B9C" w:rsidRDefault="002F5B9C" w:rsidP="002F5B9C">
      <w:pPr>
        <w:pStyle w:val="Listenabsatz"/>
        <w:numPr>
          <w:ilvl w:val="0"/>
          <w:numId w:val="33"/>
        </w:numPr>
      </w:pPr>
      <w:r>
        <w:t>Tages Journal</w:t>
      </w:r>
    </w:p>
    <w:p w:rsidR="002F5B9C" w:rsidRDefault="002F5B9C" w:rsidP="00897CE4">
      <w:r>
        <w:t>Darin wurden bereits besteimmte Ziele festgelegt und eine grobe Struktur aufgebaut sodass ich in Zukunft nur noch den Inhalt entsprechend befüllen muss.</w:t>
      </w:r>
    </w:p>
    <w:p w:rsidR="002F5B9C" w:rsidRPr="00897CE4" w:rsidRDefault="002F5B9C" w:rsidP="00897CE4"/>
    <w:p w:rsidR="00897CE4" w:rsidRPr="00897CE4" w:rsidRDefault="00EB5001" w:rsidP="00897CE4">
      <w:pPr>
        <w:pStyle w:val="berschrift2ohneGliederung"/>
      </w:pPr>
      <w:r>
        <w:t>Fertigstellung des Projektpflichtenhefts</w:t>
      </w:r>
    </w:p>
    <w:p w:rsidR="00885F8B" w:rsidRDefault="00376098" w:rsidP="00885F8B">
      <w:r>
        <w:t>Das Projektpflichtenheft soll meine Gedanken sowie Ziele festhalten und als Übersicht dienen was am Ende des Projektes erreicht werden soll und die potenziellen Risiken auflisten.</w:t>
      </w:r>
    </w:p>
    <w:p w:rsidR="008B205D" w:rsidRDefault="008B205D" w:rsidP="008B205D">
      <w:pPr>
        <w:spacing w:after="0" w:line="240" w:lineRule="auto"/>
        <w:jc w:val="left"/>
        <w:sectPr w:rsidR="008B205D" w:rsidSect="008516AB">
          <w:headerReference w:type="default" r:id="rId12"/>
          <w:pgSz w:w="11900" w:h="16840" w:code="9"/>
          <w:pgMar w:top="1882" w:right="816" w:bottom="1134" w:left="1418" w:header="765" w:footer="284" w:gutter="0"/>
          <w:cols w:space="708"/>
          <w:docGrid w:linePitch="272"/>
        </w:sectPr>
      </w:pPr>
    </w:p>
    <w:p w:rsidR="00897CE4" w:rsidRDefault="00EB5001" w:rsidP="00897CE4">
      <w:pPr>
        <w:pStyle w:val="berschrift2ohneGliederung"/>
      </w:pPr>
      <w:r>
        <w:lastRenderedPageBreak/>
        <w:t xml:space="preserve">UML </w:t>
      </w:r>
      <w:r w:rsidR="008B205D">
        <w:t>–</w:t>
      </w:r>
      <w:r>
        <w:t xml:space="preserve"> Klassendiagram</w:t>
      </w:r>
    </w:p>
    <w:p w:rsidR="008B205D" w:rsidRDefault="008B205D" w:rsidP="008B205D"/>
    <w:p w:rsidR="008B205D" w:rsidRDefault="008B205D" w:rsidP="008B205D">
      <w:r w:rsidRPr="002F5B9C">
        <w:rPr>
          <w:highlight w:val="yellow"/>
        </w:rPr>
        <w:t>BILD des UML Klassendiagramm einfügen</w:t>
      </w:r>
    </w:p>
    <w:p w:rsidR="008B205D" w:rsidRDefault="008B205D" w:rsidP="008B205D"/>
    <w:p w:rsidR="008B205D" w:rsidRDefault="008B205D" w:rsidP="008B205D"/>
    <w:p w:rsidR="008B205D" w:rsidRDefault="008B205D" w:rsidP="008B205D"/>
    <w:p w:rsidR="008B205D" w:rsidRDefault="008B205D" w:rsidP="008B205D"/>
    <w:p w:rsidR="008B205D" w:rsidRDefault="008B205D" w:rsidP="008B205D"/>
    <w:p w:rsidR="008B205D" w:rsidRDefault="008B205D" w:rsidP="008B205D"/>
    <w:p w:rsidR="008B205D" w:rsidRDefault="008B205D" w:rsidP="008B205D"/>
    <w:p w:rsidR="008B205D" w:rsidRDefault="008B205D" w:rsidP="008B205D"/>
    <w:p w:rsidR="008B205D" w:rsidRDefault="008B205D" w:rsidP="008B205D"/>
    <w:p w:rsidR="008B205D" w:rsidRDefault="008B205D" w:rsidP="00885F8B">
      <w:pPr>
        <w:sectPr w:rsidR="008B205D" w:rsidSect="00D92BF4">
          <w:pgSz w:w="16840" w:h="11900" w:orient="landscape" w:code="9"/>
          <w:pgMar w:top="1418" w:right="1882" w:bottom="816" w:left="1134" w:header="765" w:footer="284" w:gutter="0"/>
          <w:cols w:space="708"/>
          <w:docGrid w:linePitch="299"/>
        </w:sectPr>
      </w:pPr>
    </w:p>
    <w:p w:rsidR="00897CE4" w:rsidRDefault="00897CE4" w:rsidP="00897CE4">
      <w:pPr>
        <w:pStyle w:val="berschrift1"/>
      </w:pPr>
      <w:bookmarkStart w:id="8" w:name="_Toc24556996"/>
      <w:r>
        <w:lastRenderedPageBreak/>
        <w:t>Tag 3 –</w:t>
      </w:r>
      <w:bookmarkEnd w:id="8"/>
      <w:r>
        <w:t xml:space="preserve"> </w:t>
      </w:r>
    </w:p>
    <w:p w:rsidR="00897CE4" w:rsidRDefault="00897CE4" w:rsidP="00897CE4">
      <w:pPr>
        <w:pStyle w:val="berschrift2"/>
      </w:pPr>
      <w:bookmarkStart w:id="9" w:name="_Toc24556997"/>
      <w:r>
        <w:t>Inhalt/ ausgeführte Arbeiten</w:t>
      </w:r>
      <w:bookmarkEnd w:id="9"/>
    </w:p>
    <w:p w:rsidR="00897CE4" w:rsidRDefault="00897CE4" w:rsidP="00897CE4">
      <w:pPr>
        <w:pStyle w:val="Listenabsatz"/>
        <w:numPr>
          <w:ilvl w:val="0"/>
          <w:numId w:val="30"/>
        </w:numPr>
      </w:pPr>
      <w:r>
        <w:t>1</w:t>
      </w:r>
    </w:p>
    <w:p w:rsidR="00897CE4" w:rsidRDefault="00897CE4" w:rsidP="00897CE4">
      <w:pPr>
        <w:pStyle w:val="Listenabsatz"/>
        <w:numPr>
          <w:ilvl w:val="0"/>
          <w:numId w:val="30"/>
        </w:numPr>
      </w:pPr>
      <w:r>
        <w:t>2</w:t>
      </w:r>
    </w:p>
    <w:p w:rsidR="00897CE4" w:rsidRDefault="00897CE4" w:rsidP="00897CE4">
      <w:pPr>
        <w:pStyle w:val="Listenabsatz"/>
        <w:numPr>
          <w:ilvl w:val="0"/>
          <w:numId w:val="30"/>
        </w:numPr>
      </w:pPr>
      <w:r>
        <w:t>3</w:t>
      </w:r>
    </w:p>
    <w:p w:rsidR="00885F8B" w:rsidRDefault="00897CE4" w:rsidP="00885F8B">
      <w:pPr>
        <w:pStyle w:val="berschrift2ohneGliederung"/>
      </w:pPr>
      <w:r>
        <w:t>1</w:t>
      </w:r>
    </w:p>
    <w:p w:rsidR="00885F8B" w:rsidRDefault="00885F8B" w:rsidP="00885F8B">
      <w:r>
        <w:t>aaa</w:t>
      </w:r>
    </w:p>
    <w:p w:rsidR="00885F8B" w:rsidRPr="00897CE4" w:rsidRDefault="00885F8B" w:rsidP="00885F8B"/>
    <w:p w:rsidR="00885F8B" w:rsidRPr="00897CE4" w:rsidRDefault="00885F8B" w:rsidP="00885F8B">
      <w:pPr>
        <w:pStyle w:val="berschrift2ohneGliederung"/>
      </w:pPr>
      <w:r>
        <w:t>2</w:t>
      </w:r>
    </w:p>
    <w:p w:rsidR="00885F8B" w:rsidRDefault="00885F8B" w:rsidP="00885F8B">
      <w:r>
        <w:t>aaa</w:t>
      </w:r>
    </w:p>
    <w:p w:rsidR="00885F8B" w:rsidRDefault="00885F8B" w:rsidP="00885F8B"/>
    <w:p w:rsidR="00885F8B" w:rsidRDefault="00885F8B" w:rsidP="00885F8B">
      <w:pPr>
        <w:pStyle w:val="berschrift2ohneGliederung"/>
      </w:pPr>
      <w:r>
        <w:t>3</w:t>
      </w:r>
    </w:p>
    <w:p w:rsidR="00885F8B" w:rsidRDefault="00885F8B" w:rsidP="00885F8B">
      <w:r>
        <w:t>aaa</w:t>
      </w:r>
    </w:p>
    <w:p w:rsidR="00897CE4" w:rsidRPr="00897CE4" w:rsidRDefault="00897CE4" w:rsidP="00897CE4"/>
    <w:p w:rsidR="00897CE4" w:rsidRPr="00436C9D" w:rsidRDefault="00897CE4" w:rsidP="00897CE4">
      <w:pPr>
        <w:spacing w:after="0" w:line="240" w:lineRule="auto"/>
        <w:jc w:val="left"/>
        <w:rPr>
          <w:rFonts w:cs="Arial"/>
          <w:sz w:val="28"/>
        </w:rPr>
      </w:pPr>
      <w:r>
        <w:rPr>
          <w:rFonts w:cs="Arial"/>
          <w:sz w:val="28"/>
        </w:rPr>
        <w:br w:type="page"/>
      </w:r>
    </w:p>
    <w:p w:rsidR="00897CE4" w:rsidRDefault="00897CE4" w:rsidP="00897CE4">
      <w:pPr>
        <w:pStyle w:val="berschrift1"/>
      </w:pPr>
      <w:bookmarkStart w:id="10" w:name="_Toc24556998"/>
      <w:r>
        <w:lastRenderedPageBreak/>
        <w:t>Tag 4 –</w:t>
      </w:r>
      <w:bookmarkEnd w:id="10"/>
      <w:r>
        <w:t xml:space="preserve"> </w:t>
      </w:r>
    </w:p>
    <w:p w:rsidR="00897CE4" w:rsidRDefault="00897CE4" w:rsidP="00897CE4">
      <w:pPr>
        <w:pStyle w:val="berschrift2"/>
      </w:pPr>
      <w:bookmarkStart w:id="11" w:name="_Toc24556999"/>
      <w:r>
        <w:t>Inhalt/ ausgeführte Arbeiten</w:t>
      </w:r>
      <w:bookmarkEnd w:id="11"/>
    </w:p>
    <w:p w:rsidR="00897CE4" w:rsidRDefault="00897CE4" w:rsidP="00897CE4">
      <w:pPr>
        <w:pStyle w:val="Listenabsatz"/>
        <w:numPr>
          <w:ilvl w:val="0"/>
          <w:numId w:val="30"/>
        </w:numPr>
      </w:pPr>
      <w:r>
        <w:t>1</w:t>
      </w:r>
    </w:p>
    <w:p w:rsidR="00897CE4" w:rsidRDefault="00897CE4" w:rsidP="00897CE4">
      <w:pPr>
        <w:pStyle w:val="Listenabsatz"/>
        <w:numPr>
          <w:ilvl w:val="0"/>
          <w:numId w:val="30"/>
        </w:numPr>
      </w:pPr>
      <w:r>
        <w:t>2</w:t>
      </w:r>
    </w:p>
    <w:p w:rsidR="00897CE4" w:rsidRDefault="00897CE4" w:rsidP="00897CE4">
      <w:pPr>
        <w:pStyle w:val="Listenabsatz"/>
        <w:numPr>
          <w:ilvl w:val="0"/>
          <w:numId w:val="30"/>
        </w:numPr>
      </w:pPr>
      <w:r>
        <w:t>3</w:t>
      </w:r>
    </w:p>
    <w:p w:rsidR="00897CE4" w:rsidRDefault="00897CE4" w:rsidP="00897CE4">
      <w:pPr>
        <w:pStyle w:val="berschrift2ohneGliederung"/>
      </w:pPr>
      <w:r>
        <w:t>1</w:t>
      </w:r>
    </w:p>
    <w:p w:rsidR="00885F8B" w:rsidRDefault="00885F8B" w:rsidP="00885F8B">
      <w:r>
        <w:t>aaa</w:t>
      </w:r>
    </w:p>
    <w:p w:rsidR="00885F8B" w:rsidRPr="00897CE4" w:rsidRDefault="00885F8B" w:rsidP="00885F8B"/>
    <w:p w:rsidR="00885F8B" w:rsidRPr="00897CE4" w:rsidRDefault="00885F8B" w:rsidP="00885F8B">
      <w:pPr>
        <w:pStyle w:val="berschrift2ohneGliederung"/>
      </w:pPr>
      <w:r>
        <w:t>2</w:t>
      </w:r>
    </w:p>
    <w:p w:rsidR="00885F8B" w:rsidRDefault="00885F8B" w:rsidP="00885F8B">
      <w:r>
        <w:t>aaa</w:t>
      </w:r>
    </w:p>
    <w:p w:rsidR="00885F8B" w:rsidRDefault="00885F8B" w:rsidP="00885F8B"/>
    <w:p w:rsidR="00885F8B" w:rsidRDefault="00885F8B" w:rsidP="00885F8B">
      <w:pPr>
        <w:pStyle w:val="berschrift2ohneGliederung"/>
      </w:pPr>
      <w:r>
        <w:t>3</w:t>
      </w:r>
    </w:p>
    <w:p w:rsidR="00885F8B" w:rsidRDefault="00885F8B" w:rsidP="00885F8B">
      <w:r>
        <w:t>aaa</w:t>
      </w:r>
    </w:p>
    <w:p w:rsidR="00897CE4" w:rsidRPr="00897CE4" w:rsidRDefault="00897CE4" w:rsidP="00897CE4"/>
    <w:p w:rsidR="00897CE4" w:rsidRPr="00436C9D" w:rsidRDefault="00897CE4" w:rsidP="00897CE4">
      <w:pPr>
        <w:spacing w:after="0" w:line="240" w:lineRule="auto"/>
        <w:jc w:val="left"/>
        <w:rPr>
          <w:rFonts w:cs="Arial"/>
          <w:sz w:val="28"/>
        </w:rPr>
      </w:pPr>
      <w:r>
        <w:rPr>
          <w:rFonts w:cs="Arial"/>
          <w:sz w:val="28"/>
        </w:rPr>
        <w:br w:type="page"/>
      </w:r>
    </w:p>
    <w:p w:rsidR="00897CE4" w:rsidRDefault="00897CE4" w:rsidP="00897CE4">
      <w:pPr>
        <w:pStyle w:val="berschrift1"/>
      </w:pPr>
      <w:bookmarkStart w:id="12" w:name="_Toc24557000"/>
      <w:r>
        <w:lastRenderedPageBreak/>
        <w:t>Tag 5 –</w:t>
      </w:r>
      <w:bookmarkEnd w:id="12"/>
      <w:r>
        <w:t xml:space="preserve"> </w:t>
      </w:r>
    </w:p>
    <w:p w:rsidR="00897CE4" w:rsidRDefault="00897CE4" w:rsidP="00897CE4">
      <w:pPr>
        <w:pStyle w:val="berschrift2"/>
      </w:pPr>
      <w:bookmarkStart w:id="13" w:name="_Toc24557001"/>
      <w:r>
        <w:t>Inhalt/ ausgeführte Arbeiten</w:t>
      </w:r>
      <w:bookmarkEnd w:id="13"/>
    </w:p>
    <w:p w:rsidR="00897CE4" w:rsidRDefault="00897CE4" w:rsidP="00897CE4">
      <w:pPr>
        <w:pStyle w:val="Listenabsatz"/>
        <w:numPr>
          <w:ilvl w:val="0"/>
          <w:numId w:val="30"/>
        </w:numPr>
      </w:pPr>
      <w:r>
        <w:t>1</w:t>
      </w:r>
    </w:p>
    <w:p w:rsidR="00897CE4" w:rsidRDefault="00897CE4" w:rsidP="00897CE4">
      <w:pPr>
        <w:pStyle w:val="Listenabsatz"/>
        <w:numPr>
          <w:ilvl w:val="0"/>
          <w:numId w:val="30"/>
        </w:numPr>
      </w:pPr>
      <w:r>
        <w:t>2</w:t>
      </w:r>
    </w:p>
    <w:p w:rsidR="00897CE4" w:rsidRDefault="00897CE4" w:rsidP="00897CE4">
      <w:pPr>
        <w:pStyle w:val="Listenabsatz"/>
        <w:numPr>
          <w:ilvl w:val="0"/>
          <w:numId w:val="30"/>
        </w:numPr>
      </w:pPr>
      <w:r>
        <w:t>3</w:t>
      </w:r>
    </w:p>
    <w:p w:rsidR="00897CE4" w:rsidRDefault="00897CE4" w:rsidP="00897CE4">
      <w:pPr>
        <w:pStyle w:val="berschrift2ohneGliederung"/>
      </w:pPr>
      <w:r>
        <w:t>1</w:t>
      </w:r>
    </w:p>
    <w:p w:rsidR="00885F8B" w:rsidRDefault="00885F8B" w:rsidP="00885F8B">
      <w:r>
        <w:t>aaa</w:t>
      </w:r>
    </w:p>
    <w:p w:rsidR="00885F8B" w:rsidRPr="00897CE4" w:rsidRDefault="00885F8B" w:rsidP="00885F8B"/>
    <w:p w:rsidR="00885F8B" w:rsidRPr="00897CE4" w:rsidRDefault="00885F8B" w:rsidP="00885F8B">
      <w:pPr>
        <w:pStyle w:val="berschrift2ohneGliederung"/>
      </w:pPr>
      <w:r>
        <w:t>2</w:t>
      </w:r>
    </w:p>
    <w:p w:rsidR="00885F8B" w:rsidRDefault="00885F8B" w:rsidP="00885F8B">
      <w:r>
        <w:t>aaa</w:t>
      </w:r>
    </w:p>
    <w:p w:rsidR="00885F8B" w:rsidRDefault="00885F8B" w:rsidP="00885F8B"/>
    <w:p w:rsidR="00885F8B" w:rsidRDefault="00885F8B" w:rsidP="00885F8B">
      <w:pPr>
        <w:pStyle w:val="berschrift2ohneGliederung"/>
      </w:pPr>
      <w:r>
        <w:t>3</w:t>
      </w:r>
    </w:p>
    <w:p w:rsidR="00885F8B" w:rsidRDefault="00885F8B" w:rsidP="00885F8B">
      <w:r>
        <w:t>aaa</w:t>
      </w:r>
    </w:p>
    <w:p w:rsidR="00897CE4" w:rsidRPr="00897CE4" w:rsidRDefault="00897CE4" w:rsidP="00897CE4"/>
    <w:p w:rsidR="00897CE4" w:rsidRPr="00436C9D" w:rsidRDefault="00897CE4" w:rsidP="00897CE4">
      <w:pPr>
        <w:spacing w:after="0" w:line="240" w:lineRule="auto"/>
        <w:jc w:val="left"/>
        <w:rPr>
          <w:rFonts w:cs="Arial"/>
          <w:sz w:val="28"/>
        </w:rPr>
      </w:pPr>
      <w:r>
        <w:rPr>
          <w:rFonts w:cs="Arial"/>
          <w:sz w:val="28"/>
        </w:rPr>
        <w:br w:type="page"/>
      </w:r>
    </w:p>
    <w:p w:rsidR="00897CE4" w:rsidRDefault="00897CE4" w:rsidP="00897CE4">
      <w:pPr>
        <w:pStyle w:val="berschrift1"/>
      </w:pPr>
      <w:bookmarkStart w:id="14" w:name="_Toc24557002"/>
      <w:r>
        <w:lastRenderedPageBreak/>
        <w:t>Tag 6 –</w:t>
      </w:r>
      <w:bookmarkEnd w:id="14"/>
      <w:r>
        <w:t xml:space="preserve"> </w:t>
      </w:r>
    </w:p>
    <w:p w:rsidR="00897CE4" w:rsidRDefault="00897CE4" w:rsidP="00897CE4">
      <w:pPr>
        <w:pStyle w:val="berschrift2"/>
      </w:pPr>
      <w:bookmarkStart w:id="15" w:name="_Toc24557003"/>
      <w:r>
        <w:t>Inhalt/ ausgeführte Arbeiten</w:t>
      </w:r>
      <w:bookmarkEnd w:id="15"/>
    </w:p>
    <w:p w:rsidR="00897CE4" w:rsidRDefault="00897CE4" w:rsidP="00897CE4">
      <w:pPr>
        <w:pStyle w:val="Listenabsatz"/>
        <w:numPr>
          <w:ilvl w:val="0"/>
          <w:numId w:val="30"/>
        </w:numPr>
      </w:pPr>
      <w:r>
        <w:t>1</w:t>
      </w:r>
    </w:p>
    <w:p w:rsidR="00897CE4" w:rsidRDefault="00897CE4" w:rsidP="00897CE4">
      <w:pPr>
        <w:pStyle w:val="Listenabsatz"/>
        <w:numPr>
          <w:ilvl w:val="0"/>
          <w:numId w:val="30"/>
        </w:numPr>
      </w:pPr>
      <w:r>
        <w:t>2</w:t>
      </w:r>
    </w:p>
    <w:p w:rsidR="00897CE4" w:rsidRDefault="00897CE4" w:rsidP="00897CE4">
      <w:pPr>
        <w:pStyle w:val="Listenabsatz"/>
        <w:numPr>
          <w:ilvl w:val="0"/>
          <w:numId w:val="30"/>
        </w:numPr>
      </w:pPr>
      <w:r>
        <w:t>3</w:t>
      </w:r>
    </w:p>
    <w:p w:rsidR="00897CE4" w:rsidRDefault="00897CE4" w:rsidP="00897CE4">
      <w:pPr>
        <w:pStyle w:val="berschrift2ohneGliederung"/>
      </w:pPr>
      <w:r>
        <w:t>1</w:t>
      </w:r>
    </w:p>
    <w:p w:rsidR="00885F8B" w:rsidRDefault="00885F8B" w:rsidP="00885F8B">
      <w:r>
        <w:t>aaa</w:t>
      </w:r>
    </w:p>
    <w:p w:rsidR="00885F8B" w:rsidRPr="00897CE4" w:rsidRDefault="00885F8B" w:rsidP="00885F8B"/>
    <w:p w:rsidR="00885F8B" w:rsidRPr="00897CE4" w:rsidRDefault="00885F8B" w:rsidP="00885F8B">
      <w:pPr>
        <w:pStyle w:val="berschrift2ohneGliederung"/>
      </w:pPr>
      <w:r>
        <w:t>2</w:t>
      </w:r>
    </w:p>
    <w:p w:rsidR="00885F8B" w:rsidRDefault="00885F8B" w:rsidP="00885F8B">
      <w:r>
        <w:t>aaa</w:t>
      </w:r>
    </w:p>
    <w:p w:rsidR="00885F8B" w:rsidRDefault="00885F8B" w:rsidP="00885F8B"/>
    <w:p w:rsidR="00885F8B" w:rsidRDefault="00885F8B" w:rsidP="00885F8B">
      <w:pPr>
        <w:pStyle w:val="berschrift2ohneGliederung"/>
      </w:pPr>
      <w:r>
        <w:t>3</w:t>
      </w:r>
    </w:p>
    <w:p w:rsidR="00885F8B" w:rsidRDefault="00885F8B" w:rsidP="00885F8B">
      <w:r>
        <w:t>aaa</w:t>
      </w:r>
    </w:p>
    <w:p w:rsidR="00897CE4" w:rsidRPr="00897CE4" w:rsidRDefault="00897CE4" w:rsidP="00897CE4"/>
    <w:p w:rsidR="00897CE4" w:rsidRPr="00436C9D" w:rsidRDefault="00897CE4" w:rsidP="00897CE4">
      <w:pPr>
        <w:spacing w:after="0" w:line="240" w:lineRule="auto"/>
        <w:jc w:val="left"/>
        <w:rPr>
          <w:rFonts w:cs="Arial"/>
          <w:sz w:val="28"/>
        </w:rPr>
      </w:pPr>
      <w:r>
        <w:rPr>
          <w:rFonts w:cs="Arial"/>
          <w:sz w:val="28"/>
        </w:rPr>
        <w:br w:type="page"/>
      </w:r>
    </w:p>
    <w:p w:rsidR="00897CE4" w:rsidRPr="00436C9D" w:rsidRDefault="00897CE4" w:rsidP="00897CE4">
      <w:pPr>
        <w:spacing w:after="0" w:line="240" w:lineRule="auto"/>
        <w:jc w:val="left"/>
        <w:rPr>
          <w:rFonts w:cs="Arial"/>
          <w:sz w:val="28"/>
        </w:rPr>
      </w:pPr>
    </w:p>
    <w:p w:rsidR="00527ACE" w:rsidRPr="009443B9" w:rsidRDefault="00527ACE" w:rsidP="009443B9">
      <w:pPr>
        <w:rPr>
          <w:rFonts w:cs="Arial"/>
        </w:rPr>
      </w:pPr>
    </w:p>
    <w:p w:rsidR="00691E2A" w:rsidRPr="009443B9" w:rsidRDefault="00167F52" w:rsidP="00E804DF">
      <w:pPr>
        <w:pStyle w:val="berschrift1"/>
      </w:pPr>
      <w:bookmarkStart w:id="16" w:name="_Toc523123638"/>
      <w:bookmarkStart w:id="17" w:name="_Toc24557004"/>
      <w:r w:rsidRPr="009443B9">
        <w:t>Schlussreflektion</w:t>
      </w:r>
      <w:bookmarkEnd w:id="16"/>
      <w:bookmarkEnd w:id="17"/>
    </w:p>
    <w:p w:rsidR="00691E2A" w:rsidRPr="009443B9" w:rsidRDefault="00691E2A" w:rsidP="009443B9">
      <w:pPr>
        <w:rPr>
          <w:rFonts w:cs="Arial"/>
        </w:rPr>
      </w:pPr>
    </w:p>
    <w:p w:rsidR="008C7B85" w:rsidRPr="009443B9" w:rsidRDefault="008C7B85" w:rsidP="009443B9">
      <w:pPr>
        <w:rPr>
          <w:rFonts w:cs="Arial"/>
        </w:rPr>
      </w:pPr>
      <w:r w:rsidRPr="009443B9">
        <w:rPr>
          <w:rFonts w:cs="Arial"/>
        </w:rPr>
        <w:t xml:space="preserve">Die Schlussreflektion lenkt die Aufmerksamkeit darauf, wie das Modul als Ganzes gelöst wurde und was man selber besser machen könnte. Diese Erkenntnisse sind jeweils im Tagesjournal dokumentiert. </w:t>
      </w:r>
    </w:p>
    <w:p w:rsidR="008C7B85" w:rsidRPr="009443B9" w:rsidRDefault="008C7B85" w:rsidP="009443B9">
      <w:pPr>
        <w:rPr>
          <w:rFonts w:cs="Arial"/>
        </w:rPr>
      </w:pPr>
      <w:r w:rsidRPr="009443B9">
        <w:rPr>
          <w:rFonts w:cs="Arial"/>
        </w:rPr>
        <w:t>Die Schlussreflektion kann auch die unten aufgeführten Fragen beantworten.</w:t>
      </w:r>
    </w:p>
    <w:p w:rsidR="008C7B85" w:rsidRPr="009443B9" w:rsidRDefault="008C7B85" w:rsidP="009443B9">
      <w:pPr>
        <w:pStyle w:val="Listenabsatz"/>
        <w:numPr>
          <w:ilvl w:val="0"/>
          <w:numId w:val="25"/>
        </w:numPr>
        <w:rPr>
          <w:rFonts w:ascii="Arial" w:hAnsi="Arial" w:cs="Arial"/>
        </w:rPr>
      </w:pPr>
      <w:r w:rsidRPr="009443B9">
        <w:rPr>
          <w:rFonts w:ascii="Arial" w:hAnsi="Arial" w:cs="Arial"/>
        </w:rPr>
        <w:t>Meine Highlights, meine Stolpersteine</w:t>
      </w:r>
    </w:p>
    <w:p w:rsidR="008C7B85" w:rsidRPr="009443B9" w:rsidRDefault="008C7B85" w:rsidP="009443B9">
      <w:pPr>
        <w:pStyle w:val="Listenabsatz"/>
        <w:numPr>
          <w:ilvl w:val="0"/>
          <w:numId w:val="25"/>
        </w:numPr>
        <w:rPr>
          <w:rFonts w:ascii="Arial" w:hAnsi="Arial" w:cs="Arial"/>
        </w:rPr>
      </w:pPr>
      <w:r w:rsidRPr="009443B9">
        <w:rPr>
          <w:rFonts w:ascii="Arial" w:hAnsi="Arial" w:cs="Arial"/>
        </w:rPr>
        <w:t>Meine Erkenntnisse</w:t>
      </w:r>
    </w:p>
    <w:p w:rsidR="008C7B85" w:rsidRPr="009443B9" w:rsidRDefault="008C7B85" w:rsidP="009443B9">
      <w:pPr>
        <w:pStyle w:val="Listenabsatz"/>
        <w:numPr>
          <w:ilvl w:val="0"/>
          <w:numId w:val="25"/>
        </w:numPr>
        <w:rPr>
          <w:rFonts w:ascii="Arial" w:hAnsi="Arial" w:cs="Arial"/>
        </w:rPr>
      </w:pPr>
      <w:r w:rsidRPr="009443B9">
        <w:rPr>
          <w:rFonts w:ascii="Arial" w:hAnsi="Arial" w:cs="Arial"/>
        </w:rPr>
        <w:t>Was mache ich beim nächsten Modul anders / besser?</w:t>
      </w:r>
    </w:p>
    <w:p w:rsidR="008C7B85" w:rsidRPr="009443B9" w:rsidRDefault="008C7B85" w:rsidP="009443B9">
      <w:pPr>
        <w:pStyle w:val="Listenabsatz"/>
        <w:numPr>
          <w:ilvl w:val="0"/>
          <w:numId w:val="25"/>
        </w:numPr>
        <w:rPr>
          <w:rFonts w:ascii="Arial" w:hAnsi="Arial" w:cs="Arial"/>
        </w:rPr>
      </w:pPr>
      <w:r w:rsidRPr="009443B9">
        <w:rPr>
          <w:rFonts w:ascii="Arial" w:hAnsi="Arial" w:cs="Arial"/>
        </w:rPr>
        <w:t>Wie hat mich die Lehrperson unterstützt?</w:t>
      </w:r>
    </w:p>
    <w:p w:rsidR="008C7B85" w:rsidRDefault="008C7B85" w:rsidP="009443B9">
      <w:pPr>
        <w:rPr>
          <w:rFonts w:cs="Arial"/>
        </w:rPr>
      </w:pPr>
    </w:p>
    <w:p w:rsidR="00E40AF1" w:rsidRDefault="00E40AF1" w:rsidP="009443B9">
      <w:pPr>
        <w:rPr>
          <w:rFonts w:cs="Arial"/>
        </w:rPr>
      </w:pPr>
    </w:p>
    <w:p w:rsidR="00E40AF1" w:rsidRDefault="00E40AF1" w:rsidP="009443B9">
      <w:pPr>
        <w:rPr>
          <w:rFonts w:cs="Arial"/>
        </w:rPr>
      </w:pPr>
    </w:p>
    <w:p w:rsidR="00E40AF1" w:rsidRPr="00E40AF1" w:rsidRDefault="00E40AF1" w:rsidP="009443B9">
      <w:pPr>
        <w:rPr>
          <w:rFonts w:cs="Arial"/>
          <w:b/>
          <w:sz w:val="32"/>
        </w:rPr>
      </w:pPr>
      <w:r w:rsidRPr="00E40AF1">
        <w:rPr>
          <w:rFonts w:cs="Arial"/>
          <w:b/>
          <w:sz w:val="32"/>
          <w:highlight w:val="yellow"/>
        </w:rPr>
        <w:t>1 ganze A4 Seite!</w:t>
      </w:r>
    </w:p>
    <w:p w:rsidR="00691E2A" w:rsidRPr="009443B9" w:rsidRDefault="00691E2A" w:rsidP="009443B9">
      <w:pPr>
        <w:rPr>
          <w:rFonts w:cs="Arial"/>
        </w:rPr>
      </w:pPr>
      <w:r w:rsidRPr="009443B9">
        <w:rPr>
          <w:rFonts w:cs="Arial"/>
        </w:rPr>
        <w:br w:type="page"/>
      </w:r>
    </w:p>
    <w:p w:rsidR="00252DAB" w:rsidRDefault="00252DAB" w:rsidP="00E804DF">
      <w:pPr>
        <w:pStyle w:val="berschrift1"/>
      </w:pPr>
      <w:bookmarkStart w:id="18" w:name="_Toc523123615"/>
      <w:bookmarkStart w:id="19" w:name="_Toc24557005"/>
      <w:r>
        <w:lastRenderedPageBreak/>
        <w:t>Abbildungverzeichnis</w:t>
      </w:r>
      <w:bookmarkEnd w:id="18"/>
      <w:bookmarkEnd w:id="19"/>
    </w:p>
    <w:p w:rsidR="009F1196" w:rsidRDefault="00252DAB">
      <w:pPr>
        <w:pStyle w:val="Abbildungsverzeichnis"/>
        <w:tabs>
          <w:tab w:val="right" w:leader="dot" w:pos="9656"/>
        </w:tabs>
        <w:rPr>
          <w:rFonts w:asciiTheme="minorHAnsi" w:eastAsiaTheme="minorEastAsia" w:hAnsiTheme="minorHAnsi" w:cstheme="minorBidi"/>
          <w:noProof/>
          <w:spacing w:val="0"/>
          <w:szCs w:val="22"/>
          <w:lang w:eastAsia="de-CH"/>
        </w:rPr>
      </w:pPr>
      <w:r>
        <w:rPr>
          <w:noProof/>
          <w:lang w:val="de-DE"/>
        </w:rPr>
        <w:fldChar w:fldCharType="begin"/>
      </w:r>
      <w:r>
        <w:rPr>
          <w:noProof/>
          <w:lang w:val="de-DE"/>
        </w:rPr>
        <w:instrText xml:space="preserve"> TOC \h \z \c "Abbildung" </w:instrText>
      </w:r>
      <w:r>
        <w:rPr>
          <w:noProof/>
          <w:lang w:val="de-DE"/>
        </w:rPr>
        <w:fldChar w:fldCharType="separate"/>
      </w:r>
      <w:hyperlink r:id="rId13" w:anchor="_Toc524599678" w:history="1">
        <w:r w:rsidR="009F1196" w:rsidRPr="008E3D51">
          <w:rPr>
            <w:rStyle w:val="Hyperlink"/>
            <w:noProof/>
          </w:rPr>
          <w:t>Abbildung 1: Office Produkte</w:t>
        </w:r>
        <w:r w:rsidR="009F1196">
          <w:rPr>
            <w:noProof/>
            <w:webHidden/>
          </w:rPr>
          <w:tab/>
        </w:r>
        <w:r w:rsidR="009F1196">
          <w:rPr>
            <w:noProof/>
            <w:webHidden/>
          </w:rPr>
          <w:fldChar w:fldCharType="begin"/>
        </w:r>
        <w:r w:rsidR="009F1196">
          <w:rPr>
            <w:noProof/>
            <w:webHidden/>
          </w:rPr>
          <w:instrText xml:space="preserve"> PAGEREF _Toc524599678 \h </w:instrText>
        </w:r>
        <w:r w:rsidR="009F1196">
          <w:rPr>
            <w:noProof/>
            <w:webHidden/>
          </w:rPr>
        </w:r>
        <w:r w:rsidR="009F1196">
          <w:rPr>
            <w:noProof/>
            <w:webHidden/>
          </w:rPr>
          <w:fldChar w:fldCharType="separate"/>
        </w:r>
        <w:r w:rsidR="005F1A64">
          <w:rPr>
            <w:b/>
            <w:bCs/>
            <w:noProof/>
            <w:webHidden/>
            <w:lang w:val="de-DE"/>
          </w:rPr>
          <w:t>Fehler! Textmarke nicht definiert.</w:t>
        </w:r>
        <w:r w:rsidR="009F1196">
          <w:rPr>
            <w:noProof/>
            <w:webHidden/>
          </w:rPr>
          <w:fldChar w:fldCharType="end"/>
        </w:r>
      </w:hyperlink>
    </w:p>
    <w:p w:rsidR="00252DAB" w:rsidRDefault="00252DAB" w:rsidP="00252DAB">
      <w:r>
        <w:rPr>
          <w:noProof/>
          <w:lang w:val="de-DE"/>
        </w:rPr>
        <w:fldChar w:fldCharType="end"/>
      </w:r>
    </w:p>
    <w:p w:rsidR="00252DAB" w:rsidRDefault="00252DAB" w:rsidP="00E804DF">
      <w:pPr>
        <w:pStyle w:val="berschrift1"/>
      </w:pPr>
      <w:bookmarkStart w:id="20" w:name="_Toc523123616"/>
      <w:bookmarkStart w:id="21" w:name="_Toc24557006"/>
      <w:r>
        <w:t>Tabellenverzeichniss</w:t>
      </w:r>
      <w:bookmarkEnd w:id="20"/>
      <w:bookmarkEnd w:id="21"/>
    </w:p>
    <w:p w:rsidR="009F1196" w:rsidRDefault="00252DAB">
      <w:pPr>
        <w:pStyle w:val="Abbildungsverzeichnis"/>
        <w:tabs>
          <w:tab w:val="right" w:leader="dot" w:pos="9656"/>
        </w:tabs>
        <w:rPr>
          <w:rFonts w:asciiTheme="minorHAnsi" w:eastAsiaTheme="minorEastAsia" w:hAnsiTheme="minorHAnsi" w:cstheme="minorBidi"/>
          <w:noProof/>
          <w:spacing w:val="0"/>
          <w:szCs w:val="22"/>
          <w:lang w:eastAsia="de-CH"/>
        </w:rPr>
      </w:pPr>
      <w:r>
        <w:rPr>
          <w:noProof/>
          <w:lang w:val="de-DE"/>
        </w:rPr>
        <w:fldChar w:fldCharType="begin"/>
      </w:r>
      <w:r>
        <w:rPr>
          <w:noProof/>
          <w:lang w:val="de-DE"/>
        </w:rPr>
        <w:instrText xml:space="preserve"> TOC \h \z \c "Tabelle" </w:instrText>
      </w:r>
      <w:r>
        <w:rPr>
          <w:noProof/>
          <w:lang w:val="de-DE"/>
        </w:rPr>
        <w:fldChar w:fldCharType="separate"/>
      </w:r>
      <w:hyperlink w:anchor="_Toc524599679" w:history="1">
        <w:r w:rsidR="009F1196" w:rsidRPr="0079669B">
          <w:rPr>
            <w:rStyle w:val="Hyperlink"/>
            <w:noProof/>
          </w:rPr>
          <w:t>Tabelle 1: Hanoks</w:t>
        </w:r>
        <w:r w:rsidR="009F1196">
          <w:rPr>
            <w:noProof/>
            <w:webHidden/>
          </w:rPr>
          <w:tab/>
        </w:r>
        <w:r w:rsidR="009F1196">
          <w:rPr>
            <w:noProof/>
            <w:webHidden/>
          </w:rPr>
          <w:fldChar w:fldCharType="begin"/>
        </w:r>
        <w:r w:rsidR="009F1196">
          <w:rPr>
            <w:noProof/>
            <w:webHidden/>
          </w:rPr>
          <w:instrText xml:space="preserve"> PAGEREF _Toc524599679 \h </w:instrText>
        </w:r>
        <w:r w:rsidR="009F1196">
          <w:rPr>
            <w:noProof/>
            <w:webHidden/>
          </w:rPr>
        </w:r>
        <w:r w:rsidR="009F1196">
          <w:rPr>
            <w:noProof/>
            <w:webHidden/>
          </w:rPr>
          <w:fldChar w:fldCharType="separate"/>
        </w:r>
        <w:r w:rsidR="005F1A64">
          <w:rPr>
            <w:noProof/>
            <w:webHidden/>
          </w:rPr>
          <w:t>3</w:t>
        </w:r>
        <w:r w:rsidR="009F1196">
          <w:rPr>
            <w:noProof/>
            <w:webHidden/>
          </w:rPr>
          <w:fldChar w:fldCharType="end"/>
        </w:r>
      </w:hyperlink>
    </w:p>
    <w:p w:rsidR="00252DAB" w:rsidRDefault="00252DAB" w:rsidP="00252DAB">
      <w:r>
        <w:rPr>
          <w:noProof/>
          <w:lang w:val="de-DE"/>
        </w:rPr>
        <w:fldChar w:fldCharType="end"/>
      </w:r>
    </w:p>
    <w:bookmarkStart w:id="22" w:name="_Toc523123640" w:displacedByCustomXml="next"/>
    <w:bookmarkStart w:id="23" w:name="_Ref523132260" w:displacedByCustomXml="next"/>
    <w:bookmarkStart w:id="24" w:name="_Toc24557007" w:displacedByCustomXml="next"/>
    <w:sdt>
      <w:sdtPr>
        <w:rPr>
          <w:rFonts w:cs="Times New Roman"/>
          <w:b w:val="0"/>
          <w:color w:val="000000"/>
          <w:kern w:val="0"/>
          <w:sz w:val="20"/>
          <w:szCs w:val="24"/>
          <w:lang w:val="de-DE"/>
          <w14:textFill>
            <w14:solidFill>
              <w14:srgbClr w14:val="000000">
                <w14:lumMod w14:val="50000"/>
              </w14:srgbClr>
            </w14:solidFill>
          </w14:textFill>
        </w:rPr>
        <w:id w:val="-892960278"/>
        <w:docPartObj>
          <w:docPartGallery w:val="Bibliographies"/>
          <w:docPartUnique/>
        </w:docPartObj>
      </w:sdtPr>
      <w:sdtEndPr>
        <w:rPr>
          <w:sz w:val="22"/>
          <w:lang w:val="de-CH"/>
        </w:rPr>
      </w:sdtEndPr>
      <w:sdtContent>
        <w:p w:rsidR="00252DAB" w:rsidRPr="009443B9" w:rsidRDefault="00252DAB" w:rsidP="00E804DF">
          <w:pPr>
            <w:pStyle w:val="berschrift1"/>
          </w:pPr>
          <w:r w:rsidRPr="009443B9">
            <w:rPr>
              <w:lang w:val="de-DE"/>
            </w:rPr>
            <w:t>Literaturverzeichnis</w:t>
          </w:r>
          <w:bookmarkEnd w:id="24"/>
          <w:bookmarkEnd w:id="23"/>
          <w:bookmarkEnd w:id="22"/>
        </w:p>
        <w:sdt>
          <w:sdtPr>
            <w:rPr>
              <w:rFonts w:cs="Arial"/>
            </w:rPr>
            <w:id w:val="111145805"/>
            <w:bibliography/>
          </w:sdtPr>
          <w:sdtEndPr/>
          <w:sdtContent>
            <w:p w:rsidR="009F1196" w:rsidRDefault="00252DAB" w:rsidP="009F1196">
              <w:pPr>
                <w:pStyle w:val="Literaturverzeichnis"/>
                <w:ind w:left="720" w:hanging="720"/>
                <w:rPr>
                  <w:noProof/>
                  <w:sz w:val="24"/>
                  <w:lang w:val="de-DE"/>
                </w:rPr>
              </w:pPr>
              <w:r w:rsidRPr="009443B9">
                <w:rPr>
                  <w:rFonts w:cs="Arial"/>
                </w:rPr>
                <w:fldChar w:fldCharType="begin"/>
              </w:r>
              <w:r w:rsidRPr="00BE6852">
                <w:rPr>
                  <w:rFonts w:cs="Arial"/>
                </w:rPr>
                <w:instrText>BIBLIOGRAPHY</w:instrText>
              </w:r>
              <w:r w:rsidRPr="009443B9">
                <w:rPr>
                  <w:rFonts w:cs="Arial"/>
                </w:rPr>
                <w:fldChar w:fldCharType="separate"/>
              </w:r>
              <w:r w:rsidR="009F1196">
                <w:rPr>
                  <w:i/>
                  <w:iCs/>
                  <w:noProof/>
                  <w:lang w:val="de-DE"/>
                </w:rPr>
                <w:t>ICT-Berufsbildung Schweiz</w:t>
              </w:r>
              <w:r w:rsidR="009F1196">
                <w:rPr>
                  <w:noProof/>
                  <w:lang w:val="de-DE"/>
                </w:rPr>
                <w:t>. (ohne Datum). Abgerufen am 27. 08 2018 von https://www.ict-berufsbildung.ch</w:t>
              </w:r>
            </w:p>
            <w:p w:rsidR="009F1196" w:rsidRDefault="009F1196" w:rsidP="009F1196">
              <w:pPr>
                <w:pStyle w:val="Literaturverzeichnis"/>
                <w:ind w:left="720" w:hanging="720"/>
                <w:rPr>
                  <w:noProof/>
                  <w:lang w:val="de-DE"/>
                </w:rPr>
              </w:pPr>
              <w:r w:rsidRPr="008401B3">
                <w:rPr>
                  <w:noProof/>
                  <w:lang w:val="en-AU"/>
                </w:rPr>
                <w:t xml:space="preserve">Lambert, J., &amp; Frye, C. (2016). </w:t>
              </w:r>
              <w:r w:rsidRPr="008401B3">
                <w:rPr>
                  <w:i/>
                  <w:iCs/>
                  <w:noProof/>
                  <w:lang w:val="en-AU"/>
                </w:rPr>
                <w:t>Microsoft Office 2016.</w:t>
              </w:r>
              <w:r w:rsidRPr="008401B3">
                <w:rPr>
                  <w:noProof/>
                  <w:lang w:val="en-AU"/>
                </w:rPr>
                <w:t xml:space="preserve"> </w:t>
              </w:r>
              <w:r>
                <w:rPr>
                  <w:noProof/>
                  <w:lang w:val="de-DE"/>
                </w:rPr>
                <w:t>Heidelberg: dpunkt.verlag GmbH.</w:t>
              </w:r>
            </w:p>
            <w:p w:rsidR="00252DAB" w:rsidRPr="00BE6852" w:rsidRDefault="00252DAB" w:rsidP="009F1196">
              <w:pPr>
                <w:rPr>
                  <w:rFonts w:cs="Arial"/>
                </w:rPr>
              </w:pPr>
              <w:r w:rsidRPr="009443B9">
                <w:rPr>
                  <w:rFonts w:cs="Arial"/>
                </w:rPr>
                <w:fldChar w:fldCharType="end"/>
              </w:r>
            </w:p>
          </w:sdtContent>
        </w:sdt>
      </w:sdtContent>
    </w:sdt>
    <w:p w:rsidR="008C7B85" w:rsidRPr="009443B9" w:rsidRDefault="008C7B85" w:rsidP="009443B9">
      <w:pPr>
        <w:rPr>
          <w:rFonts w:cs="Arial"/>
        </w:rPr>
      </w:pPr>
      <w:r w:rsidRPr="009443B9">
        <w:rPr>
          <w:rFonts w:cs="Arial"/>
        </w:rPr>
        <w:br w:type="page"/>
      </w:r>
    </w:p>
    <w:p w:rsidR="008C7B85" w:rsidRPr="00467AEC" w:rsidRDefault="008C7B85" w:rsidP="00E804DF">
      <w:pPr>
        <w:pStyle w:val="berschrift1"/>
      </w:pPr>
      <w:bookmarkStart w:id="25" w:name="_Toc523123641"/>
      <w:bookmarkStart w:id="26" w:name="_Toc24557008"/>
      <w:r w:rsidRPr="009443B9">
        <w:lastRenderedPageBreak/>
        <w:t>Selbstständigkeitserklärung</w:t>
      </w:r>
      <w:bookmarkEnd w:id="25"/>
      <w:bookmarkEnd w:id="26"/>
    </w:p>
    <w:p w:rsidR="0032322A" w:rsidRPr="0032322A" w:rsidRDefault="0032322A" w:rsidP="0032322A">
      <w:pPr>
        <w:rPr>
          <w:rFonts w:cs="Arial"/>
        </w:rPr>
      </w:pPr>
      <w:r w:rsidRPr="0032322A">
        <w:rPr>
          <w:rFonts w:cs="Arial"/>
        </w:rPr>
        <w:t xml:space="preserve">Ich habe diese Arbeit selbständig verfasst und keine anderen als die angegebenen Quellen verwendet. Wörtlich zitierte Textstellen sind als solche gekennzeichnet und gemäss den Vorgaben im Abschnitt «Zitat- und Quellenangaben» auf </w:t>
      </w:r>
      <w:r w:rsidR="00467AEC">
        <w:rPr>
          <w:rFonts w:cs="Arial"/>
        </w:rPr>
        <w:fldChar w:fldCharType="begin"/>
      </w:r>
      <w:r w:rsidR="00467AEC">
        <w:rPr>
          <w:rFonts w:cs="Arial"/>
        </w:rPr>
        <w:instrText xml:space="preserve"> PAGEREF _Ref523132260 \h </w:instrText>
      </w:r>
      <w:r w:rsidR="00467AEC">
        <w:rPr>
          <w:rFonts w:cs="Arial"/>
        </w:rPr>
      </w:r>
      <w:r w:rsidR="00467AEC">
        <w:rPr>
          <w:rFonts w:cs="Arial"/>
        </w:rPr>
        <w:fldChar w:fldCharType="separate"/>
      </w:r>
      <w:r w:rsidR="005F1A64">
        <w:rPr>
          <w:rFonts w:cs="Arial"/>
          <w:noProof/>
        </w:rPr>
        <w:t>3</w:t>
      </w:r>
      <w:r w:rsidR="00467AEC">
        <w:rPr>
          <w:rFonts w:cs="Arial"/>
        </w:rPr>
        <w:fldChar w:fldCharType="end"/>
      </w:r>
      <w:r w:rsidR="00467AEC">
        <w:rPr>
          <w:rFonts w:cs="Arial"/>
        </w:rPr>
        <w:t xml:space="preserve"> </w:t>
      </w:r>
      <w:r w:rsidRPr="0032322A">
        <w:rPr>
          <w:rFonts w:cs="Arial"/>
        </w:rPr>
        <w:t>ausgewiesen und formatiert.</w:t>
      </w:r>
    </w:p>
    <w:p w:rsidR="0032322A" w:rsidRPr="0032322A" w:rsidRDefault="0032322A" w:rsidP="0032322A">
      <w:pPr>
        <w:rPr>
          <w:rFonts w:cs="Arial"/>
        </w:rPr>
      </w:pPr>
      <w:r w:rsidRPr="0032322A">
        <w:rPr>
          <w:rFonts w:cs="Arial"/>
        </w:rPr>
        <w:t>Ich bestätige, dass ich den in den Richtlinien zum Moduljournal Abschnitt «Zitat- und Quellenangaben» gelesen und verstanden habe. Mir ist klar, dass mein Moduljournal elektronisch auf Plagiate überprüft wird. Die Sanktionen beim Erstellen von Plagiaten sind mir bekannt.</w:t>
      </w:r>
    </w:p>
    <w:p w:rsidR="0032322A" w:rsidRDefault="0032322A" w:rsidP="0032322A">
      <w:pPr>
        <w:rPr>
          <w:rFonts w:cs="Arial"/>
        </w:rPr>
      </w:pPr>
    </w:p>
    <w:p w:rsidR="0032322A" w:rsidRDefault="0032322A" w:rsidP="009443B9">
      <w:pPr>
        <w:rPr>
          <w:rFonts w:cs="Arial"/>
          <w:noProof/>
        </w:rPr>
      </w:pPr>
      <w:r w:rsidRPr="009443B9">
        <w:rPr>
          <w:rFonts w:cs="Arial"/>
        </w:rPr>
        <w:t xml:space="preserve">St. Gallen, </w:t>
      </w:r>
      <w:r w:rsidRPr="009443B9">
        <w:rPr>
          <w:rFonts w:cs="Arial"/>
          <w:noProof/>
        </w:rPr>
        <w:fldChar w:fldCharType="begin"/>
      </w:r>
      <w:r w:rsidRPr="009443B9">
        <w:rPr>
          <w:rFonts w:cs="Arial"/>
          <w:noProof/>
        </w:rPr>
        <w:instrText xml:space="preserve"> DATE   \* MERGEFORMAT </w:instrText>
      </w:r>
      <w:r w:rsidRPr="009443B9">
        <w:rPr>
          <w:rFonts w:cs="Arial"/>
          <w:noProof/>
        </w:rPr>
        <w:fldChar w:fldCharType="separate"/>
      </w:r>
      <w:r w:rsidR="00302E73">
        <w:rPr>
          <w:rFonts w:cs="Arial"/>
          <w:noProof/>
        </w:rPr>
        <w:t>13.11.2019</w:t>
      </w:r>
      <w:r w:rsidRPr="009443B9">
        <w:rPr>
          <w:rFonts w:cs="Arial"/>
          <w:noProof/>
        </w:rPr>
        <w:fldChar w:fldCharType="end"/>
      </w:r>
    </w:p>
    <w:p w:rsidR="00E70768" w:rsidRDefault="00E70768" w:rsidP="009443B9">
      <w:pPr>
        <w:rPr>
          <w:rFonts w:cs="Arial"/>
          <w:noProof/>
        </w:rPr>
      </w:pPr>
      <w:r w:rsidRPr="009443B9">
        <w:rPr>
          <w:rFonts w:cs="Arial"/>
          <w:noProof/>
          <w:lang w:eastAsia="de-CH"/>
        </w:rPr>
        <w:drawing>
          <wp:anchor distT="0" distB="0" distL="114300" distR="114300" simplePos="0" relativeHeight="251659264" behindDoc="1" locked="0" layoutInCell="1" allowOverlap="1" wp14:anchorId="39D04807" wp14:editId="066818E0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1081405" cy="335132"/>
            <wp:effectExtent l="0" t="0" r="4445" b="8255"/>
            <wp:wrapThrough wrapText="bothSides">
              <wp:wrapPolygon edited="0">
                <wp:start x="0" y="0"/>
                <wp:lineTo x="0" y="20903"/>
                <wp:lineTo x="21308" y="20903"/>
                <wp:lineTo x="21308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26"/>
                    <a:stretch/>
                  </pic:blipFill>
                  <pic:spPr bwMode="auto">
                    <a:xfrm>
                      <a:off x="0" y="0"/>
                      <a:ext cx="1081405" cy="33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0768" w:rsidRDefault="00E70768" w:rsidP="009443B9">
      <w:pPr>
        <w:rPr>
          <w:rFonts w:cs="Arial"/>
          <w:noProof/>
        </w:rPr>
      </w:pPr>
    </w:p>
    <w:p w:rsidR="00252DAB" w:rsidRDefault="00252DAB" w:rsidP="009443B9">
      <w:pPr>
        <w:rPr>
          <w:rFonts w:cs="Arial"/>
          <w:noProof/>
        </w:rPr>
      </w:pPr>
    </w:p>
    <w:p w:rsidR="00E70768" w:rsidRDefault="00E70768" w:rsidP="009443B9">
      <w:pPr>
        <w:rPr>
          <w:rFonts w:cs="Arial"/>
          <w:noProof/>
        </w:rPr>
        <w:sectPr w:rsidR="00E70768" w:rsidSect="008516AB">
          <w:pgSz w:w="11900" w:h="16840" w:code="9"/>
          <w:pgMar w:top="1882" w:right="816" w:bottom="1134" w:left="1418" w:header="765" w:footer="284" w:gutter="0"/>
          <w:cols w:space="708"/>
          <w:docGrid w:linePitch="272"/>
        </w:sectPr>
      </w:pPr>
    </w:p>
    <w:p w:rsidR="00BD1721" w:rsidRDefault="00252DAB" w:rsidP="00E804DF">
      <w:pPr>
        <w:pStyle w:val="berschrift1"/>
        <w:rPr>
          <w:noProof/>
        </w:rPr>
      </w:pPr>
      <w:bookmarkStart w:id="27" w:name="_Toc24557009"/>
      <w:r>
        <w:rPr>
          <w:noProof/>
        </w:rPr>
        <w:lastRenderedPageBreak/>
        <w:t>Anhang</w:t>
      </w:r>
      <w:bookmarkEnd w:id="27"/>
    </w:p>
    <w:p w:rsidR="00302E73" w:rsidRDefault="00302E73" w:rsidP="00302E73">
      <w:pPr>
        <w:pStyle w:val="berschrift2ohneGliederung"/>
        <w:rPr>
          <w:rFonts w:ascii="Arial" w:hAnsi="Arial"/>
        </w:rPr>
      </w:pPr>
      <w:r>
        <w:t>Bewertungsraster</w:t>
      </w:r>
    </w:p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9"/>
        <w:gridCol w:w="786"/>
        <w:gridCol w:w="739"/>
        <w:gridCol w:w="1161"/>
        <w:gridCol w:w="3025"/>
      </w:tblGrid>
      <w:tr w:rsidR="00302E73" w:rsidTr="00302E73">
        <w:trPr>
          <w:trHeight w:val="285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  <w:t>Marrazza, Mario</w:t>
            </w:r>
          </w:p>
        </w:tc>
        <w:tc>
          <w:tcPr>
            <w:tcW w:w="571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Cs w:val="22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Cs w:val="22"/>
                <w:lang w:eastAsia="de-CH"/>
              </w:rPr>
              <w:t> </w:t>
            </w:r>
          </w:p>
        </w:tc>
      </w:tr>
      <w:tr w:rsidR="00302E73" w:rsidTr="00302E73">
        <w:trPr>
          <w:trHeight w:val="28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  <w:t>Klasse</w:t>
            </w:r>
          </w:p>
        </w:tc>
        <w:tc>
          <w:tcPr>
            <w:tcW w:w="571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  <w:t>IFZ-826-003a</w:t>
            </w:r>
          </w:p>
        </w:tc>
      </w:tr>
      <w:tr w:rsidR="00302E73" w:rsidTr="00302E73">
        <w:trPr>
          <w:trHeight w:val="510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  <w:t>Fachliche Dokumentation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  <w:t>Hanok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  <w:t>max. Pkt.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  <w:t>erreichte Punkte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  <w:t>Begründung bei Abzug</w:t>
            </w:r>
          </w:p>
        </w:tc>
      </w:tr>
      <w:tr w:rsidR="00302E73" w:rsidTr="00302E73">
        <w:trPr>
          <w:trHeight w:val="510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Klassendiagramm enthält mind. 2 Vererbungen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:rsidTr="00302E73">
        <w:trPr>
          <w:trHeight w:val="510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Klassendiagramm enthält abstrakte Basisklasse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:rsidTr="00302E73">
        <w:trPr>
          <w:trHeight w:val="510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Klassendiagramm enthält mindestens ein Interface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:rsidTr="00302E73">
        <w:trPr>
          <w:trHeight w:val="28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Vererbung anhand Code-Snippet aufgezeigt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3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:rsidTr="00302E73">
        <w:trPr>
          <w:trHeight w:val="510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Abstrakte Klasse anhand Code-Snippet aufgezeigt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3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:rsidTr="00302E73">
        <w:trPr>
          <w:trHeight w:val="28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Interface anhand Code-Snippet aufgezeigt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3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:rsidTr="00302E73">
        <w:trPr>
          <w:trHeight w:val="510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Vererbung und Interfaces plausibel und sinnvoll eingesetzt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1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6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:rsidTr="00302E73">
        <w:trPr>
          <w:trHeight w:val="76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mind. sinnvolle 3 Unit-Tests für unterschiedliche Klassen vorhanden und dokumentiert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4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6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:rsidTr="00302E73">
        <w:trPr>
          <w:trHeight w:val="28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Mockup-Test vorhanden und beschrieben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4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:rsidTr="00302E73">
        <w:trPr>
          <w:trHeight w:val="28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Hilfestellungen aufgeführt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:rsidTr="00302E73">
        <w:trPr>
          <w:trHeight w:val="28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Coding Style: Javadoc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:rsidTr="00302E73">
        <w:trPr>
          <w:trHeight w:val="28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Coding Style: Namenskonventionen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:rsidTr="00302E73">
        <w:trPr>
          <w:trHeight w:val="28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Coding Style: Einrückungen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:rsidTr="00302E73">
        <w:trPr>
          <w:trHeight w:val="28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Assoziationen im Klassendiagramm korrekt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:rsidTr="00302E73">
        <w:trPr>
          <w:trHeight w:val="28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  <w:t>Dokumentation formal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:rsidTr="00302E73">
        <w:trPr>
          <w:trHeight w:val="28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Vollständig, inkl. Inhaltsverzeichnis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:rsidTr="00302E73">
        <w:trPr>
          <w:trHeight w:val="28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Allg. Beschreibung des Projekts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:rsidTr="00302E73">
        <w:trPr>
          <w:trHeight w:val="28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Fachlich richtig, inkl. Fachsprache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:rsidTr="00302E73">
        <w:trPr>
          <w:trHeight w:val="28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Sauberkeit, Layout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:rsidTr="00302E73">
        <w:trPr>
          <w:trHeight w:val="1020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Profimässiger Tools-Einsatz (z.B. sinnvolle Formatierung Code-Snippets (kein DarkMode!), Abbildungen mit Bildunterschriften und Referenzen)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:rsidTr="00302E73">
        <w:trPr>
          <w:trHeight w:val="28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Nachvollziehbarkeit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:rsidTr="00302E73">
        <w:trPr>
          <w:trHeight w:val="28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Sprache (Stil/Orthographie)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:rsidTr="00302E73">
        <w:trPr>
          <w:trHeight w:val="28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  <w:t>Codeversionierung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:rsidTr="00302E73">
        <w:trPr>
          <w:trHeight w:val="28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Codeversionierung genutzt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:rsidTr="00302E73">
        <w:trPr>
          <w:trHeight w:val="510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sinnvolle Commits (Anzahl, Commit-Messages)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</w:tbl>
    <w:p w:rsidR="00302E73" w:rsidRDefault="00302E73" w:rsidP="00302E73">
      <w:pPr>
        <w:rPr>
          <w:rFonts w:ascii="Arial" w:hAnsi="Arial"/>
        </w:rPr>
      </w:pPr>
      <w:r>
        <w:br w:type="page"/>
      </w:r>
    </w:p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9"/>
        <w:gridCol w:w="786"/>
        <w:gridCol w:w="739"/>
        <w:gridCol w:w="1161"/>
        <w:gridCol w:w="3025"/>
      </w:tblGrid>
      <w:tr w:rsidR="00302E73" w:rsidTr="00302E73">
        <w:trPr>
          <w:trHeight w:val="28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  <w:lastRenderedPageBreak/>
              <w:t>Arbeitsjournal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:rsidTr="00302E73">
        <w:trPr>
          <w:trHeight w:val="510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Vollständig (mind. Alle Lehrwerkstattblöcke vorhanden)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:rsidTr="00302E73">
        <w:trPr>
          <w:trHeight w:val="510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Ablauf nachvollziehbar (Ziele und Probleme ersichtlich)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:rsidTr="00302E73">
        <w:trPr>
          <w:trHeight w:val="28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:rsidTr="00302E73">
        <w:trPr>
          <w:trHeight w:val="28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  <w:t>Fazit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:rsidTr="00302E73">
        <w:trPr>
          <w:trHeight w:val="76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Reflexion: was habe ich gelernt, wo gab es Schwierigkeiten (analog reguläres WISS Moduljournal)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:rsidTr="00302E73">
        <w:trPr>
          <w:trHeight w:val="127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  <w:t>Excellenz (max 5 Punkte)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Serialisierung eingebunden und genutzt, Bewegungsablauf Snake; Zustandsautomat Spiel sauber beschrieben, DB-Anbindung erstellt</w:t>
            </w:r>
          </w:p>
        </w:tc>
      </w:tr>
      <w:tr w:rsidR="00302E73" w:rsidTr="00302E73">
        <w:trPr>
          <w:trHeight w:val="28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  <w:t>Gesamt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  <w:t>93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  <w:t>0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:rsidTr="00302E73">
        <w:trPr>
          <w:trHeight w:val="28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  <w:t>Note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  <w:t>1.00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</w:tbl>
    <w:p w:rsidR="00382584" w:rsidRPr="00EF3DDF" w:rsidRDefault="00382584" w:rsidP="00382584">
      <w:pPr>
        <w:rPr>
          <w:lang w:val="en-US"/>
        </w:rPr>
      </w:pPr>
      <w:bookmarkStart w:id="28" w:name="_GoBack"/>
      <w:bookmarkEnd w:id="28"/>
    </w:p>
    <w:sectPr w:rsidR="00382584" w:rsidRPr="00EF3DDF" w:rsidSect="009E551F">
      <w:footerReference w:type="default" r:id="rId15"/>
      <w:pgSz w:w="11900" w:h="16840" w:code="9"/>
      <w:pgMar w:top="1882" w:right="816" w:bottom="1134" w:left="1418" w:header="765" w:footer="284" w:gutter="0"/>
      <w:pgNumType w:start="1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40A" w:rsidRDefault="00CF640A" w:rsidP="009443B9">
      <w:r>
        <w:separator/>
      </w:r>
    </w:p>
  </w:endnote>
  <w:endnote w:type="continuationSeparator" w:id="0">
    <w:p w:rsidR="00CF640A" w:rsidRDefault="00CF640A" w:rsidP="00944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NeueLT Std">
    <w:altName w:val="Times New Roman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784" w:rsidRPr="000765FE" w:rsidRDefault="003B7784">
    <w:pPr>
      <w:pStyle w:val="Fuzeile"/>
      <w:rPr>
        <w:rFonts w:asciiTheme="minorHAnsi" w:hAnsiTheme="minorHAnsi"/>
        <w:color w:val="8C8C8C"/>
      </w:rPr>
    </w:pPr>
    <w:r>
      <w:rPr>
        <w:rFonts w:asciiTheme="minorHAnsi" w:hAnsiTheme="minorHAnsi"/>
        <w:sz w:val="24"/>
      </w:rPr>
      <w:fldChar w:fldCharType="begin"/>
    </w:r>
    <w:r>
      <w:rPr>
        <w:rFonts w:asciiTheme="minorHAnsi" w:hAnsiTheme="minorHAnsi"/>
        <w:sz w:val="24"/>
      </w:rPr>
      <w:instrText xml:space="preserve"> FILENAME   \* MERGEFORMAT </w:instrText>
    </w:r>
    <w:r>
      <w:rPr>
        <w:rFonts w:asciiTheme="minorHAnsi" w:hAnsiTheme="minorHAnsi"/>
        <w:sz w:val="24"/>
      </w:rPr>
      <w:fldChar w:fldCharType="separate"/>
    </w:r>
    <w:r>
      <w:rPr>
        <w:rFonts w:asciiTheme="minorHAnsi" w:hAnsiTheme="minorHAnsi"/>
        <w:noProof/>
        <w:sz w:val="24"/>
      </w:rPr>
      <w:t>M226a_IFZ-826-003_Marrazza_Mario.docx</w:t>
    </w:r>
    <w:r>
      <w:rPr>
        <w:rFonts w:asciiTheme="minorHAnsi" w:hAnsiTheme="minorHAnsi"/>
        <w:sz w:val="24"/>
      </w:rPr>
      <w:fldChar w:fldCharType="end"/>
    </w:r>
    <w:r w:rsidRPr="00E66317">
      <w:rPr>
        <w:rFonts w:asciiTheme="minorHAnsi" w:hAnsiTheme="minorHAnsi"/>
        <w:sz w:val="24"/>
      </w:rPr>
      <w:ptab w:relativeTo="margin" w:alignment="center" w:leader="none"/>
    </w:r>
    <w:r w:rsidRPr="00E66317">
      <w:rPr>
        <w:rFonts w:asciiTheme="minorHAnsi" w:hAnsiTheme="minorHAnsi"/>
        <w:sz w:val="24"/>
      </w:rPr>
      <w:ptab w:relativeTo="margin" w:alignment="right" w:leader="none"/>
    </w:r>
    <w:r>
      <w:rPr>
        <w:rFonts w:asciiTheme="minorHAnsi" w:hAnsiTheme="minorHAnsi"/>
        <w:sz w:val="24"/>
      </w:rPr>
      <w:t xml:space="preserve">Seite </w:t>
    </w:r>
    <w:r>
      <w:rPr>
        <w:rFonts w:asciiTheme="minorHAnsi" w:hAnsiTheme="minorHAnsi"/>
        <w:sz w:val="24"/>
      </w:rPr>
      <w:fldChar w:fldCharType="begin"/>
    </w:r>
    <w:r>
      <w:rPr>
        <w:rFonts w:asciiTheme="minorHAnsi" w:hAnsiTheme="minorHAnsi"/>
        <w:sz w:val="24"/>
      </w:rPr>
      <w:instrText xml:space="preserve"> PAGE   \* MERGEFORMAT </w:instrText>
    </w:r>
    <w:r>
      <w:rPr>
        <w:rFonts w:asciiTheme="minorHAnsi" w:hAnsiTheme="minorHAnsi"/>
        <w:sz w:val="24"/>
      </w:rPr>
      <w:fldChar w:fldCharType="separate"/>
    </w:r>
    <w:r w:rsidR="00302E73">
      <w:rPr>
        <w:rFonts w:asciiTheme="minorHAnsi" w:hAnsiTheme="minorHAnsi"/>
        <w:noProof/>
        <w:sz w:val="24"/>
      </w:rPr>
      <w:t>13</w:t>
    </w:r>
    <w:r>
      <w:rPr>
        <w:rFonts w:asciiTheme="minorHAnsi" w:hAnsiTheme="minorHAnsi"/>
        <w:sz w:val="24"/>
      </w:rPr>
      <w:fldChar w:fldCharType="end"/>
    </w:r>
    <w:r>
      <w:rPr>
        <w:rFonts w:asciiTheme="minorHAnsi" w:hAnsiTheme="minorHAnsi"/>
        <w:sz w:val="24"/>
      </w:rPr>
      <w:t xml:space="preserve"> von </w:t>
    </w:r>
    <w:r>
      <w:rPr>
        <w:rFonts w:asciiTheme="minorHAnsi" w:hAnsiTheme="minorHAnsi"/>
        <w:sz w:val="24"/>
      </w:rPr>
      <w:fldChar w:fldCharType="begin"/>
    </w:r>
    <w:r>
      <w:rPr>
        <w:rFonts w:asciiTheme="minorHAnsi" w:hAnsiTheme="minorHAnsi"/>
        <w:sz w:val="24"/>
      </w:rPr>
      <w:instrText xml:space="preserve"> NUMPAGES   \* MERGEFORMAT </w:instrText>
    </w:r>
    <w:r>
      <w:rPr>
        <w:rFonts w:asciiTheme="minorHAnsi" w:hAnsiTheme="minorHAnsi"/>
        <w:sz w:val="24"/>
      </w:rPr>
      <w:fldChar w:fldCharType="separate"/>
    </w:r>
    <w:r w:rsidR="00302E73">
      <w:rPr>
        <w:rFonts w:asciiTheme="minorHAnsi" w:hAnsiTheme="minorHAnsi"/>
        <w:noProof/>
        <w:sz w:val="24"/>
      </w:rPr>
      <w:t>15</w:t>
    </w:r>
    <w:r>
      <w:rPr>
        <w:rFonts w:asciiTheme="minorHAnsi" w:hAnsiTheme="minorHAnsi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784" w:rsidRPr="009E551F" w:rsidRDefault="003B7784">
    <w:pPr>
      <w:pStyle w:val="Fuzeile"/>
      <w:rPr>
        <w:rFonts w:asciiTheme="minorHAnsi" w:hAnsiTheme="minorHAnsi"/>
        <w:sz w:val="24"/>
      </w:rPr>
    </w:pPr>
    <w:r>
      <w:rPr>
        <w:rFonts w:asciiTheme="minorHAnsi" w:hAnsiTheme="minorHAnsi"/>
        <w:sz w:val="24"/>
      </w:rPr>
      <w:fldChar w:fldCharType="begin"/>
    </w:r>
    <w:r>
      <w:rPr>
        <w:rFonts w:asciiTheme="minorHAnsi" w:hAnsiTheme="minorHAnsi"/>
        <w:sz w:val="24"/>
      </w:rPr>
      <w:instrText xml:space="preserve"> FILENAME   \* MERGEFORMAT </w:instrText>
    </w:r>
    <w:r>
      <w:rPr>
        <w:rFonts w:asciiTheme="minorHAnsi" w:hAnsiTheme="minorHAnsi"/>
        <w:sz w:val="24"/>
      </w:rPr>
      <w:fldChar w:fldCharType="separate"/>
    </w:r>
    <w:r>
      <w:rPr>
        <w:rFonts w:asciiTheme="minorHAnsi" w:hAnsiTheme="minorHAnsi"/>
        <w:noProof/>
        <w:sz w:val="24"/>
      </w:rPr>
      <w:t>Dokument1</w:t>
    </w:r>
    <w:r>
      <w:rPr>
        <w:rFonts w:asciiTheme="minorHAnsi" w:hAnsiTheme="minorHAnsi"/>
        <w:sz w:val="24"/>
      </w:rPr>
      <w:fldChar w:fldCharType="end"/>
    </w:r>
    <w:r w:rsidRPr="00E66317">
      <w:rPr>
        <w:rFonts w:asciiTheme="minorHAnsi" w:hAnsiTheme="minorHAnsi"/>
        <w:sz w:val="24"/>
      </w:rPr>
      <w:ptab w:relativeTo="margin" w:alignment="center" w:leader="none"/>
    </w:r>
    <w:r w:rsidRPr="00E66317">
      <w:rPr>
        <w:rFonts w:asciiTheme="minorHAnsi" w:hAnsiTheme="minorHAnsi"/>
        <w:sz w:val="24"/>
      </w:rPr>
      <w:ptab w:relativeTo="margin" w:alignment="right" w:leader="none"/>
    </w:r>
    <w:r>
      <w:rPr>
        <w:rFonts w:asciiTheme="minorHAnsi" w:hAnsiTheme="minorHAnsi"/>
        <w:sz w:val="24"/>
      </w:rPr>
      <w:fldChar w:fldCharType="begin"/>
    </w:r>
    <w:r>
      <w:rPr>
        <w:rFonts w:asciiTheme="minorHAnsi" w:hAnsiTheme="minorHAnsi"/>
        <w:sz w:val="24"/>
      </w:rPr>
      <w:instrText xml:space="preserve"> PAGE  \* ROMAN  \* MERGEFORMAT </w:instrText>
    </w:r>
    <w:r>
      <w:rPr>
        <w:rFonts w:asciiTheme="minorHAnsi" w:hAnsiTheme="minorHAnsi"/>
        <w:sz w:val="24"/>
      </w:rPr>
      <w:fldChar w:fldCharType="separate"/>
    </w:r>
    <w:r w:rsidR="00302E73">
      <w:rPr>
        <w:rFonts w:asciiTheme="minorHAnsi" w:hAnsiTheme="minorHAnsi"/>
        <w:noProof/>
        <w:sz w:val="24"/>
      </w:rPr>
      <w:t>I</w:t>
    </w:r>
    <w:r>
      <w:rPr>
        <w:rFonts w:asciiTheme="minorHAnsi" w:hAnsiTheme="minorHAnsi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40A" w:rsidRDefault="00CF640A" w:rsidP="009443B9">
      <w:r>
        <w:separator/>
      </w:r>
    </w:p>
  </w:footnote>
  <w:footnote w:type="continuationSeparator" w:id="0">
    <w:p w:rsidR="00CF640A" w:rsidRDefault="00CF640A" w:rsidP="00944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784" w:rsidRPr="001F34A8" w:rsidRDefault="003B7784" w:rsidP="009443B9">
    <w:pPr>
      <w:pStyle w:val="Kopfzeile"/>
    </w:pPr>
    <w:r>
      <w:rPr>
        <w:noProof/>
      </w:rPr>
      <w:fldChar w:fldCharType="begin"/>
    </w:r>
    <w:r>
      <w:rPr>
        <w:noProof/>
      </w:rPr>
      <w:instrText xml:space="preserve"> STYLEREF  "Überschrift 1"  \* MERGEFORMAT </w:instrText>
    </w:r>
    <w:r>
      <w:rPr>
        <w:noProof/>
      </w:rPr>
      <w:fldChar w:fldCharType="separate"/>
    </w:r>
    <w:r w:rsidR="00302E73">
      <w:rPr>
        <w:noProof/>
      </w:rPr>
      <w:t>Tag 1 – Start des Projekts</w:t>
    </w:r>
    <w:r>
      <w:rPr>
        <w:noProof/>
      </w:rPr>
      <w:fldChar w:fldCharType="end"/>
    </w:r>
    <w:r>
      <w:ptab w:relativeTo="margin" w:alignment="center" w:leader="none"/>
    </w:r>
    <w:r>
      <w:fldChar w:fldCharType="begin"/>
    </w:r>
    <w:r>
      <w:instrText xml:space="preserve"> SAVEDATE  \@ "d. MMMM yyyy"  \* MERGEFORMAT </w:instrText>
    </w:r>
    <w:r>
      <w:fldChar w:fldCharType="separate"/>
    </w:r>
    <w:r w:rsidR="00302E73">
      <w:rPr>
        <w:noProof/>
      </w:rPr>
      <w:t>13. November 2019</w:t>
    </w:r>
    <w:r>
      <w:fldChar w:fldCharType="end"/>
    </w:r>
    <w:r>
      <w:ptab w:relativeTo="margin" w:alignment="right" w:leader="none"/>
    </w:r>
    <w:r>
      <w:rPr>
        <w:noProof/>
      </w:rPr>
      <w:fldChar w:fldCharType="begin"/>
    </w:r>
    <w:r>
      <w:rPr>
        <w:noProof/>
      </w:rPr>
      <w:instrText xml:space="preserve"> AUTHOR   \* MERGEFORMAT </w:instrText>
    </w:r>
    <w:r>
      <w:rPr>
        <w:noProof/>
      </w:rPr>
      <w:fldChar w:fldCharType="separate"/>
    </w:r>
    <w:r>
      <w:rPr>
        <w:noProof/>
      </w:rPr>
      <w:t>Marrazza Mario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784" w:rsidRPr="001F34A8" w:rsidRDefault="003B7784" w:rsidP="009443B9">
    <w:pPr>
      <w:pStyle w:val="Kopfzeile"/>
    </w:pPr>
    <w:r>
      <w:rPr>
        <w:noProof/>
      </w:rPr>
      <w:fldChar w:fldCharType="begin"/>
    </w:r>
    <w:r>
      <w:rPr>
        <w:noProof/>
      </w:rPr>
      <w:instrText xml:space="preserve"> STYLEREF  "Überschrift1 ohne Nummerierung"  \* MERGEFORMAT </w:instrText>
    </w:r>
    <w:r>
      <w:rPr>
        <w:noProof/>
      </w:rPr>
      <w:fldChar w:fldCharType="separate"/>
    </w:r>
    <w:r w:rsidR="00302E73">
      <w:rPr>
        <w:noProof/>
      </w:rPr>
      <w:t>Inhaltsverzeichnis</w:t>
    </w:r>
    <w:r>
      <w:rPr>
        <w:noProof/>
      </w:rPr>
      <w:fldChar w:fldCharType="end"/>
    </w:r>
    <w:r>
      <w:ptab w:relativeTo="margin" w:alignment="center" w:leader="none"/>
    </w:r>
    <w:r>
      <w:fldChar w:fldCharType="begin"/>
    </w:r>
    <w:r>
      <w:instrText xml:space="preserve"> SAVEDATE  \@ "d. MMMM yyyy"  \* MERGEFORMAT </w:instrText>
    </w:r>
    <w:r>
      <w:fldChar w:fldCharType="separate"/>
    </w:r>
    <w:r w:rsidR="00302E73">
      <w:rPr>
        <w:noProof/>
      </w:rPr>
      <w:t>13. November 2019</w:t>
    </w:r>
    <w:r>
      <w:fldChar w:fldCharType="end"/>
    </w:r>
    <w:r>
      <w:ptab w:relativeTo="margin" w:alignment="right" w:leader="none"/>
    </w:r>
    <w:r>
      <w:rPr>
        <w:noProof/>
      </w:rPr>
      <w:fldChar w:fldCharType="begin"/>
    </w:r>
    <w:r>
      <w:rPr>
        <w:noProof/>
      </w:rPr>
      <w:instrText xml:space="preserve"> AUTHOR   \* MERGEFORMAT </w:instrText>
    </w:r>
    <w:r>
      <w:rPr>
        <w:noProof/>
      </w:rPr>
      <w:fldChar w:fldCharType="separate"/>
    </w:r>
    <w:r>
      <w:rPr>
        <w:noProof/>
      </w:rPr>
      <w:t>Marrazza Mario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784" w:rsidRPr="00A323FB" w:rsidRDefault="003B7784" w:rsidP="009443B9">
    <w:pPr>
      <w:pStyle w:val="Kopfzeile"/>
    </w:pPr>
    <w:r>
      <w:rPr>
        <w:noProof/>
      </w:rPr>
      <w:fldChar w:fldCharType="begin"/>
    </w:r>
    <w:r w:rsidRPr="00D300B8">
      <w:rPr>
        <w:noProof/>
      </w:rPr>
      <w:instrText xml:space="preserve"> STYLEREF  "Überschrift 1"  \* MERGEFORMAT </w:instrText>
    </w:r>
    <w:r>
      <w:rPr>
        <w:noProof/>
      </w:rPr>
      <w:fldChar w:fldCharType="separate"/>
    </w:r>
    <w:r w:rsidR="00302E73">
      <w:rPr>
        <w:noProof/>
      </w:rPr>
      <w:t>Anhang</w:t>
    </w:r>
    <w:r>
      <w:rPr>
        <w:noProof/>
      </w:rPr>
      <w:fldChar w:fldCharType="end"/>
    </w:r>
    <w:r>
      <w:ptab w:relativeTo="margin" w:alignment="center" w:leader="none"/>
    </w:r>
    <w:r>
      <w:fldChar w:fldCharType="begin"/>
    </w:r>
    <w:r>
      <w:instrText xml:space="preserve"> SAVEDATE  \@ "d. MMMM yyyy"  \* MERGEFORMAT </w:instrText>
    </w:r>
    <w:r>
      <w:fldChar w:fldCharType="separate"/>
    </w:r>
    <w:r w:rsidR="00302E73">
      <w:rPr>
        <w:noProof/>
      </w:rPr>
      <w:t>13. November 2019</w:t>
    </w:r>
    <w:r>
      <w:fldChar w:fldCharType="end"/>
    </w:r>
    <w:r>
      <w:ptab w:relativeTo="margin" w:alignment="right" w:leader="none"/>
    </w:r>
    <w:r>
      <w:rPr>
        <w:noProof/>
      </w:rPr>
      <w:fldChar w:fldCharType="begin"/>
    </w:r>
    <w:r w:rsidRPr="00A323FB">
      <w:rPr>
        <w:noProof/>
      </w:rPr>
      <w:instrText xml:space="preserve"> AUTHOR   \* MERGEFORMAT </w:instrText>
    </w:r>
    <w:r>
      <w:rPr>
        <w:noProof/>
      </w:rPr>
      <w:fldChar w:fldCharType="separate"/>
    </w:r>
    <w:r w:rsidRPr="00A323FB">
      <w:rPr>
        <w:noProof/>
      </w:rPr>
      <w:t>Marrazza Mario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BAA7436"/>
    <w:lvl w:ilvl="0">
      <w:start w:val="1"/>
      <w:numFmt w:val="bullet"/>
      <w:pStyle w:val="Aufzhlungszeichen"/>
      <w:lvlText w:val="_"/>
      <w:lvlJc w:val="left"/>
      <w:pPr>
        <w:ind w:left="360" w:hanging="360"/>
      </w:pPr>
      <w:rPr>
        <w:rFonts w:ascii="HelveticaNeueLT Std" w:hAnsi="HelveticaNeueLT Std" w:hint="default"/>
        <w:color w:val="C10A27"/>
      </w:rPr>
    </w:lvl>
  </w:abstractNum>
  <w:abstractNum w:abstractNumId="1" w15:restartNumberingAfterBreak="0">
    <w:nsid w:val="05524125"/>
    <w:multiLevelType w:val="multilevel"/>
    <w:tmpl w:val="AB042B66"/>
    <w:lvl w:ilvl="0">
      <w:start w:val="1"/>
      <w:numFmt w:val="bullet"/>
      <w:lvlText w:val="—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554"/>
        </w:tabs>
        <w:ind w:left="155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74"/>
        </w:tabs>
        <w:ind w:left="22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94"/>
        </w:tabs>
        <w:ind w:left="29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14"/>
        </w:tabs>
        <w:ind w:left="371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34"/>
        </w:tabs>
        <w:ind w:left="44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54"/>
        </w:tabs>
        <w:ind w:left="51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74"/>
        </w:tabs>
        <w:ind w:left="587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94"/>
        </w:tabs>
        <w:ind w:left="6594" w:hanging="360"/>
      </w:pPr>
      <w:rPr>
        <w:rFonts w:ascii="Wingdings" w:hAnsi="Wingdings" w:hint="default"/>
      </w:rPr>
    </w:lvl>
  </w:abstractNum>
  <w:abstractNum w:abstractNumId="2" w15:restartNumberingAfterBreak="0">
    <w:nsid w:val="0EF50507"/>
    <w:multiLevelType w:val="hybridMultilevel"/>
    <w:tmpl w:val="5D88B002"/>
    <w:lvl w:ilvl="0" w:tplc="5226E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3753C"/>
    <w:multiLevelType w:val="hybridMultilevel"/>
    <w:tmpl w:val="AF247F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B6FE9"/>
    <w:multiLevelType w:val="multilevel"/>
    <w:tmpl w:val="20D6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A3403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87E2C53"/>
    <w:multiLevelType w:val="hybridMultilevel"/>
    <w:tmpl w:val="B37C1346"/>
    <w:lvl w:ilvl="0" w:tplc="4664D4B4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82011"/>
    <w:multiLevelType w:val="hybridMultilevel"/>
    <w:tmpl w:val="19CCEEFE"/>
    <w:lvl w:ilvl="0" w:tplc="38A8FAC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E19D3"/>
    <w:multiLevelType w:val="multilevel"/>
    <w:tmpl w:val="CAEC360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 w:val="0"/>
        <w:i w:val="0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554"/>
        </w:tabs>
        <w:ind w:left="155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74"/>
        </w:tabs>
        <w:ind w:left="22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94"/>
        </w:tabs>
        <w:ind w:left="29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14"/>
        </w:tabs>
        <w:ind w:left="371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34"/>
        </w:tabs>
        <w:ind w:left="44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54"/>
        </w:tabs>
        <w:ind w:left="51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74"/>
        </w:tabs>
        <w:ind w:left="587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94"/>
        </w:tabs>
        <w:ind w:left="6594" w:hanging="360"/>
      </w:pPr>
      <w:rPr>
        <w:rFonts w:ascii="Wingdings" w:hAnsi="Wingdings" w:hint="default"/>
      </w:rPr>
    </w:lvl>
  </w:abstractNum>
  <w:abstractNum w:abstractNumId="9" w15:restartNumberingAfterBreak="0">
    <w:nsid w:val="3A686225"/>
    <w:multiLevelType w:val="multilevel"/>
    <w:tmpl w:val="BF5807BA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4667189E"/>
    <w:multiLevelType w:val="hybridMultilevel"/>
    <w:tmpl w:val="6D78FD0E"/>
    <w:lvl w:ilvl="0" w:tplc="A872C1C6">
      <w:start w:val="1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C5949"/>
    <w:multiLevelType w:val="hybridMultilevel"/>
    <w:tmpl w:val="7B803A76"/>
    <w:lvl w:ilvl="0" w:tplc="E07481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5050BA"/>
    <w:multiLevelType w:val="hybridMultilevel"/>
    <w:tmpl w:val="8B4A077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756967"/>
    <w:multiLevelType w:val="hybridMultilevel"/>
    <w:tmpl w:val="CBF28C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90476"/>
    <w:multiLevelType w:val="hybridMultilevel"/>
    <w:tmpl w:val="91700222"/>
    <w:lvl w:ilvl="0" w:tplc="8D3E129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56129C"/>
    <w:multiLevelType w:val="hybridMultilevel"/>
    <w:tmpl w:val="602E4C02"/>
    <w:lvl w:ilvl="0" w:tplc="9988BFF4">
      <w:start w:val="1"/>
      <w:numFmt w:val="bullet"/>
      <w:pStyle w:val="Aufzhlung2"/>
      <w:lvlText w:val="–"/>
      <w:lvlJc w:val="left"/>
      <w:pPr>
        <w:tabs>
          <w:tab w:val="num" w:pos="907"/>
        </w:tabs>
        <w:ind w:left="907" w:hanging="453"/>
      </w:pPr>
      <w:rPr>
        <w:rFonts w:ascii="Arial" w:hAnsi="Arial" w:hint="default"/>
        <w:b w:val="0"/>
        <w:i w:val="0"/>
        <w:color w:val="auto"/>
        <w:sz w:val="20"/>
      </w:rPr>
    </w:lvl>
    <w:lvl w:ilvl="1" w:tplc="9A9A747E">
      <w:start w:val="1"/>
      <w:numFmt w:val="bullet"/>
      <w:lvlText w:val="o"/>
      <w:lvlJc w:val="left"/>
      <w:pPr>
        <w:tabs>
          <w:tab w:val="num" w:pos="1554"/>
        </w:tabs>
        <w:ind w:left="1554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274"/>
        </w:tabs>
        <w:ind w:left="2274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994"/>
        </w:tabs>
        <w:ind w:left="2994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714"/>
        </w:tabs>
        <w:ind w:left="3714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434"/>
        </w:tabs>
        <w:ind w:left="4434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154"/>
        </w:tabs>
        <w:ind w:left="5154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874"/>
        </w:tabs>
        <w:ind w:left="5874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594"/>
        </w:tabs>
        <w:ind w:left="6594" w:hanging="360"/>
      </w:pPr>
      <w:rPr>
        <w:rFonts w:ascii="Wingdings" w:hAnsi="Wingdings" w:hint="default"/>
      </w:rPr>
    </w:lvl>
  </w:abstractNum>
  <w:abstractNum w:abstractNumId="16" w15:restartNumberingAfterBreak="0">
    <w:nsid w:val="60D10E36"/>
    <w:multiLevelType w:val="hybridMultilevel"/>
    <w:tmpl w:val="DA382A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972503"/>
    <w:multiLevelType w:val="hybridMultilevel"/>
    <w:tmpl w:val="83D648E4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1620F1"/>
    <w:multiLevelType w:val="multilevel"/>
    <w:tmpl w:val="C45A4FD6"/>
    <w:lvl w:ilvl="0">
      <w:start w:val="1"/>
      <w:numFmt w:val="bullet"/>
      <w:pStyle w:val="Aufzhlung1"/>
      <w:lvlText w:val="—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554"/>
        </w:tabs>
        <w:ind w:left="155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74"/>
        </w:tabs>
        <w:ind w:left="22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94"/>
        </w:tabs>
        <w:ind w:left="29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14"/>
        </w:tabs>
        <w:ind w:left="371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34"/>
        </w:tabs>
        <w:ind w:left="44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54"/>
        </w:tabs>
        <w:ind w:left="51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74"/>
        </w:tabs>
        <w:ind w:left="587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94"/>
        </w:tabs>
        <w:ind w:left="6594" w:hanging="360"/>
      </w:pPr>
      <w:rPr>
        <w:rFonts w:ascii="Wingdings" w:hAnsi="Wingdings" w:hint="default"/>
      </w:rPr>
    </w:lvl>
  </w:abstractNum>
  <w:abstractNum w:abstractNumId="19" w15:restartNumberingAfterBreak="0">
    <w:nsid w:val="6AA2081C"/>
    <w:multiLevelType w:val="hybridMultilevel"/>
    <w:tmpl w:val="71EAB94E"/>
    <w:lvl w:ilvl="0" w:tplc="912E1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AE619C">
      <w:start w:val="329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B04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9C3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6C44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AEA1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3E07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C28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A4A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4CF7875"/>
    <w:multiLevelType w:val="hybridMultilevel"/>
    <w:tmpl w:val="F11C50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3E61A8"/>
    <w:multiLevelType w:val="hybridMultilevel"/>
    <w:tmpl w:val="6B8EAB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DB7133"/>
    <w:multiLevelType w:val="hybridMultilevel"/>
    <w:tmpl w:val="B492BC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402118"/>
    <w:multiLevelType w:val="hybridMultilevel"/>
    <w:tmpl w:val="98101C3E"/>
    <w:lvl w:ilvl="0" w:tplc="1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9"/>
  </w:num>
  <w:num w:numId="4">
    <w:abstractNumId w:val="9"/>
  </w:num>
  <w:num w:numId="5">
    <w:abstractNumId w:val="9"/>
  </w:num>
  <w:num w:numId="6">
    <w:abstractNumId w:val="12"/>
  </w:num>
  <w:num w:numId="7">
    <w:abstractNumId w:val="9"/>
  </w:num>
  <w:num w:numId="8">
    <w:abstractNumId w:val="19"/>
  </w:num>
  <w:num w:numId="9">
    <w:abstractNumId w:val="3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1"/>
  </w:num>
  <w:num w:numId="16">
    <w:abstractNumId w:val="8"/>
  </w:num>
  <w:num w:numId="17">
    <w:abstractNumId w:val="4"/>
  </w:num>
  <w:num w:numId="18">
    <w:abstractNumId w:val="22"/>
  </w:num>
  <w:num w:numId="19">
    <w:abstractNumId w:val="21"/>
  </w:num>
  <w:num w:numId="20">
    <w:abstractNumId w:val="13"/>
  </w:num>
  <w:num w:numId="21">
    <w:abstractNumId w:val="20"/>
  </w:num>
  <w:num w:numId="22">
    <w:abstractNumId w:val="23"/>
  </w:num>
  <w:num w:numId="23">
    <w:abstractNumId w:val="9"/>
  </w:num>
  <w:num w:numId="24">
    <w:abstractNumId w:val="11"/>
  </w:num>
  <w:num w:numId="25">
    <w:abstractNumId w:val="10"/>
  </w:num>
  <w:num w:numId="26">
    <w:abstractNumId w:val="5"/>
  </w:num>
  <w:num w:numId="27">
    <w:abstractNumId w:val="16"/>
  </w:num>
  <w:num w:numId="28">
    <w:abstractNumId w:val="0"/>
  </w:num>
  <w:num w:numId="29">
    <w:abstractNumId w:val="7"/>
  </w:num>
  <w:num w:numId="30">
    <w:abstractNumId w:val="6"/>
  </w:num>
  <w:num w:numId="31">
    <w:abstractNumId w:val="2"/>
  </w:num>
  <w:num w:numId="32">
    <w:abstractNumId w:val="14"/>
  </w:num>
  <w:num w:numId="33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64"/>
    <w:rsid w:val="00002B34"/>
    <w:rsid w:val="0000327E"/>
    <w:rsid w:val="000205A9"/>
    <w:rsid w:val="000215C2"/>
    <w:rsid w:val="00024B04"/>
    <w:rsid w:val="000256C8"/>
    <w:rsid w:val="0003489A"/>
    <w:rsid w:val="00044EFD"/>
    <w:rsid w:val="000551DF"/>
    <w:rsid w:val="000672B6"/>
    <w:rsid w:val="000765FE"/>
    <w:rsid w:val="00082ECD"/>
    <w:rsid w:val="00084B44"/>
    <w:rsid w:val="000864D3"/>
    <w:rsid w:val="00092BEB"/>
    <w:rsid w:val="000A031E"/>
    <w:rsid w:val="000A571A"/>
    <w:rsid w:val="000A7D00"/>
    <w:rsid w:val="000B13B7"/>
    <w:rsid w:val="000F01B2"/>
    <w:rsid w:val="0010772C"/>
    <w:rsid w:val="001240A4"/>
    <w:rsid w:val="001330C0"/>
    <w:rsid w:val="00145317"/>
    <w:rsid w:val="001561DF"/>
    <w:rsid w:val="00167F52"/>
    <w:rsid w:val="0019268E"/>
    <w:rsid w:val="001A0C86"/>
    <w:rsid w:val="001A672E"/>
    <w:rsid w:val="001B31C0"/>
    <w:rsid w:val="001C5778"/>
    <w:rsid w:val="001C7326"/>
    <w:rsid w:val="001E132A"/>
    <w:rsid w:val="001E3499"/>
    <w:rsid w:val="001E4127"/>
    <w:rsid w:val="001E416A"/>
    <w:rsid w:val="001F1175"/>
    <w:rsid w:val="001F34A8"/>
    <w:rsid w:val="0022068D"/>
    <w:rsid w:val="00227FFC"/>
    <w:rsid w:val="00233DD9"/>
    <w:rsid w:val="00237258"/>
    <w:rsid w:val="00245471"/>
    <w:rsid w:val="00250A85"/>
    <w:rsid w:val="00252DAB"/>
    <w:rsid w:val="00254D35"/>
    <w:rsid w:val="002713D7"/>
    <w:rsid w:val="002731F2"/>
    <w:rsid w:val="002823DE"/>
    <w:rsid w:val="002A62DD"/>
    <w:rsid w:val="002A67B5"/>
    <w:rsid w:val="002B6EE2"/>
    <w:rsid w:val="002E33C3"/>
    <w:rsid w:val="002F03F8"/>
    <w:rsid w:val="002F5394"/>
    <w:rsid w:val="002F5B9C"/>
    <w:rsid w:val="00302E73"/>
    <w:rsid w:val="003063AE"/>
    <w:rsid w:val="00314551"/>
    <w:rsid w:val="00317888"/>
    <w:rsid w:val="0032322A"/>
    <w:rsid w:val="00345945"/>
    <w:rsid w:val="00354A1F"/>
    <w:rsid w:val="00356BD8"/>
    <w:rsid w:val="003635FC"/>
    <w:rsid w:val="003751CC"/>
    <w:rsid w:val="00376098"/>
    <w:rsid w:val="00382584"/>
    <w:rsid w:val="003834B6"/>
    <w:rsid w:val="003A0884"/>
    <w:rsid w:val="003A37B8"/>
    <w:rsid w:val="003A54B2"/>
    <w:rsid w:val="003B7784"/>
    <w:rsid w:val="003D2C0D"/>
    <w:rsid w:val="003D4A6D"/>
    <w:rsid w:val="003D588F"/>
    <w:rsid w:val="003D663D"/>
    <w:rsid w:val="003D7726"/>
    <w:rsid w:val="003E43B6"/>
    <w:rsid w:val="003E6D5E"/>
    <w:rsid w:val="0040201C"/>
    <w:rsid w:val="00406050"/>
    <w:rsid w:val="00413AAC"/>
    <w:rsid w:val="00421416"/>
    <w:rsid w:val="00422B4D"/>
    <w:rsid w:val="004244B5"/>
    <w:rsid w:val="0042487C"/>
    <w:rsid w:val="00432856"/>
    <w:rsid w:val="00436C9D"/>
    <w:rsid w:val="00436FB3"/>
    <w:rsid w:val="0044210F"/>
    <w:rsid w:val="00467AEC"/>
    <w:rsid w:val="00472C61"/>
    <w:rsid w:val="00475CC4"/>
    <w:rsid w:val="00484323"/>
    <w:rsid w:val="00484A3C"/>
    <w:rsid w:val="004A48DD"/>
    <w:rsid w:val="004D1F0E"/>
    <w:rsid w:val="004E65FB"/>
    <w:rsid w:val="005266D2"/>
    <w:rsid w:val="00527ACE"/>
    <w:rsid w:val="00533171"/>
    <w:rsid w:val="00534B1F"/>
    <w:rsid w:val="00534E13"/>
    <w:rsid w:val="00541C75"/>
    <w:rsid w:val="0054539C"/>
    <w:rsid w:val="00565167"/>
    <w:rsid w:val="00565A0E"/>
    <w:rsid w:val="00567F9D"/>
    <w:rsid w:val="00571E87"/>
    <w:rsid w:val="00572EE1"/>
    <w:rsid w:val="0058006E"/>
    <w:rsid w:val="005A3AE7"/>
    <w:rsid w:val="005A5C8C"/>
    <w:rsid w:val="005B2729"/>
    <w:rsid w:val="005B4192"/>
    <w:rsid w:val="005E1676"/>
    <w:rsid w:val="005F024D"/>
    <w:rsid w:val="005F1A64"/>
    <w:rsid w:val="005F2406"/>
    <w:rsid w:val="005F6018"/>
    <w:rsid w:val="0060131B"/>
    <w:rsid w:val="00617921"/>
    <w:rsid w:val="00621B90"/>
    <w:rsid w:val="00622D18"/>
    <w:rsid w:val="00660466"/>
    <w:rsid w:val="00673380"/>
    <w:rsid w:val="006875F1"/>
    <w:rsid w:val="00691E2A"/>
    <w:rsid w:val="00692551"/>
    <w:rsid w:val="006A241A"/>
    <w:rsid w:val="006B2DF3"/>
    <w:rsid w:val="006B6541"/>
    <w:rsid w:val="006C43E5"/>
    <w:rsid w:val="006C5AE6"/>
    <w:rsid w:val="006E1B6F"/>
    <w:rsid w:val="006E769F"/>
    <w:rsid w:val="006E7F77"/>
    <w:rsid w:val="00702DC9"/>
    <w:rsid w:val="007108F2"/>
    <w:rsid w:val="00710996"/>
    <w:rsid w:val="00711C3D"/>
    <w:rsid w:val="00716217"/>
    <w:rsid w:val="007178D0"/>
    <w:rsid w:val="007203E6"/>
    <w:rsid w:val="007209D1"/>
    <w:rsid w:val="0072228C"/>
    <w:rsid w:val="007232BF"/>
    <w:rsid w:val="00724BFD"/>
    <w:rsid w:val="00725A6E"/>
    <w:rsid w:val="00733702"/>
    <w:rsid w:val="007467DE"/>
    <w:rsid w:val="00762141"/>
    <w:rsid w:val="0078270F"/>
    <w:rsid w:val="0079150E"/>
    <w:rsid w:val="007950DA"/>
    <w:rsid w:val="00795CB2"/>
    <w:rsid w:val="007A363A"/>
    <w:rsid w:val="007B0E68"/>
    <w:rsid w:val="007B4476"/>
    <w:rsid w:val="007B580A"/>
    <w:rsid w:val="007D4AE8"/>
    <w:rsid w:val="007E073C"/>
    <w:rsid w:val="008002D1"/>
    <w:rsid w:val="008349F9"/>
    <w:rsid w:val="00837719"/>
    <w:rsid w:val="008401B3"/>
    <w:rsid w:val="008516AB"/>
    <w:rsid w:val="00852DBE"/>
    <w:rsid w:val="0086404F"/>
    <w:rsid w:val="00865EB7"/>
    <w:rsid w:val="00866B2F"/>
    <w:rsid w:val="0087151E"/>
    <w:rsid w:val="00885F17"/>
    <w:rsid w:val="00885F8B"/>
    <w:rsid w:val="00886707"/>
    <w:rsid w:val="00897CE4"/>
    <w:rsid w:val="008A59EE"/>
    <w:rsid w:val="008A6DF7"/>
    <w:rsid w:val="008A7495"/>
    <w:rsid w:val="008B205D"/>
    <w:rsid w:val="008B2A76"/>
    <w:rsid w:val="008C7B85"/>
    <w:rsid w:val="008D1C19"/>
    <w:rsid w:val="008D47C2"/>
    <w:rsid w:val="008E1E35"/>
    <w:rsid w:val="008E3BAF"/>
    <w:rsid w:val="008E4753"/>
    <w:rsid w:val="008E5160"/>
    <w:rsid w:val="008F60C6"/>
    <w:rsid w:val="0090090B"/>
    <w:rsid w:val="00901D6F"/>
    <w:rsid w:val="00943FC5"/>
    <w:rsid w:val="009443B9"/>
    <w:rsid w:val="009577A2"/>
    <w:rsid w:val="00965B87"/>
    <w:rsid w:val="0097393B"/>
    <w:rsid w:val="00992002"/>
    <w:rsid w:val="0099207C"/>
    <w:rsid w:val="009951D9"/>
    <w:rsid w:val="009955A3"/>
    <w:rsid w:val="00997B57"/>
    <w:rsid w:val="009E1635"/>
    <w:rsid w:val="009E54FB"/>
    <w:rsid w:val="009E551F"/>
    <w:rsid w:val="009E5952"/>
    <w:rsid w:val="009F1196"/>
    <w:rsid w:val="009F3C61"/>
    <w:rsid w:val="00A131BF"/>
    <w:rsid w:val="00A13E5E"/>
    <w:rsid w:val="00A20858"/>
    <w:rsid w:val="00A263F9"/>
    <w:rsid w:val="00A323FB"/>
    <w:rsid w:val="00A3590D"/>
    <w:rsid w:val="00A52511"/>
    <w:rsid w:val="00A53503"/>
    <w:rsid w:val="00A61024"/>
    <w:rsid w:val="00A8378C"/>
    <w:rsid w:val="00A86184"/>
    <w:rsid w:val="00AB079E"/>
    <w:rsid w:val="00AB4B3A"/>
    <w:rsid w:val="00AB58E8"/>
    <w:rsid w:val="00AD510B"/>
    <w:rsid w:val="00AD5253"/>
    <w:rsid w:val="00AF3476"/>
    <w:rsid w:val="00B13780"/>
    <w:rsid w:val="00B1547C"/>
    <w:rsid w:val="00B22490"/>
    <w:rsid w:val="00B2497E"/>
    <w:rsid w:val="00B30D1F"/>
    <w:rsid w:val="00B46A58"/>
    <w:rsid w:val="00B618EE"/>
    <w:rsid w:val="00B62CBC"/>
    <w:rsid w:val="00B64D92"/>
    <w:rsid w:val="00B74DE1"/>
    <w:rsid w:val="00B75C62"/>
    <w:rsid w:val="00B80896"/>
    <w:rsid w:val="00B80C09"/>
    <w:rsid w:val="00B81A1E"/>
    <w:rsid w:val="00B96D13"/>
    <w:rsid w:val="00B97846"/>
    <w:rsid w:val="00BB3713"/>
    <w:rsid w:val="00BB7B5A"/>
    <w:rsid w:val="00BC07EE"/>
    <w:rsid w:val="00BC712C"/>
    <w:rsid w:val="00BC7272"/>
    <w:rsid w:val="00BD0A3F"/>
    <w:rsid w:val="00BD1721"/>
    <w:rsid w:val="00BD669A"/>
    <w:rsid w:val="00BE0248"/>
    <w:rsid w:val="00BE6852"/>
    <w:rsid w:val="00BF08B2"/>
    <w:rsid w:val="00BF214C"/>
    <w:rsid w:val="00BF461E"/>
    <w:rsid w:val="00C03A0E"/>
    <w:rsid w:val="00C048CB"/>
    <w:rsid w:val="00C049D3"/>
    <w:rsid w:val="00C07881"/>
    <w:rsid w:val="00C15579"/>
    <w:rsid w:val="00C22968"/>
    <w:rsid w:val="00C23DBA"/>
    <w:rsid w:val="00C248D0"/>
    <w:rsid w:val="00C31E71"/>
    <w:rsid w:val="00C34817"/>
    <w:rsid w:val="00C41BF9"/>
    <w:rsid w:val="00C5652E"/>
    <w:rsid w:val="00C604BB"/>
    <w:rsid w:val="00C63469"/>
    <w:rsid w:val="00C63847"/>
    <w:rsid w:val="00C7177A"/>
    <w:rsid w:val="00C743B5"/>
    <w:rsid w:val="00C74C28"/>
    <w:rsid w:val="00C837EE"/>
    <w:rsid w:val="00C87836"/>
    <w:rsid w:val="00C93C05"/>
    <w:rsid w:val="00CB17C0"/>
    <w:rsid w:val="00CB744E"/>
    <w:rsid w:val="00CD0B84"/>
    <w:rsid w:val="00CD1308"/>
    <w:rsid w:val="00CD2FA2"/>
    <w:rsid w:val="00CD4987"/>
    <w:rsid w:val="00CD4FF4"/>
    <w:rsid w:val="00CD65CC"/>
    <w:rsid w:val="00CE1814"/>
    <w:rsid w:val="00CE6F4C"/>
    <w:rsid w:val="00CF640A"/>
    <w:rsid w:val="00CF6BE6"/>
    <w:rsid w:val="00D016C0"/>
    <w:rsid w:val="00D1481B"/>
    <w:rsid w:val="00D2507B"/>
    <w:rsid w:val="00D260E9"/>
    <w:rsid w:val="00D268B9"/>
    <w:rsid w:val="00D278C0"/>
    <w:rsid w:val="00D300B8"/>
    <w:rsid w:val="00D43264"/>
    <w:rsid w:val="00D461E0"/>
    <w:rsid w:val="00D55510"/>
    <w:rsid w:val="00D87295"/>
    <w:rsid w:val="00D92BF4"/>
    <w:rsid w:val="00D945F3"/>
    <w:rsid w:val="00D94672"/>
    <w:rsid w:val="00DA085C"/>
    <w:rsid w:val="00DA3C09"/>
    <w:rsid w:val="00DC32A0"/>
    <w:rsid w:val="00DC6FAA"/>
    <w:rsid w:val="00DD044D"/>
    <w:rsid w:val="00DD521C"/>
    <w:rsid w:val="00DE15B9"/>
    <w:rsid w:val="00DE1AED"/>
    <w:rsid w:val="00DE6AD4"/>
    <w:rsid w:val="00DF183A"/>
    <w:rsid w:val="00DF3DD1"/>
    <w:rsid w:val="00DF6321"/>
    <w:rsid w:val="00E03CF8"/>
    <w:rsid w:val="00E07E4C"/>
    <w:rsid w:val="00E13AB0"/>
    <w:rsid w:val="00E40AF1"/>
    <w:rsid w:val="00E4170C"/>
    <w:rsid w:val="00E41FB3"/>
    <w:rsid w:val="00E43BCE"/>
    <w:rsid w:val="00E440C9"/>
    <w:rsid w:val="00E54E00"/>
    <w:rsid w:val="00E56293"/>
    <w:rsid w:val="00E6073B"/>
    <w:rsid w:val="00E65CF8"/>
    <w:rsid w:val="00E66301"/>
    <w:rsid w:val="00E66317"/>
    <w:rsid w:val="00E70768"/>
    <w:rsid w:val="00E70887"/>
    <w:rsid w:val="00E71880"/>
    <w:rsid w:val="00E804DF"/>
    <w:rsid w:val="00E857AA"/>
    <w:rsid w:val="00E85E82"/>
    <w:rsid w:val="00E867E4"/>
    <w:rsid w:val="00E8690E"/>
    <w:rsid w:val="00E935F6"/>
    <w:rsid w:val="00E95823"/>
    <w:rsid w:val="00E959A8"/>
    <w:rsid w:val="00E95AD0"/>
    <w:rsid w:val="00EA04DE"/>
    <w:rsid w:val="00EA3278"/>
    <w:rsid w:val="00EA4002"/>
    <w:rsid w:val="00EB5001"/>
    <w:rsid w:val="00EB69E5"/>
    <w:rsid w:val="00EC1FED"/>
    <w:rsid w:val="00EC6B73"/>
    <w:rsid w:val="00EC6E63"/>
    <w:rsid w:val="00ED58D3"/>
    <w:rsid w:val="00ED7944"/>
    <w:rsid w:val="00EE4CA0"/>
    <w:rsid w:val="00EF0840"/>
    <w:rsid w:val="00EF3DDF"/>
    <w:rsid w:val="00EF70A0"/>
    <w:rsid w:val="00EF7E39"/>
    <w:rsid w:val="00F04914"/>
    <w:rsid w:val="00F23A61"/>
    <w:rsid w:val="00F33CF7"/>
    <w:rsid w:val="00F360C2"/>
    <w:rsid w:val="00F45F96"/>
    <w:rsid w:val="00F610AA"/>
    <w:rsid w:val="00F62285"/>
    <w:rsid w:val="00F62B64"/>
    <w:rsid w:val="00F74433"/>
    <w:rsid w:val="00F86BAC"/>
    <w:rsid w:val="00F91E3B"/>
    <w:rsid w:val="00F97BBB"/>
    <w:rsid w:val="00FA016B"/>
    <w:rsid w:val="00FA59C8"/>
    <w:rsid w:val="00FB13FD"/>
    <w:rsid w:val="00FB7F28"/>
    <w:rsid w:val="00FC0B42"/>
    <w:rsid w:val="00FC710D"/>
    <w:rsid w:val="00FD5B30"/>
    <w:rsid w:val="00FE1A0F"/>
    <w:rsid w:val="00FE575B"/>
    <w:rsid w:val="00FE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5:docId w15:val="{0B88C3AF-56B2-4A30-9AE9-95208CED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857AA"/>
    <w:pPr>
      <w:spacing w:after="120" w:line="360" w:lineRule="auto"/>
      <w:jc w:val="both"/>
    </w:pPr>
    <w:rPr>
      <w:rFonts w:ascii="Verdana" w:hAnsi="Verdana"/>
      <w:spacing w:val="2"/>
      <w:sz w:val="22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E804DF"/>
    <w:pPr>
      <w:keepNext/>
      <w:numPr>
        <w:numId w:val="3"/>
      </w:numPr>
      <w:spacing w:before="120"/>
      <w:ind w:left="567" w:hanging="567"/>
      <w:outlineLvl w:val="0"/>
    </w:pPr>
    <w:rPr>
      <w:rFonts w:cs="Arial"/>
      <w:b/>
      <w:color w:val="4F6228" w:themeColor="accent3" w:themeShade="80"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7A363A"/>
    <w:pPr>
      <w:keepNext/>
      <w:numPr>
        <w:ilvl w:val="1"/>
        <w:numId w:val="3"/>
      </w:numPr>
      <w:tabs>
        <w:tab w:val="left" w:pos="454"/>
      </w:tabs>
      <w:spacing w:before="120" w:after="100"/>
      <w:ind w:left="578" w:hanging="578"/>
      <w:outlineLvl w:val="1"/>
    </w:pPr>
    <w:rPr>
      <w:rFonts w:cs="Arial"/>
      <w:b/>
      <w:color w:val="76923C" w:themeColor="accent3" w:themeShade="BF"/>
      <w:sz w:val="24"/>
      <w:lang w:val="fr-FR"/>
    </w:rPr>
  </w:style>
  <w:style w:type="paragraph" w:styleId="berschrift3">
    <w:name w:val="heading 3"/>
    <w:basedOn w:val="Standard"/>
    <w:next w:val="Standard"/>
    <w:qFormat/>
    <w:rsid w:val="00901D6F"/>
    <w:pPr>
      <w:keepNext/>
      <w:numPr>
        <w:ilvl w:val="2"/>
        <w:numId w:val="3"/>
      </w:numPr>
      <w:tabs>
        <w:tab w:val="left" w:pos="567"/>
      </w:tabs>
      <w:spacing w:before="240"/>
      <w:outlineLvl w:val="2"/>
    </w:pPr>
    <w:rPr>
      <w:b/>
      <w:color w:val="76923C" w:themeColor="accent3" w:themeShade="BF"/>
      <w:szCs w:val="26"/>
      <w:lang w:val="fr-FR"/>
    </w:rPr>
  </w:style>
  <w:style w:type="paragraph" w:styleId="berschrift4">
    <w:name w:val="heading 4"/>
    <w:basedOn w:val="Standard"/>
    <w:next w:val="Standard"/>
    <w:qFormat/>
    <w:rsid w:val="00CA50F3"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sz w:val="28"/>
      <w:szCs w:val="28"/>
    </w:rPr>
  </w:style>
  <w:style w:type="paragraph" w:styleId="berschrift5">
    <w:name w:val="heading 5"/>
    <w:basedOn w:val="Standard"/>
    <w:next w:val="Standard"/>
    <w:qFormat/>
    <w:rsid w:val="00CA50F3"/>
    <w:pPr>
      <w:numPr>
        <w:ilvl w:val="4"/>
        <w:numId w:val="3"/>
      </w:numPr>
      <w:spacing w:before="240" w:after="60"/>
      <w:outlineLvl w:val="4"/>
    </w:pPr>
    <w:rPr>
      <w:b/>
      <w:i/>
      <w:sz w:val="26"/>
      <w:szCs w:val="26"/>
    </w:rPr>
  </w:style>
  <w:style w:type="paragraph" w:styleId="berschrift6">
    <w:name w:val="heading 6"/>
    <w:basedOn w:val="Standard"/>
    <w:next w:val="Standard"/>
    <w:qFormat/>
    <w:rsid w:val="00CA50F3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szCs w:val="22"/>
    </w:rPr>
  </w:style>
  <w:style w:type="paragraph" w:styleId="berschrift7">
    <w:name w:val="heading 7"/>
    <w:basedOn w:val="Standard"/>
    <w:next w:val="Standard"/>
    <w:qFormat/>
    <w:rsid w:val="00CA50F3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rsid w:val="00CA50F3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sz w:val="24"/>
    </w:rPr>
  </w:style>
  <w:style w:type="paragraph" w:styleId="berschrift9">
    <w:name w:val="heading 9"/>
    <w:basedOn w:val="Standard"/>
    <w:next w:val="Standard"/>
    <w:qFormat/>
    <w:rsid w:val="00CA50F3"/>
    <w:pPr>
      <w:numPr>
        <w:ilvl w:val="8"/>
        <w:numId w:val="3"/>
      </w:numPr>
      <w:spacing w:before="240" w:after="60"/>
      <w:outlineLvl w:val="8"/>
    </w:pPr>
    <w:rPr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A218F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6A218F"/>
    <w:pPr>
      <w:tabs>
        <w:tab w:val="center" w:pos="4536"/>
        <w:tab w:val="right" w:pos="9072"/>
      </w:tabs>
    </w:pPr>
  </w:style>
  <w:style w:type="paragraph" w:customStyle="1" w:styleId="Organisation">
    <w:name w:val="Organisation"/>
    <w:rsid w:val="006A218F"/>
    <w:pPr>
      <w:spacing w:line="190" w:lineRule="exact"/>
    </w:pPr>
    <w:rPr>
      <w:rFonts w:ascii="Arial" w:hAnsi="Arial"/>
      <w:spacing w:val="4"/>
      <w:sz w:val="16"/>
      <w:lang w:eastAsia="de-DE"/>
    </w:rPr>
  </w:style>
  <w:style w:type="paragraph" w:customStyle="1" w:styleId="Haupttitel14pt">
    <w:name w:val="Haupttitel_14pt"/>
    <w:rsid w:val="00FB6AA6"/>
    <w:pPr>
      <w:spacing w:before="480" w:after="240"/>
    </w:pPr>
    <w:rPr>
      <w:rFonts w:ascii="Arial" w:hAnsi="Arial"/>
      <w:b/>
      <w:spacing w:val="2"/>
      <w:sz w:val="28"/>
      <w:szCs w:val="48"/>
      <w:lang w:eastAsia="de-DE"/>
    </w:rPr>
  </w:style>
  <w:style w:type="paragraph" w:customStyle="1" w:styleId="Standardkursiv">
    <w:name w:val="Standard_kursiv"/>
    <w:basedOn w:val="Standard"/>
    <w:rsid w:val="006A218F"/>
    <w:pPr>
      <w:tabs>
        <w:tab w:val="left" w:pos="454"/>
        <w:tab w:val="left" w:pos="567"/>
      </w:tabs>
    </w:pPr>
    <w:rPr>
      <w:rFonts w:eastAsia="Times"/>
      <w:i/>
      <w:szCs w:val="20"/>
      <w:lang w:val="fr-FR"/>
    </w:rPr>
  </w:style>
  <w:style w:type="paragraph" w:customStyle="1" w:styleId="Aufzhlung1">
    <w:name w:val="Aufzählung 1"/>
    <w:basedOn w:val="Standard"/>
    <w:rsid w:val="006A218F"/>
    <w:pPr>
      <w:numPr>
        <w:numId w:val="2"/>
      </w:numPr>
      <w:tabs>
        <w:tab w:val="clear" w:pos="454"/>
      </w:tabs>
    </w:pPr>
    <w:rPr>
      <w:rFonts w:eastAsia="Times"/>
      <w:szCs w:val="20"/>
      <w:lang w:val="it-IT"/>
    </w:rPr>
  </w:style>
  <w:style w:type="paragraph" w:customStyle="1" w:styleId="Aufzhlung2">
    <w:name w:val="Aufzählung 2"/>
    <w:rsid w:val="006A218F"/>
    <w:pPr>
      <w:numPr>
        <w:numId w:val="1"/>
      </w:numPr>
    </w:pPr>
    <w:rPr>
      <w:rFonts w:ascii="Arial" w:eastAsia="Times" w:hAnsi="Arial"/>
      <w:spacing w:val="2"/>
      <w:lang w:val="it-IT" w:eastAsia="de-DE"/>
    </w:rPr>
  </w:style>
  <w:style w:type="paragraph" w:styleId="Verzeichnis1">
    <w:name w:val="toc 1"/>
    <w:basedOn w:val="Standard"/>
    <w:next w:val="Standard"/>
    <w:autoRedefine/>
    <w:uiPriority w:val="39"/>
    <w:rsid w:val="00D278C0"/>
    <w:pPr>
      <w:tabs>
        <w:tab w:val="left" w:pos="567"/>
        <w:tab w:val="right" w:leader="dot" w:pos="9656"/>
      </w:tabs>
      <w:spacing w:before="120" w:line="240" w:lineRule="auto"/>
    </w:pPr>
    <w:rPr>
      <w:b/>
    </w:rPr>
  </w:style>
  <w:style w:type="paragraph" w:styleId="Verzeichnis2">
    <w:name w:val="toc 2"/>
    <w:basedOn w:val="Standard"/>
    <w:next w:val="Standard"/>
    <w:uiPriority w:val="39"/>
    <w:rsid w:val="00CD2FA2"/>
    <w:pPr>
      <w:tabs>
        <w:tab w:val="left" w:pos="680"/>
        <w:tab w:val="right" w:leader="dot" w:pos="9656"/>
      </w:tabs>
      <w:spacing w:after="0" w:line="240" w:lineRule="auto"/>
      <w:ind w:left="113"/>
    </w:pPr>
  </w:style>
  <w:style w:type="paragraph" w:styleId="Verzeichnis3">
    <w:name w:val="toc 3"/>
    <w:basedOn w:val="Standard"/>
    <w:next w:val="Standard"/>
    <w:uiPriority w:val="39"/>
    <w:rsid w:val="00D278C0"/>
    <w:pPr>
      <w:tabs>
        <w:tab w:val="left" w:pos="1134"/>
        <w:tab w:val="right" w:leader="dot" w:pos="9656"/>
      </w:tabs>
      <w:ind w:left="284"/>
    </w:pPr>
  </w:style>
  <w:style w:type="character" w:styleId="Hyperlink">
    <w:name w:val="Hyperlink"/>
    <w:basedOn w:val="Absatz-Standardschriftart"/>
    <w:uiPriority w:val="99"/>
    <w:rsid w:val="0032602C"/>
    <w:rPr>
      <w:color w:val="0000FF"/>
      <w:u w:val="single"/>
    </w:rPr>
  </w:style>
  <w:style w:type="paragraph" w:customStyle="1" w:styleId="StandardohneAbsatz">
    <w:name w:val="Standard ohne Absatz"/>
    <w:basedOn w:val="Standard"/>
    <w:rsid w:val="00172071"/>
    <w:rPr>
      <w:lang w:val="fr-FR"/>
    </w:rPr>
  </w:style>
  <w:style w:type="paragraph" w:customStyle="1" w:styleId="StandardFett">
    <w:name w:val="Standard Fett"/>
    <w:basedOn w:val="Standard"/>
    <w:rsid w:val="00AE1051"/>
    <w:rPr>
      <w:b/>
    </w:rPr>
  </w:style>
  <w:style w:type="table" w:styleId="Tabellenraster">
    <w:name w:val="Table Grid"/>
    <w:basedOn w:val="NormaleTabelle"/>
    <w:uiPriority w:val="59"/>
    <w:rsid w:val="00172071"/>
    <w:pPr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aupttitel12pt">
    <w:name w:val="Haupttitel_12pt"/>
    <w:basedOn w:val="Haupttitel14pt"/>
    <w:rsid w:val="00E7223A"/>
    <w:pPr>
      <w:spacing w:before="360" w:after="120"/>
    </w:pPr>
    <w:rPr>
      <w:rFonts w:cs="Arial"/>
      <w:sz w:val="24"/>
    </w:rPr>
  </w:style>
  <w:style w:type="paragraph" w:customStyle="1" w:styleId="nHFHiddentext">
    <w:name w:val="nHF_Hiddentext"/>
    <w:basedOn w:val="Standard"/>
    <w:next w:val="Standard"/>
    <w:rsid w:val="009F0165"/>
    <w:pPr>
      <w:spacing w:line="260" w:lineRule="atLeast"/>
    </w:pPr>
    <w:rPr>
      <w:rFonts w:ascii="Trebuchet MS" w:hAnsi="Trebuchet MS"/>
      <w:vanish/>
      <w:color w:val="0000FF"/>
      <w:spacing w:val="0"/>
      <w:sz w:val="18"/>
      <w:szCs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6F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6F4C"/>
    <w:rPr>
      <w:rFonts w:ascii="Tahoma" w:hAnsi="Tahoma" w:cs="Tahoma"/>
      <w:spacing w:val="2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CE6F4C"/>
    <w:rPr>
      <w:color w:val="808080"/>
    </w:rPr>
  </w:style>
  <w:style w:type="paragraph" w:styleId="Listenabsatz">
    <w:name w:val="List Paragraph"/>
    <w:basedOn w:val="Standard"/>
    <w:uiPriority w:val="34"/>
    <w:qFormat/>
    <w:rsid w:val="00E7088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pacing w:val="0"/>
      <w:szCs w:val="22"/>
      <w:lang w:eastAsia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C6B73"/>
    <w:pPr>
      <w:spacing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C6B73"/>
    <w:rPr>
      <w:rFonts w:ascii="Arial" w:hAnsi="Arial"/>
      <w:spacing w:val="2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EC6B73"/>
    <w:rPr>
      <w:vertAlign w:val="superscript"/>
    </w:rPr>
  </w:style>
  <w:style w:type="character" w:customStyle="1" w:styleId="FuzeileZchn">
    <w:name w:val="Fußzeile Zchn"/>
    <w:basedOn w:val="Absatz-Standardschriftart"/>
    <w:link w:val="Fuzeile"/>
    <w:uiPriority w:val="99"/>
    <w:rsid w:val="00B30D1F"/>
    <w:rPr>
      <w:rFonts w:ascii="Arial" w:hAnsi="Arial"/>
      <w:spacing w:val="2"/>
      <w:szCs w:val="24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7178D0"/>
    <w:rPr>
      <w:rFonts w:ascii="Arial" w:hAnsi="Arial"/>
      <w:spacing w:val="2"/>
      <w:szCs w:val="24"/>
      <w:lang w:eastAsia="de-DE"/>
    </w:rPr>
  </w:style>
  <w:style w:type="paragraph" w:styleId="KeinLeerraum">
    <w:name w:val="No Spacing"/>
    <w:uiPriority w:val="1"/>
    <w:qFormat/>
    <w:rsid w:val="00F86BAC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314551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CD4987"/>
    <w:pPr>
      <w:jc w:val="left"/>
    </w:pPr>
    <w:rPr>
      <w:b/>
      <w:bCs/>
      <w:sz w:val="18"/>
      <w:szCs w:val="20"/>
    </w:rPr>
  </w:style>
  <w:style w:type="paragraph" w:styleId="StandardWeb">
    <w:name w:val="Normal (Web)"/>
    <w:basedOn w:val="Standard"/>
    <w:uiPriority w:val="99"/>
    <w:unhideWhenUsed/>
    <w:rsid w:val="00E4170C"/>
    <w:pPr>
      <w:spacing w:before="100" w:beforeAutospacing="1" w:after="100" w:afterAutospacing="1" w:line="240" w:lineRule="auto"/>
    </w:pPr>
    <w:rPr>
      <w:rFonts w:ascii="Times New Roman" w:hAnsi="Times New Roman"/>
      <w:spacing w:val="0"/>
      <w:sz w:val="24"/>
      <w:lang w:eastAsia="de-CH"/>
    </w:rPr>
  </w:style>
  <w:style w:type="character" w:customStyle="1" w:styleId="text">
    <w:name w:val="text"/>
    <w:rsid w:val="00E6073B"/>
  </w:style>
  <w:style w:type="character" w:customStyle="1" w:styleId="berschrift1Zchn">
    <w:name w:val="Überschrift 1 Zchn"/>
    <w:basedOn w:val="Absatz-Standardschriftart"/>
    <w:link w:val="berschrift1"/>
    <w:uiPriority w:val="9"/>
    <w:rsid w:val="00E804DF"/>
    <w:rPr>
      <w:rFonts w:ascii="Arial" w:hAnsi="Arial" w:cs="Arial"/>
      <w:b/>
      <w:color w:val="4F6228" w:themeColor="accent3" w:themeShade="80"/>
      <w:spacing w:val="2"/>
      <w:kern w:val="32"/>
      <w:sz w:val="28"/>
      <w:szCs w:val="32"/>
      <w:lang w:eastAsia="de-DE"/>
    </w:rPr>
  </w:style>
  <w:style w:type="paragraph" w:customStyle="1" w:styleId="Programmcode">
    <w:name w:val="Programmcode"/>
    <w:basedOn w:val="Standard"/>
    <w:qFormat/>
    <w:rsid w:val="00725A6E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tabs>
        <w:tab w:val="left" w:pos="567"/>
        <w:tab w:val="left" w:pos="1134"/>
        <w:tab w:val="left" w:pos="1701"/>
        <w:tab w:val="left" w:pos="2268"/>
      </w:tabs>
      <w:spacing w:after="0"/>
    </w:pPr>
    <w:rPr>
      <w:rFonts w:ascii="Courier New" w:hAnsi="Courier New" w:cs="Arial"/>
    </w:rPr>
  </w:style>
  <w:style w:type="paragraph" w:customStyle="1" w:styleId="berschrift1ohneNummerierung">
    <w:name w:val="Überschrift1 ohne Nummerierung"/>
    <w:basedOn w:val="berschrift1"/>
    <w:next w:val="Standard"/>
    <w:qFormat/>
    <w:rsid w:val="000205A9"/>
    <w:pPr>
      <w:numPr>
        <w:numId w:val="0"/>
      </w:numPr>
      <w:tabs>
        <w:tab w:val="left" w:pos="8505"/>
      </w:tabs>
      <w:spacing w:before="0"/>
      <w:outlineLvl w:val="9"/>
    </w:pPr>
  </w:style>
  <w:style w:type="paragraph" w:styleId="Literaturverzeichnis">
    <w:name w:val="Bibliography"/>
    <w:basedOn w:val="Standard"/>
    <w:next w:val="Standard"/>
    <w:uiPriority w:val="37"/>
    <w:unhideWhenUsed/>
    <w:rsid w:val="00252DAB"/>
  </w:style>
  <w:style w:type="table" w:styleId="Gitternetztabelle1hellAkzent3">
    <w:name w:val="Grid Table 1 Light Accent 3"/>
    <w:basedOn w:val="NormaleTabelle"/>
    <w:uiPriority w:val="46"/>
    <w:rsid w:val="00227FF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3">
    <w:name w:val="Grid Table 4 Accent 3"/>
    <w:basedOn w:val="NormaleTabelle"/>
    <w:uiPriority w:val="49"/>
    <w:rsid w:val="00227FF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3">
    <w:name w:val="List Table 4 Accent 3"/>
    <w:basedOn w:val="NormaleTabelle"/>
    <w:uiPriority w:val="49"/>
    <w:rsid w:val="00227FF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5dunkelAkzent3">
    <w:name w:val="Grid Table 5 Dark Accent 3"/>
    <w:basedOn w:val="NormaleTabelle"/>
    <w:uiPriority w:val="50"/>
    <w:rsid w:val="00227F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3Akzent3">
    <w:name w:val="Grid Table 3 Accent 3"/>
    <w:basedOn w:val="NormaleTabelle"/>
    <w:uiPriority w:val="48"/>
    <w:rsid w:val="00227FF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Listentabelle3Akzent3">
    <w:name w:val="List Table 3 Accent 3"/>
    <w:basedOn w:val="NormaleTabelle"/>
    <w:uiPriority w:val="48"/>
    <w:rsid w:val="00227FFC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227FFC"/>
    <w:pPr>
      <w:spacing w:after="0"/>
    </w:pPr>
  </w:style>
  <w:style w:type="paragraph" w:customStyle="1" w:styleId="berschrift2ohneGliederung">
    <w:name w:val="Überschrift 2 ohne Gliederung"/>
    <w:basedOn w:val="Standard"/>
    <w:qFormat/>
    <w:rsid w:val="00E440C9"/>
    <w:rPr>
      <w:b/>
      <w:color w:val="76923C" w:themeColor="accent3" w:themeShade="BF"/>
      <w:sz w:val="24"/>
    </w:rPr>
  </w:style>
  <w:style w:type="paragraph" w:customStyle="1" w:styleId="berschrift3ohneNummerierung">
    <w:name w:val="Überschrift 3 ohne Nummerierung"/>
    <w:basedOn w:val="Standard"/>
    <w:qFormat/>
    <w:rsid w:val="00901D6F"/>
    <w:rPr>
      <w:rFonts w:cs="Arial"/>
      <w:b/>
      <w:color w:val="76923C" w:themeColor="accent3" w:themeShade="BF"/>
    </w:rPr>
  </w:style>
  <w:style w:type="paragraph" w:styleId="Aufzhlungszeichen">
    <w:name w:val="List Bullet"/>
    <w:qFormat/>
    <w:rsid w:val="00AD510B"/>
    <w:pPr>
      <w:numPr>
        <w:numId w:val="28"/>
      </w:numPr>
      <w:tabs>
        <w:tab w:val="left" w:pos="170"/>
      </w:tabs>
      <w:spacing w:before="60" w:after="60"/>
      <w:ind w:left="170" w:hanging="170"/>
    </w:pPr>
    <w:rPr>
      <w:rFonts w:ascii="Arial" w:eastAsiaTheme="minorHAnsi" w:hAnsi="Arial"/>
      <w:sz w:val="18"/>
      <w:szCs w:val="18"/>
      <w:lang w:eastAsia="en-US"/>
    </w:rPr>
  </w:style>
  <w:style w:type="paragraph" w:styleId="Textkrper">
    <w:name w:val="Body Text"/>
    <w:basedOn w:val="Standard"/>
    <w:link w:val="TextkrperZchn"/>
    <w:uiPriority w:val="99"/>
    <w:unhideWhenUsed/>
    <w:rsid w:val="00254D35"/>
    <w:pPr>
      <w:spacing w:before="100" w:line="276" w:lineRule="auto"/>
    </w:pPr>
    <w:rPr>
      <w:rFonts w:ascii="Century Gothic" w:eastAsiaTheme="minorEastAsia" w:hAnsi="Century Gothic" w:cstheme="minorBidi"/>
      <w:color w:val="191B17"/>
      <w:spacing w:val="0"/>
      <w:szCs w:val="20"/>
      <w:lang w:eastAsia="en-US"/>
    </w:rPr>
  </w:style>
  <w:style w:type="character" w:customStyle="1" w:styleId="TextkrperZchn">
    <w:name w:val="Textkörper Zchn"/>
    <w:basedOn w:val="Absatz-Standardschriftart"/>
    <w:link w:val="Textkrper"/>
    <w:uiPriority w:val="99"/>
    <w:rsid w:val="00254D35"/>
    <w:rPr>
      <w:rFonts w:ascii="Century Gothic" w:eastAsiaTheme="minorEastAsia" w:hAnsi="Century Gothic" w:cstheme="minorBidi"/>
      <w:color w:val="191B17"/>
      <w:sz w:val="22"/>
      <w:lang w:eastAsia="en-US"/>
    </w:rPr>
  </w:style>
  <w:style w:type="character" w:customStyle="1" w:styleId="DateipfadeZchn">
    <w:name w:val="Dateipfade Zchn"/>
    <w:basedOn w:val="Absatz-Standardschriftart"/>
    <w:link w:val="Dateipfade"/>
    <w:locked/>
    <w:rsid w:val="00254D35"/>
    <w:rPr>
      <w:rFonts w:ascii="Century Gothic" w:eastAsiaTheme="minorHAnsi" w:hAnsi="Century Gothic"/>
      <w:b/>
      <w:color w:val="5D1741"/>
      <w:sz w:val="22"/>
      <w:szCs w:val="22"/>
    </w:rPr>
  </w:style>
  <w:style w:type="paragraph" w:customStyle="1" w:styleId="Dateipfade">
    <w:name w:val="Dateipfade"/>
    <w:basedOn w:val="Standard"/>
    <w:next w:val="Standard"/>
    <w:link w:val="DateipfadeZchn"/>
    <w:qFormat/>
    <w:rsid w:val="00254D35"/>
    <w:pPr>
      <w:spacing w:before="100" w:after="200" w:line="40" w:lineRule="atLeast"/>
    </w:pPr>
    <w:rPr>
      <w:rFonts w:ascii="Century Gothic" w:eastAsiaTheme="minorHAnsi" w:hAnsi="Century Gothic"/>
      <w:b/>
      <w:color w:val="5D1741"/>
      <w:spacing w:val="0"/>
      <w:szCs w:val="22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897CE4"/>
    <w:rPr>
      <w:rFonts w:ascii="Verdana" w:hAnsi="Verdana" w:cs="Arial"/>
      <w:b/>
      <w:color w:val="76923C" w:themeColor="accent3" w:themeShade="BF"/>
      <w:spacing w:val="2"/>
      <w:sz w:val="24"/>
      <w:szCs w:val="24"/>
      <w:lang w:val="fr-FR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7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36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8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763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939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38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2315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549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76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69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41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079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55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96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996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566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05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9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4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03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835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79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110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67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E:\Modul_Journal_Vorlage.dot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02-WISS\Modul_Journal_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Lam16</b:Tag>
    <b:SourceType>Book</b:SourceType>
    <b:Guid>{C4656D8E-4B17-4775-BA58-9C58F752850F}</b:Guid>
    <b:Author>
      <b:Author>
        <b:NameList>
          <b:Person>
            <b:Last>Lambert</b:Last>
            <b:First>Joan</b:First>
          </b:Person>
          <b:Person>
            <b:Last>Frye</b:Last>
            <b:First>Curtis</b:First>
          </b:Person>
        </b:NameList>
      </b:Author>
    </b:Author>
    <b:Title>Microsoft Office 2016</b:Title>
    <b:Year>2016</b:Year>
    <b:City>Heidelberg</b:City>
    <b:Publisher>dpunkt.verlag GmbH</b:Publisher>
    <b:RefOrder>2</b:RefOrder>
  </b:Source>
  <b:Source>
    <b:Tag>ICTNA</b:Tag>
    <b:SourceType>InternetSite</b:SourceType>
    <b:Guid>{FA19363B-1326-4665-880E-0B8B079F6819}</b:Guid>
    <b:Title>ICT-Berufsbildung Schweiz</b:Title>
    <b:Year>ohne Datum</b:Year>
    <b:URL>https://www.ict-berufsbildung.ch</b:URL>
    <b:YearAccessed>2018</b:YearAccessed>
    <b:MonthAccessed>08</b:MonthAccessed>
    <b:DayAccessed>27</b:DayAccessed>
    <b:RefOrder>1</b:RefOrder>
  </b:Source>
</b:Sources>
</file>

<file path=customXml/itemProps1.xml><?xml version="1.0" encoding="utf-8"?>
<ds:datastoreItem xmlns:ds="http://schemas.openxmlformats.org/officeDocument/2006/customXml" ds:itemID="{35BBE69B-A610-4275-ADE0-0F3B9EA60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Modul_Journal_Vorlage.dotx</Template>
  <TotalTime>0</TotalTime>
  <Pages>15</Pages>
  <Words>1127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Projekttitel</vt:lpstr>
    </vt:vector>
  </TitlesOfParts>
  <Company>Dimando AG</Company>
  <LinksUpToDate>false</LinksUpToDate>
  <CharactersWithSpaces>8212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Projekttitel</dc:title>
  <dc:subject>Thema</dc:subject>
  <dc:creator>Marrazza Mario</dc:creator>
  <cp:lastModifiedBy>IFZ-826-003 Mario MarrazzaMario Marrazza</cp:lastModifiedBy>
  <cp:revision>82</cp:revision>
  <cp:lastPrinted>2017-02-27T12:27:00Z</cp:lastPrinted>
  <dcterms:created xsi:type="dcterms:W3CDTF">2019-08-12T12:20:00Z</dcterms:created>
  <dcterms:modified xsi:type="dcterms:W3CDTF">2019-11-13T16:06:00Z</dcterms:modified>
</cp:coreProperties>
</file>